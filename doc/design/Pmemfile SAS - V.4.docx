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F3A" w:rsidRDefault="00BE4F12">
      <w:pPr>
        <w:pStyle w:val="Title"/>
        <w:rPr>
          <w:rFonts w:ascii="Tahoma" w:hAnsi="Tahoma"/>
          <w:color w:val="FF0000"/>
          <w:sz w:val="28"/>
        </w:rPr>
      </w:pPr>
      <w:r>
        <w:rPr>
          <w:rFonts w:ascii="Tahoma" w:hAnsi="Tahoma"/>
          <w:sz w:val="28"/>
        </w:rPr>
        <w:t xml:space="preserve">Intel Corporation:  </w:t>
      </w:r>
      <w:r>
        <w:rPr>
          <w:rFonts w:ascii="Tahoma" w:hAnsi="Tahoma"/>
          <w:color w:val="0000FF"/>
          <w:sz w:val="28"/>
        </w:rPr>
        <w:t>Intel Confidential</w:t>
      </w:r>
      <w:r>
        <w:rPr>
          <w:rFonts w:ascii="Tahoma" w:hAnsi="Tahoma"/>
          <w:color w:val="FF0000"/>
          <w:sz w:val="28"/>
        </w:rPr>
        <w:t xml:space="preserve">       </w:t>
      </w:r>
      <w:r>
        <w:rPr>
          <w:rFonts w:ascii="Tahoma" w:hAnsi="Tahoma"/>
          <w:noProof/>
          <w:sz w:val="24"/>
          <w:lang w:eastAsia="en-US"/>
        </w:rPr>
        <w:drawing>
          <wp:inline distT="0" distB="0" distL="0" distR="0">
            <wp:extent cx="1478280" cy="1082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478280" cy="1082040"/>
                    </a:xfrm>
                    <a:prstGeom prst="rect">
                      <a:avLst/>
                    </a:prstGeom>
                    <a:noFill/>
                    <a:ln>
                      <a:noFill/>
                    </a:ln>
                  </pic:spPr>
                </pic:pic>
              </a:graphicData>
            </a:graphic>
          </wp:inline>
        </w:drawing>
      </w:r>
    </w:p>
    <w:p w:rsidR="003F7F3A" w:rsidRDefault="00BE4F12">
      <w:pPr>
        <w:pStyle w:val="Title"/>
        <w:rPr>
          <w:color w:val="000000"/>
        </w:rPr>
      </w:pPr>
      <w:r>
        <w:br/>
      </w:r>
      <w:r w:rsidR="008151AE">
        <w:t>Pmemfile</w:t>
      </w:r>
      <w:r w:rsidR="00DD3EA5">
        <w:t xml:space="preserve"> V1.0</w:t>
      </w:r>
    </w:p>
    <w:p w:rsidR="003F7F3A" w:rsidRDefault="00BE4F12">
      <w:pPr>
        <w:pStyle w:val="Title"/>
        <w:rPr>
          <w:color w:val="000000"/>
        </w:rPr>
      </w:pPr>
      <w:r>
        <w:t>Software Architecture Specification (SAS)</w:t>
      </w:r>
    </w:p>
    <w:p w:rsidR="003F7F3A" w:rsidRDefault="008013D2">
      <w:pPr>
        <w:rPr>
          <w:sz w:val="28"/>
        </w:rPr>
      </w:pPr>
      <w:r>
        <w:rPr>
          <w:sz w:val="28"/>
        </w:rPr>
        <w:t>V.4</w:t>
      </w:r>
    </w:p>
    <w:p w:rsidR="003F7F3A" w:rsidRDefault="00246AD9">
      <w:pPr>
        <w:rPr>
          <w:rFonts w:ascii="Tahoma" w:hAnsi="Tahoma"/>
          <w:color w:val="0000FF"/>
          <w:sz w:val="28"/>
        </w:rPr>
      </w:pPr>
      <w:r>
        <w:rPr>
          <w:rFonts w:ascii="Tahoma" w:hAnsi="Tahoma"/>
          <w:color w:val="0000FF"/>
          <w:sz w:val="28"/>
        </w:rPr>
        <w:t>NVML based Linux SW Solution to P</w:t>
      </w:r>
      <w:r w:rsidR="00BE4F12">
        <w:rPr>
          <w:rFonts w:ascii="Tahoma" w:hAnsi="Tahoma"/>
          <w:color w:val="0000FF"/>
          <w:sz w:val="28"/>
        </w:rPr>
        <w:t xml:space="preserve">rovide </w:t>
      </w:r>
      <w:r>
        <w:rPr>
          <w:rFonts w:ascii="Tahoma" w:hAnsi="Tahoma"/>
          <w:color w:val="0000FF"/>
          <w:sz w:val="28"/>
        </w:rPr>
        <w:t>NVM Programming Model (NPM) A</w:t>
      </w:r>
      <w:r w:rsidR="00D13805">
        <w:rPr>
          <w:rFonts w:ascii="Tahoma" w:hAnsi="Tahoma"/>
          <w:color w:val="0000FF"/>
          <w:sz w:val="28"/>
        </w:rPr>
        <w:t xml:space="preserve">ccess to Persistent Memory via </w:t>
      </w:r>
      <w:r>
        <w:rPr>
          <w:rFonts w:ascii="Tahoma" w:hAnsi="Tahoma"/>
          <w:color w:val="0000FF"/>
          <w:sz w:val="28"/>
        </w:rPr>
        <w:t>POSIX File System I</w:t>
      </w:r>
      <w:r w:rsidR="00BE4F12">
        <w:rPr>
          <w:rFonts w:ascii="Tahoma" w:hAnsi="Tahoma"/>
          <w:color w:val="0000FF"/>
          <w:sz w:val="28"/>
        </w:rPr>
        <w:t>nterfaces.</w:t>
      </w:r>
    </w:p>
    <w:p w:rsidR="003F7F3A" w:rsidRDefault="00BE4F12">
      <w:pPr>
        <w:rPr>
          <w:rFonts w:ascii="Tahoma" w:hAnsi="Tahoma"/>
          <w:color w:val="0000FF"/>
          <w:sz w:val="28"/>
        </w:rPr>
      </w:pPr>
      <w:r>
        <w:rPr>
          <w:rFonts w:ascii="Tahoma" w:hAnsi="Tahoma"/>
          <w:color w:val="0000FF"/>
          <w:sz w:val="28"/>
        </w:rPr>
        <w:br w:type="page"/>
      </w:r>
    </w:p>
    <w:p w:rsidR="003F7F3A" w:rsidRDefault="003F7F3A">
      <w:pPr>
        <w:rPr>
          <w:rFonts w:ascii="Tahoma" w:hAnsi="Tahoma"/>
          <w:b/>
          <w:bCs/>
          <w:smallCaps/>
          <w:color w:val="0000FF"/>
          <w:sz w:val="28"/>
        </w:rPr>
      </w:pPr>
    </w:p>
    <w:sdt>
      <w:sdtPr>
        <w:rPr>
          <w:rFonts w:asciiTheme="minorHAnsi" w:eastAsiaTheme="minorEastAsia" w:hAnsiTheme="minorHAnsi" w:cstheme="minorBidi"/>
          <w:b w:val="0"/>
          <w:bCs w:val="0"/>
          <w:smallCaps w:val="0"/>
          <w:color w:val="auto"/>
          <w:sz w:val="22"/>
          <w:szCs w:val="22"/>
        </w:rPr>
        <w:id w:val="1812990667"/>
        <w:docPartObj>
          <w:docPartGallery w:val="Table of Contents"/>
          <w:docPartUnique/>
        </w:docPartObj>
      </w:sdtPr>
      <w:sdtEndPr>
        <w:rPr>
          <w:noProof/>
        </w:rPr>
      </w:sdtEndPr>
      <w:sdtContent>
        <w:p w:rsidR="00D335EA" w:rsidRDefault="00D335EA">
          <w:pPr>
            <w:pStyle w:val="TOCHeading"/>
          </w:pPr>
          <w:r>
            <w:t>Contents</w:t>
          </w:r>
        </w:p>
        <w:p w:rsidR="000974BC" w:rsidRDefault="00D335EA">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80386173" w:history="1">
            <w:r w:rsidR="000974BC" w:rsidRPr="008C5D08">
              <w:rPr>
                <w:rStyle w:val="Hyperlink"/>
                <w:rFonts w:ascii="Tahoma" w:hAnsi="Tahoma"/>
                <w:noProof/>
              </w:rPr>
              <w:t>2</w:t>
            </w:r>
            <w:r w:rsidR="000974BC">
              <w:rPr>
                <w:noProof/>
                <w:lang w:eastAsia="en-US"/>
              </w:rPr>
              <w:tab/>
            </w:r>
            <w:r w:rsidR="000974BC" w:rsidRPr="008C5D08">
              <w:rPr>
                <w:rStyle w:val="Hyperlink"/>
                <w:noProof/>
              </w:rPr>
              <w:t>Document Revision History</w:t>
            </w:r>
            <w:r w:rsidR="000974BC">
              <w:rPr>
                <w:noProof/>
                <w:webHidden/>
              </w:rPr>
              <w:tab/>
            </w:r>
            <w:r w:rsidR="000974BC">
              <w:rPr>
                <w:noProof/>
                <w:webHidden/>
              </w:rPr>
              <w:fldChar w:fldCharType="begin"/>
            </w:r>
            <w:r w:rsidR="000974BC">
              <w:rPr>
                <w:noProof/>
                <w:webHidden/>
              </w:rPr>
              <w:instrText xml:space="preserve"> PAGEREF _Toc480386173 \h </w:instrText>
            </w:r>
            <w:r w:rsidR="000974BC">
              <w:rPr>
                <w:noProof/>
                <w:webHidden/>
              </w:rPr>
            </w:r>
            <w:r w:rsidR="000974BC">
              <w:rPr>
                <w:noProof/>
                <w:webHidden/>
              </w:rPr>
              <w:fldChar w:fldCharType="separate"/>
            </w:r>
            <w:r w:rsidR="00A15EB6">
              <w:rPr>
                <w:noProof/>
                <w:webHidden/>
              </w:rPr>
              <w:t>4</w:t>
            </w:r>
            <w:r w:rsidR="000974BC">
              <w:rPr>
                <w:noProof/>
                <w:webHidden/>
              </w:rPr>
              <w:fldChar w:fldCharType="end"/>
            </w:r>
          </w:hyperlink>
        </w:p>
        <w:p w:rsidR="000974BC" w:rsidRDefault="000974BC">
          <w:pPr>
            <w:pStyle w:val="TOC1"/>
            <w:tabs>
              <w:tab w:val="left" w:pos="440"/>
              <w:tab w:val="right" w:leader="dot" w:pos="9350"/>
            </w:tabs>
            <w:rPr>
              <w:noProof/>
              <w:lang w:eastAsia="en-US"/>
            </w:rPr>
          </w:pPr>
          <w:hyperlink w:anchor="_Toc480386174" w:history="1">
            <w:r w:rsidRPr="008C5D08">
              <w:rPr>
                <w:rStyle w:val="Hyperlink"/>
                <w:noProof/>
              </w:rPr>
              <w:t>3</w:t>
            </w:r>
            <w:r>
              <w:rPr>
                <w:noProof/>
                <w:lang w:eastAsia="en-US"/>
              </w:rPr>
              <w:tab/>
            </w:r>
            <w:r w:rsidRPr="008C5D08">
              <w:rPr>
                <w:rStyle w:val="Hyperlink"/>
                <w:noProof/>
              </w:rPr>
              <w:t>Document Overview</w:t>
            </w:r>
            <w:r>
              <w:rPr>
                <w:noProof/>
                <w:webHidden/>
              </w:rPr>
              <w:tab/>
            </w:r>
            <w:r>
              <w:rPr>
                <w:noProof/>
                <w:webHidden/>
              </w:rPr>
              <w:fldChar w:fldCharType="begin"/>
            </w:r>
            <w:r>
              <w:rPr>
                <w:noProof/>
                <w:webHidden/>
              </w:rPr>
              <w:instrText xml:space="preserve"> PAGEREF _Toc480386174 \h </w:instrText>
            </w:r>
            <w:r>
              <w:rPr>
                <w:noProof/>
                <w:webHidden/>
              </w:rPr>
            </w:r>
            <w:r>
              <w:rPr>
                <w:noProof/>
                <w:webHidden/>
              </w:rPr>
              <w:fldChar w:fldCharType="separate"/>
            </w:r>
            <w:r w:rsidR="00A15EB6">
              <w:rPr>
                <w:noProof/>
                <w:webHidden/>
              </w:rPr>
              <w:t>5</w:t>
            </w:r>
            <w:r>
              <w:rPr>
                <w:noProof/>
                <w:webHidden/>
              </w:rPr>
              <w:fldChar w:fldCharType="end"/>
            </w:r>
          </w:hyperlink>
        </w:p>
        <w:p w:rsidR="000974BC" w:rsidRDefault="000974BC">
          <w:pPr>
            <w:pStyle w:val="TOC1"/>
            <w:tabs>
              <w:tab w:val="left" w:pos="440"/>
              <w:tab w:val="right" w:leader="dot" w:pos="9350"/>
            </w:tabs>
            <w:rPr>
              <w:noProof/>
              <w:lang w:eastAsia="en-US"/>
            </w:rPr>
          </w:pPr>
          <w:hyperlink w:anchor="_Toc480386175" w:history="1">
            <w:r w:rsidRPr="008C5D08">
              <w:rPr>
                <w:rStyle w:val="Hyperlink"/>
                <w:noProof/>
              </w:rPr>
              <w:t>4</w:t>
            </w:r>
            <w:r>
              <w:rPr>
                <w:noProof/>
                <w:lang w:eastAsia="en-US"/>
              </w:rPr>
              <w:tab/>
            </w:r>
            <w:r w:rsidRPr="008C5D08">
              <w:rPr>
                <w:rStyle w:val="Hyperlink"/>
                <w:noProof/>
              </w:rPr>
              <w:t>Terminology</w:t>
            </w:r>
            <w:r>
              <w:rPr>
                <w:noProof/>
                <w:webHidden/>
              </w:rPr>
              <w:tab/>
            </w:r>
            <w:r>
              <w:rPr>
                <w:noProof/>
                <w:webHidden/>
              </w:rPr>
              <w:fldChar w:fldCharType="begin"/>
            </w:r>
            <w:r>
              <w:rPr>
                <w:noProof/>
                <w:webHidden/>
              </w:rPr>
              <w:instrText xml:space="preserve"> PAGEREF _Toc480386175 \h </w:instrText>
            </w:r>
            <w:r>
              <w:rPr>
                <w:noProof/>
                <w:webHidden/>
              </w:rPr>
            </w:r>
            <w:r>
              <w:rPr>
                <w:noProof/>
                <w:webHidden/>
              </w:rPr>
              <w:fldChar w:fldCharType="separate"/>
            </w:r>
            <w:r w:rsidR="00A15EB6">
              <w:rPr>
                <w:noProof/>
                <w:webHidden/>
              </w:rPr>
              <w:t>5</w:t>
            </w:r>
            <w:r>
              <w:rPr>
                <w:noProof/>
                <w:webHidden/>
              </w:rPr>
              <w:fldChar w:fldCharType="end"/>
            </w:r>
          </w:hyperlink>
        </w:p>
        <w:p w:rsidR="000974BC" w:rsidRDefault="000974BC">
          <w:pPr>
            <w:pStyle w:val="TOC1"/>
            <w:tabs>
              <w:tab w:val="left" w:pos="440"/>
              <w:tab w:val="right" w:leader="dot" w:pos="9350"/>
            </w:tabs>
            <w:rPr>
              <w:noProof/>
              <w:lang w:eastAsia="en-US"/>
            </w:rPr>
          </w:pPr>
          <w:hyperlink w:anchor="_Toc480386176" w:history="1">
            <w:r w:rsidRPr="008C5D08">
              <w:rPr>
                <w:rStyle w:val="Hyperlink"/>
                <w:noProof/>
              </w:rPr>
              <w:t>5</w:t>
            </w:r>
            <w:r>
              <w:rPr>
                <w:noProof/>
                <w:lang w:eastAsia="en-US"/>
              </w:rPr>
              <w:tab/>
            </w:r>
            <w:r w:rsidRPr="008C5D08">
              <w:rPr>
                <w:rStyle w:val="Hyperlink"/>
                <w:noProof/>
              </w:rPr>
              <w:t>What is Pmemfile?</w:t>
            </w:r>
            <w:r>
              <w:rPr>
                <w:noProof/>
                <w:webHidden/>
              </w:rPr>
              <w:tab/>
            </w:r>
            <w:r>
              <w:rPr>
                <w:noProof/>
                <w:webHidden/>
              </w:rPr>
              <w:fldChar w:fldCharType="begin"/>
            </w:r>
            <w:r>
              <w:rPr>
                <w:noProof/>
                <w:webHidden/>
              </w:rPr>
              <w:instrText xml:space="preserve"> PAGEREF _Toc480386176 \h </w:instrText>
            </w:r>
            <w:r>
              <w:rPr>
                <w:noProof/>
                <w:webHidden/>
              </w:rPr>
            </w:r>
            <w:r>
              <w:rPr>
                <w:noProof/>
                <w:webHidden/>
              </w:rPr>
              <w:fldChar w:fldCharType="separate"/>
            </w:r>
            <w:r w:rsidR="00A15EB6">
              <w:rPr>
                <w:noProof/>
                <w:webHidden/>
              </w:rPr>
              <w:t>6</w:t>
            </w:r>
            <w:r>
              <w:rPr>
                <w:noProof/>
                <w:webHidden/>
              </w:rPr>
              <w:fldChar w:fldCharType="end"/>
            </w:r>
          </w:hyperlink>
        </w:p>
        <w:p w:rsidR="000974BC" w:rsidRDefault="000974BC">
          <w:pPr>
            <w:pStyle w:val="TOC1"/>
            <w:tabs>
              <w:tab w:val="left" w:pos="440"/>
              <w:tab w:val="right" w:leader="dot" w:pos="9350"/>
            </w:tabs>
            <w:rPr>
              <w:noProof/>
              <w:lang w:eastAsia="en-US"/>
            </w:rPr>
          </w:pPr>
          <w:hyperlink w:anchor="_Toc480386177" w:history="1">
            <w:r w:rsidRPr="008C5D08">
              <w:rPr>
                <w:rStyle w:val="Hyperlink"/>
                <w:noProof/>
              </w:rPr>
              <w:t>6</w:t>
            </w:r>
            <w:r>
              <w:rPr>
                <w:noProof/>
                <w:lang w:eastAsia="en-US"/>
              </w:rPr>
              <w:tab/>
            </w:r>
            <w:r w:rsidRPr="008C5D08">
              <w:rPr>
                <w:rStyle w:val="Hyperlink"/>
                <w:noProof/>
              </w:rPr>
              <w:t>Linux High Level Architectural Components</w:t>
            </w:r>
            <w:r>
              <w:rPr>
                <w:noProof/>
                <w:webHidden/>
              </w:rPr>
              <w:tab/>
            </w:r>
            <w:r>
              <w:rPr>
                <w:noProof/>
                <w:webHidden/>
              </w:rPr>
              <w:fldChar w:fldCharType="begin"/>
            </w:r>
            <w:r>
              <w:rPr>
                <w:noProof/>
                <w:webHidden/>
              </w:rPr>
              <w:instrText xml:space="preserve"> PAGEREF _Toc480386177 \h </w:instrText>
            </w:r>
            <w:r>
              <w:rPr>
                <w:noProof/>
                <w:webHidden/>
              </w:rPr>
            </w:r>
            <w:r>
              <w:rPr>
                <w:noProof/>
                <w:webHidden/>
              </w:rPr>
              <w:fldChar w:fldCharType="separate"/>
            </w:r>
            <w:r w:rsidR="00A15EB6">
              <w:rPr>
                <w:noProof/>
                <w:webHidden/>
              </w:rPr>
              <w:t>6</w:t>
            </w:r>
            <w:r>
              <w:rPr>
                <w:noProof/>
                <w:webHidden/>
              </w:rPr>
              <w:fldChar w:fldCharType="end"/>
            </w:r>
          </w:hyperlink>
        </w:p>
        <w:p w:rsidR="000974BC" w:rsidRDefault="000974BC">
          <w:pPr>
            <w:pStyle w:val="TOC2"/>
            <w:tabs>
              <w:tab w:val="left" w:pos="880"/>
              <w:tab w:val="right" w:leader="dot" w:pos="9350"/>
            </w:tabs>
            <w:rPr>
              <w:noProof/>
              <w:lang w:eastAsia="en-US"/>
            </w:rPr>
          </w:pPr>
          <w:hyperlink w:anchor="_Toc480386178" w:history="1">
            <w:r w:rsidRPr="008C5D08">
              <w:rPr>
                <w:rStyle w:val="Hyperlink"/>
                <w:noProof/>
              </w:rPr>
              <w:t>6.1</w:t>
            </w:r>
            <w:r>
              <w:rPr>
                <w:noProof/>
                <w:lang w:eastAsia="en-US"/>
              </w:rPr>
              <w:tab/>
            </w:r>
            <w:r w:rsidRPr="008C5D08">
              <w:rPr>
                <w:rStyle w:val="Hyperlink"/>
                <w:noProof/>
              </w:rPr>
              <w:t>High Level Linux File Interface</w:t>
            </w:r>
            <w:r>
              <w:rPr>
                <w:noProof/>
                <w:webHidden/>
              </w:rPr>
              <w:tab/>
            </w:r>
            <w:r>
              <w:rPr>
                <w:noProof/>
                <w:webHidden/>
              </w:rPr>
              <w:fldChar w:fldCharType="begin"/>
            </w:r>
            <w:r>
              <w:rPr>
                <w:noProof/>
                <w:webHidden/>
              </w:rPr>
              <w:instrText xml:space="preserve"> PAGEREF _Toc480386178 \h </w:instrText>
            </w:r>
            <w:r>
              <w:rPr>
                <w:noProof/>
                <w:webHidden/>
              </w:rPr>
            </w:r>
            <w:r>
              <w:rPr>
                <w:noProof/>
                <w:webHidden/>
              </w:rPr>
              <w:fldChar w:fldCharType="separate"/>
            </w:r>
            <w:r w:rsidR="00A15EB6">
              <w:rPr>
                <w:noProof/>
                <w:webHidden/>
              </w:rPr>
              <w:t>6</w:t>
            </w:r>
            <w:r>
              <w:rPr>
                <w:noProof/>
                <w:webHidden/>
              </w:rPr>
              <w:fldChar w:fldCharType="end"/>
            </w:r>
          </w:hyperlink>
        </w:p>
        <w:p w:rsidR="000974BC" w:rsidRDefault="000974BC">
          <w:pPr>
            <w:pStyle w:val="TOC1"/>
            <w:tabs>
              <w:tab w:val="left" w:pos="440"/>
              <w:tab w:val="right" w:leader="dot" w:pos="9350"/>
            </w:tabs>
            <w:rPr>
              <w:noProof/>
              <w:lang w:eastAsia="en-US"/>
            </w:rPr>
          </w:pPr>
          <w:hyperlink w:anchor="_Toc480386179" w:history="1">
            <w:r w:rsidRPr="008C5D08">
              <w:rPr>
                <w:rStyle w:val="Hyperlink"/>
                <w:noProof/>
              </w:rPr>
              <w:t>7</w:t>
            </w:r>
            <w:r>
              <w:rPr>
                <w:noProof/>
                <w:lang w:eastAsia="en-US"/>
              </w:rPr>
              <w:tab/>
            </w:r>
            <w:r w:rsidRPr="008C5D08">
              <w:rPr>
                <w:rStyle w:val="Hyperlink"/>
                <w:noProof/>
              </w:rPr>
              <w:t>Pmemfile SW Architecture</w:t>
            </w:r>
            <w:r>
              <w:rPr>
                <w:noProof/>
                <w:webHidden/>
              </w:rPr>
              <w:tab/>
            </w:r>
            <w:r>
              <w:rPr>
                <w:noProof/>
                <w:webHidden/>
              </w:rPr>
              <w:fldChar w:fldCharType="begin"/>
            </w:r>
            <w:r>
              <w:rPr>
                <w:noProof/>
                <w:webHidden/>
              </w:rPr>
              <w:instrText xml:space="preserve"> PAGEREF _Toc480386179 \h </w:instrText>
            </w:r>
            <w:r>
              <w:rPr>
                <w:noProof/>
                <w:webHidden/>
              </w:rPr>
            </w:r>
            <w:r>
              <w:rPr>
                <w:noProof/>
                <w:webHidden/>
              </w:rPr>
              <w:fldChar w:fldCharType="separate"/>
            </w:r>
            <w:r w:rsidR="00A15EB6">
              <w:rPr>
                <w:noProof/>
                <w:webHidden/>
              </w:rPr>
              <w:t>7</w:t>
            </w:r>
            <w:r>
              <w:rPr>
                <w:noProof/>
                <w:webHidden/>
              </w:rPr>
              <w:fldChar w:fldCharType="end"/>
            </w:r>
          </w:hyperlink>
        </w:p>
        <w:p w:rsidR="000974BC" w:rsidRDefault="000974BC">
          <w:pPr>
            <w:pStyle w:val="TOC2"/>
            <w:tabs>
              <w:tab w:val="left" w:pos="880"/>
              <w:tab w:val="right" w:leader="dot" w:pos="9350"/>
            </w:tabs>
            <w:rPr>
              <w:noProof/>
              <w:lang w:eastAsia="en-US"/>
            </w:rPr>
          </w:pPr>
          <w:hyperlink w:anchor="_Toc480386180" w:history="1">
            <w:r w:rsidRPr="008C5D08">
              <w:rPr>
                <w:rStyle w:val="Hyperlink"/>
                <w:noProof/>
              </w:rPr>
              <w:t>7.1</w:t>
            </w:r>
            <w:r>
              <w:rPr>
                <w:noProof/>
                <w:lang w:eastAsia="en-US"/>
              </w:rPr>
              <w:tab/>
            </w:r>
            <w:r w:rsidRPr="008C5D08">
              <w:rPr>
                <w:rStyle w:val="Hyperlink"/>
                <w:noProof/>
              </w:rPr>
              <w:t>Pmemfile Architectural Components</w:t>
            </w:r>
            <w:r>
              <w:rPr>
                <w:noProof/>
                <w:webHidden/>
              </w:rPr>
              <w:tab/>
            </w:r>
            <w:r>
              <w:rPr>
                <w:noProof/>
                <w:webHidden/>
              </w:rPr>
              <w:fldChar w:fldCharType="begin"/>
            </w:r>
            <w:r>
              <w:rPr>
                <w:noProof/>
                <w:webHidden/>
              </w:rPr>
              <w:instrText xml:space="preserve"> PAGEREF _Toc480386180 \h </w:instrText>
            </w:r>
            <w:r>
              <w:rPr>
                <w:noProof/>
                <w:webHidden/>
              </w:rPr>
            </w:r>
            <w:r>
              <w:rPr>
                <w:noProof/>
                <w:webHidden/>
              </w:rPr>
              <w:fldChar w:fldCharType="separate"/>
            </w:r>
            <w:r w:rsidR="00A15EB6">
              <w:rPr>
                <w:noProof/>
                <w:webHidden/>
              </w:rPr>
              <w:t>7</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81" w:history="1">
            <w:r w:rsidRPr="008C5D08">
              <w:rPr>
                <w:rStyle w:val="Hyperlink"/>
                <w:noProof/>
              </w:rPr>
              <w:t>7.1.1</w:t>
            </w:r>
            <w:r>
              <w:rPr>
                <w:noProof/>
                <w:lang w:eastAsia="en-US"/>
              </w:rPr>
              <w:tab/>
            </w:r>
            <w:r w:rsidRPr="008C5D08">
              <w:rPr>
                <w:rStyle w:val="Hyperlink"/>
                <w:noProof/>
              </w:rPr>
              <w:t>Pmemfile Preload Library (libpmemfile.so)</w:t>
            </w:r>
            <w:r>
              <w:rPr>
                <w:noProof/>
                <w:webHidden/>
              </w:rPr>
              <w:tab/>
            </w:r>
            <w:r>
              <w:rPr>
                <w:noProof/>
                <w:webHidden/>
              </w:rPr>
              <w:fldChar w:fldCharType="begin"/>
            </w:r>
            <w:r>
              <w:rPr>
                <w:noProof/>
                <w:webHidden/>
              </w:rPr>
              <w:instrText xml:space="preserve"> PAGEREF _Toc480386181 \h </w:instrText>
            </w:r>
            <w:r>
              <w:rPr>
                <w:noProof/>
                <w:webHidden/>
              </w:rPr>
            </w:r>
            <w:r>
              <w:rPr>
                <w:noProof/>
                <w:webHidden/>
              </w:rPr>
              <w:fldChar w:fldCharType="separate"/>
            </w:r>
            <w:r w:rsidR="00A15EB6">
              <w:rPr>
                <w:noProof/>
                <w:webHidden/>
              </w:rPr>
              <w:t>8</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82" w:history="1">
            <w:r w:rsidRPr="008C5D08">
              <w:rPr>
                <w:rStyle w:val="Hyperlink"/>
                <w:noProof/>
              </w:rPr>
              <w:t>7.1.2</w:t>
            </w:r>
            <w:r>
              <w:rPr>
                <w:noProof/>
                <w:lang w:eastAsia="en-US"/>
              </w:rPr>
              <w:tab/>
            </w:r>
            <w:r w:rsidRPr="008C5D08">
              <w:rPr>
                <w:rStyle w:val="Hyperlink"/>
                <w:noProof/>
              </w:rPr>
              <w:t>System Call Interception (libsyscall_intercept.so)</w:t>
            </w:r>
            <w:r>
              <w:rPr>
                <w:noProof/>
                <w:webHidden/>
              </w:rPr>
              <w:tab/>
            </w:r>
            <w:r>
              <w:rPr>
                <w:noProof/>
                <w:webHidden/>
              </w:rPr>
              <w:fldChar w:fldCharType="begin"/>
            </w:r>
            <w:r>
              <w:rPr>
                <w:noProof/>
                <w:webHidden/>
              </w:rPr>
              <w:instrText xml:space="preserve"> PAGEREF _Toc480386182 \h </w:instrText>
            </w:r>
            <w:r>
              <w:rPr>
                <w:noProof/>
                <w:webHidden/>
              </w:rPr>
            </w:r>
            <w:r>
              <w:rPr>
                <w:noProof/>
                <w:webHidden/>
              </w:rPr>
              <w:fldChar w:fldCharType="separate"/>
            </w:r>
            <w:r w:rsidR="00A15EB6">
              <w:rPr>
                <w:noProof/>
                <w:webHidden/>
              </w:rPr>
              <w:t>8</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83" w:history="1">
            <w:r w:rsidRPr="008C5D08">
              <w:rPr>
                <w:rStyle w:val="Hyperlink"/>
                <w:noProof/>
              </w:rPr>
              <w:t>7.1.3</w:t>
            </w:r>
            <w:r>
              <w:rPr>
                <w:noProof/>
                <w:lang w:eastAsia="en-US"/>
              </w:rPr>
              <w:tab/>
            </w:r>
            <w:r w:rsidRPr="008C5D08">
              <w:rPr>
                <w:rStyle w:val="Hyperlink"/>
                <w:noProof/>
              </w:rPr>
              <w:t>Pmemfile POSIX Library (libpmemfile-posix.so)</w:t>
            </w:r>
            <w:r>
              <w:rPr>
                <w:noProof/>
                <w:webHidden/>
              </w:rPr>
              <w:tab/>
            </w:r>
            <w:r>
              <w:rPr>
                <w:noProof/>
                <w:webHidden/>
              </w:rPr>
              <w:fldChar w:fldCharType="begin"/>
            </w:r>
            <w:r>
              <w:rPr>
                <w:noProof/>
                <w:webHidden/>
              </w:rPr>
              <w:instrText xml:space="preserve"> PAGEREF _Toc480386183 \h </w:instrText>
            </w:r>
            <w:r>
              <w:rPr>
                <w:noProof/>
                <w:webHidden/>
              </w:rPr>
            </w:r>
            <w:r>
              <w:rPr>
                <w:noProof/>
                <w:webHidden/>
              </w:rPr>
              <w:fldChar w:fldCharType="separate"/>
            </w:r>
            <w:r w:rsidR="00A15EB6">
              <w:rPr>
                <w:noProof/>
                <w:webHidden/>
              </w:rPr>
              <w:t>12</w:t>
            </w:r>
            <w:r>
              <w:rPr>
                <w:noProof/>
                <w:webHidden/>
              </w:rPr>
              <w:fldChar w:fldCharType="end"/>
            </w:r>
          </w:hyperlink>
        </w:p>
        <w:p w:rsidR="000974BC" w:rsidRDefault="000974BC">
          <w:pPr>
            <w:pStyle w:val="TOC1"/>
            <w:tabs>
              <w:tab w:val="left" w:pos="440"/>
              <w:tab w:val="right" w:leader="dot" w:pos="9350"/>
            </w:tabs>
            <w:rPr>
              <w:noProof/>
              <w:lang w:eastAsia="en-US"/>
            </w:rPr>
          </w:pPr>
          <w:hyperlink w:anchor="_Toc480386184" w:history="1">
            <w:r w:rsidRPr="008C5D08">
              <w:rPr>
                <w:rStyle w:val="Hyperlink"/>
                <w:noProof/>
              </w:rPr>
              <w:t>8</w:t>
            </w:r>
            <w:r>
              <w:rPr>
                <w:noProof/>
                <w:lang w:eastAsia="en-US"/>
              </w:rPr>
              <w:tab/>
            </w:r>
            <w:r w:rsidRPr="008C5D08">
              <w:rPr>
                <w:rStyle w:val="Hyperlink"/>
                <w:noProof/>
              </w:rPr>
              <w:t>Supported System Call Interfaces</w:t>
            </w:r>
            <w:r>
              <w:rPr>
                <w:noProof/>
                <w:webHidden/>
              </w:rPr>
              <w:tab/>
            </w:r>
            <w:r>
              <w:rPr>
                <w:noProof/>
                <w:webHidden/>
              </w:rPr>
              <w:fldChar w:fldCharType="begin"/>
            </w:r>
            <w:r>
              <w:rPr>
                <w:noProof/>
                <w:webHidden/>
              </w:rPr>
              <w:instrText xml:space="preserve"> PAGEREF _Toc480386184 \h </w:instrText>
            </w:r>
            <w:r>
              <w:rPr>
                <w:noProof/>
                <w:webHidden/>
              </w:rPr>
            </w:r>
            <w:r>
              <w:rPr>
                <w:noProof/>
                <w:webHidden/>
              </w:rPr>
              <w:fldChar w:fldCharType="separate"/>
            </w:r>
            <w:r w:rsidR="00A15EB6">
              <w:rPr>
                <w:noProof/>
                <w:webHidden/>
              </w:rPr>
              <w:t>14</w:t>
            </w:r>
            <w:r>
              <w:rPr>
                <w:noProof/>
                <w:webHidden/>
              </w:rPr>
              <w:fldChar w:fldCharType="end"/>
            </w:r>
          </w:hyperlink>
        </w:p>
        <w:p w:rsidR="000974BC" w:rsidRDefault="000974BC">
          <w:pPr>
            <w:pStyle w:val="TOC1"/>
            <w:tabs>
              <w:tab w:val="left" w:pos="440"/>
              <w:tab w:val="right" w:leader="dot" w:pos="9350"/>
            </w:tabs>
            <w:rPr>
              <w:noProof/>
              <w:lang w:eastAsia="en-US"/>
            </w:rPr>
          </w:pPr>
          <w:hyperlink w:anchor="_Toc480386185" w:history="1">
            <w:r w:rsidRPr="008C5D08">
              <w:rPr>
                <w:rStyle w:val="Hyperlink"/>
                <w:noProof/>
              </w:rPr>
              <w:t>9</w:t>
            </w:r>
            <w:r>
              <w:rPr>
                <w:noProof/>
                <w:lang w:eastAsia="en-US"/>
              </w:rPr>
              <w:tab/>
            </w:r>
            <w:r w:rsidRPr="008C5D08">
              <w:rPr>
                <w:rStyle w:val="Hyperlink"/>
                <w:noProof/>
              </w:rPr>
              <w:t>libpmemfile-posix Interface And System Call Support</w:t>
            </w:r>
            <w:r>
              <w:rPr>
                <w:noProof/>
                <w:webHidden/>
              </w:rPr>
              <w:tab/>
            </w:r>
            <w:r>
              <w:rPr>
                <w:noProof/>
                <w:webHidden/>
              </w:rPr>
              <w:fldChar w:fldCharType="begin"/>
            </w:r>
            <w:r>
              <w:rPr>
                <w:noProof/>
                <w:webHidden/>
              </w:rPr>
              <w:instrText xml:space="preserve"> PAGEREF _Toc480386185 \h </w:instrText>
            </w:r>
            <w:r>
              <w:rPr>
                <w:noProof/>
                <w:webHidden/>
              </w:rPr>
            </w:r>
            <w:r>
              <w:rPr>
                <w:noProof/>
                <w:webHidden/>
              </w:rPr>
              <w:fldChar w:fldCharType="separate"/>
            </w:r>
            <w:r w:rsidR="00A15EB6">
              <w:rPr>
                <w:noProof/>
                <w:webHidden/>
              </w:rPr>
              <w:t>20</w:t>
            </w:r>
            <w:r>
              <w:rPr>
                <w:noProof/>
                <w:webHidden/>
              </w:rPr>
              <w:fldChar w:fldCharType="end"/>
            </w:r>
          </w:hyperlink>
        </w:p>
        <w:p w:rsidR="000974BC" w:rsidRDefault="000974BC">
          <w:pPr>
            <w:pStyle w:val="TOC1"/>
            <w:tabs>
              <w:tab w:val="left" w:pos="660"/>
              <w:tab w:val="right" w:leader="dot" w:pos="9350"/>
            </w:tabs>
            <w:rPr>
              <w:noProof/>
              <w:lang w:eastAsia="en-US"/>
            </w:rPr>
          </w:pPr>
          <w:hyperlink w:anchor="_Toc480386186" w:history="1">
            <w:r w:rsidRPr="008C5D08">
              <w:rPr>
                <w:rStyle w:val="Hyperlink"/>
                <w:noProof/>
              </w:rPr>
              <w:t>10</w:t>
            </w:r>
            <w:r>
              <w:rPr>
                <w:noProof/>
                <w:lang w:eastAsia="en-US"/>
              </w:rPr>
              <w:tab/>
            </w:r>
            <w:r w:rsidRPr="008C5D08">
              <w:rPr>
                <w:rStyle w:val="Hyperlink"/>
                <w:noProof/>
              </w:rPr>
              <w:t>Volatile and Persistent Data Structures</w:t>
            </w:r>
            <w:r>
              <w:rPr>
                <w:noProof/>
                <w:webHidden/>
              </w:rPr>
              <w:tab/>
            </w:r>
            <w:r>
              <w:rPr>
                <w:noProof/>
                <w:webHidden/>
              </w:rPr>
              <w:fldChar w:fldCharType="begin"/>
            </w:r>
            <w:r>
              <w:rPr>
                <w:noProof/>
                <w:webHidden/>
              </w:rPr>
              <w:instrText xml:space="preserve"> PAGEREF _Toc480386186 \h </w:instrText>
            </w:r>
            <w:r>
              <w:rPr>
                <w:noProof/>
                <w:webHidden/>
              </w:rPr>
            </w:r>
            <w:r>
              <w:rPr>
                <w:noProof/>
                <w:webHidden/>
              </w:rPr>
              <w:fldChar w:fldCharType="separate"/>
            </w:r>
            <w:r w:rsidR="00A15EB6">
              <w:rPr>
                <w:noProof/>
                <w:webHidden/>
              </w:rPr>
              <w:t>21</w:t>
            </w:r>
            <w:r>
              <w:rPr>
                <w:noProof/>
                <w:webHidden/>
              </w:rPr>
              <w:fldChar w:fldCharType="end"/>
            </w:r>
          </w:hyperlink>
        </w:p>
        <w:p w:rsidR="000974BC" w:rsidRDefault="000974BC">
          <w:pPr>
            <w:pStyle w:val="TOC2"/>
            <w:tabs>
              <w:tab w:val="left" w:pos="880"/>
              <w:tab w:val="right" w:leader="dot" w:pos="9350"/>
            </w:tabs>
            <w:rPr>
              <w:noProof/>
              <w:lang w:eastAsia="en-US"/>
            </w:rPr>
          </w:pPr>
          <w:hyperlink w:anchor="_Toc480386187" w:history="1">
            <w:r w:rsidRPr="008C5D08">
              <w:rPr>
                <w:rStyle w:val="Hyperlink"/>
                <w:noProof/>
              </w:rPr>
              <w:t>10.1</w:t>
            </w:r>
            <w:r>
              <w:rPr>
                <w:noProof/>
                <w:lang w:eastAsia="en-US"/>
              </w:rPr>
              <w:tab/>
            </w:r>
            <w:r w:rsidRPr="008C5D08">
              <w:rPr>
                <w:rStyle w:val="Hyperlink"/>
                <w:noProof/>
              </w:rPr>
              <w:t>Pmemfile Data Structure Considerations</w:t>
            </w:r>
            <w:r>
              <w:rPr>
                <w:noProof/>
                <w:webHidden/>
              </w:rPr>
              <w:tab/>
            </w:r>
            <w:r>
              <w:rPr>
                <w:noProof/>
                <w:webHidden/>
              </w:rPr>
              <w:fldChar w:fldCharType="begin"/>
            </w:r>
            <w:r>
              <w:rPr>
                <w:noProof/>
                <w:webHidden/>
              </w:rPr>
              <w:instrText xml:space="preserve"> PAGEREF _Toc480386187 \h </w:instrText>
            </w:r>
            <w:r>
              <w:rPr>
                <w:noProof/>
                <w:webHidden/>
              </w:rPr>
            </w:r>
            <w:r>
              <w:rPr>
                <w:noProof/>
                <w:webHidden/>
              </w:rPr>
              <w:fldChar w:fldCharType="separate"/>
            </w:r>
            <w:r w:rsidR="00A15EB6">
              <w:rPr>
                <w:noProof/>
                <w:webHidden/>
              </w:rPr>
              <w:t>21</w:t>
            </w:r>
            <w:r>
              <w:rPr>
                <w:noProof/>
                <w:webHidden/>
              </w:rPr>
              <w:fldChar w:fldCharType="end"/>
            </w:r>
          </w:hyperlink>
        </w:p>
        <w:p w:rsidR="000974BC" w:rsidRDefault="000974BC">
          <w:pPr>
            <w:pStyle w:val="TOC2"/>
            <w:tabs>
              <w:tab w:val="left" w:pos="880"/>
              <w:tab w:val="right" w:leader="dot" w:pos="9350"/>
            </w:tabs>
            <w:rPr>
              <w:noProof/>
              <w:lang w:eastAsia="en-US"/>
            </w:rPr>
          </w:pPr>
          <w:hyperlink w:anchor="_Toc480386188" w:history="1">
            <w:r w:rsidRPr="008C5D08">
              <w:rPr>
                <w:rStyle w:val="Hyperlink"/>
                <w:noProof/>
              </w:rPr>
              <w:t>10.2</w:t>
            </w:r>
            <w:r>
              <w:rPr>
                <w:noProof/>
                <w:lang w:eastAsia="en-US"/>
              </w:rPr>
              <w:tab/>
            </w:r>
            <w:r w:rsidRPr="008C5D08">
              <w:rPr>
                <w:rStyle w:val="Hyperlink"/>
                <w:noProof/>
              </w:rPr>
              <w:t>Pmemfile Volatile Data Structures</w:t>
            </w:r>
            <w:r>
              <w:rPr>
                <w:noProof/>
                <w:webHidden/>
              </w:rPr>
              <w:tab/>
            </w:r>
            <w:r>
              <w:rPr>
                <w:noProof/>
                <w:webHidden/>
              </w:rPr>
              <w:fldChar w:fldCharType="begin"/>
            </w:r>
            <w:r>
              <w:rPr>
                <w:noProof/>
                <w:webHidden/>
              </w:rPr>
              <w:instrText xml:space="preserve"> PAGEREF _Toc480386188 \h </w:instrText>
            </w:r>
            <w:r>
              <w:rPr>
                <w:noProof/>
                <w:webHidden/>
              </w:rPr>
            </w:r>
            <w:r>
              <w:rPr>
                <w:noProof/>
                <w:webHidden/>
              </w:rPr>
              <w:fldChar w:fldCharType="separate"/>
            </w:r>
            <w:r w:rsidR="00A15EB6">
              <w:rPr>
                <w:noProof/>
                <w:webHidden/>
              </w:rPr>
              <w:t>21</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89" w:history="1">
            <w:r w:rsidRPr="008C5D08">
              <w:rPr>
                <w:rStyle w:val="Hyperlink"/>
                <w:noProof/>
              </w:rPr>
              <w:t>10.2.1</w:t>
            </w:r>
            <w:r>
              <w:rPr>
                <w:noProof/>
                <w:lang w:eastAsia="en-US"/>
              </w:rPr>
              <w:tab/>
            </w:r>
            <w:r w:rsidRPr="008C5D08">
              <w:rPr>
                <w:rStyle w:val="Hyperlink"/>
                <w:noProof/>
              </w:rPr>
              <w:t>PMEMfilepool</w:t>
            </w:r>
            <w:r>
              <w:rPr>
                <w:noProof/>
                <w:webHidden/>
              </w:rPr>
              <w:tab/>
            </w:r>
            <w:r>
              <w:rPr>
                <w:noProof/>
                <w:webHidden/>
              </w:rPr>
              <w:fldChar w:fldCharType="begin"/>
            </w:r>
            <w:r>
              <w:rPr>
                <w:noProof/>
                <w:webHidden/>
              </w:rPr>
              <w:instrText xml:space="preserve"> PAGEREF _Toc480386189 \h </w:instrText>
            </w:r>
            <w:r>
              <w:rPr>
                <w:noProof/>
                <w:webHidden/>
              </w:rPr>
            </w:r>
            <w:r>
              <w:rPr>
                <w:noProof/>
                <w:webHidden/>
              </w:rPr>
              <w:fldChar w:fldCharType="separate"/>
            </w:r>
            <w:r w:rsidR="00A15EB6">
              <w:rPr>
                <w:noProof/>
                <w:webHidden/>
              </w:rPr>
              <w:t>21</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90" w:history="1">
            <w:r w:rsidRPr="008C5D08">
              <w:rPr>
                <w:rStyle w:val="Hyperlink"/>
                <w:noProof/>
              </w:rPr>
              <w:t>10.2.2</w:t>
            </w:r>
            <w:r>
              <w:rPr>
                <w:noProof/>
                <w:lang w:eastAsia="en-US"/>
              </w:rPr>
              <w:tab/>
            </w:r>
            <w:r w:rsidRPr="008C5D08">
              <w:rPr>
                <w:rStyle w:val="Hyperlink"/>
                <w:noProof/>
              </w:rPr>
              <w:t>pmemfile_vinode</w:t>
            </w:r>
            <w:r>
              <w:rPr>
                <w:noProof/>
                <w:webHidden/>
              </w:rPr>
              <w:tab/>
            </w:r>
            <w:r>
              <w:rPr>
                <w:noProof/>
                <w:webHidden/>
              </w:rPr>
              <w:fldChar w:fldCharType="begin"/>
            </w:r>
            <w:r>
              <w:rPr>
                <w:noProof/>
                <w:webHidden/>
              </w:rPr>
              <w:instrText xml:space="preserve"> PAGEREF _Toc480386190 \h </w:instrText>
            </w:r>
            <w:r>
              <w:rPr>
                <w:noProof/>
                <w:webHidden/>
              </w:rPr>
            </w:r>
            <w:r>
              <w:rPr>
                <w:noProof/>
                <w:webHidden/>
              </w:rPr>
              <w:fldChar w:fldCharType="separate"/>
            </w:r>
            <w:r w:rsidR="00A15EB6">
              <w:rPr>
                <w:noProof/>
                <w:webHidden/>
              </w:rPr>
              <w:t>21</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91" w:history="1">
            <w:r w:rsidRPr="008C5D08">
              <w:rPr>
                <w:rStyle w:val="Hyperlink"/>
                <w:noProof/>
              </w:rPr>
              <w:t>10.2.3</w:t>
            </w:r>
            <w:r>
              <w:rPr>
                <w:noProof/>
                <w:lang w:eastAsia="en-US"/>
              </w:rPr>
              <w:tab/>
            </w:r>
            <w:r w:rsidRPr="008C5D08">
              <w:rPr>
                <w:rStyle w:val="Hyperlink"/>
                <w:noProof/>
              </w:rPr>
              <w:t>pmemfile_file</w:t>
            </w:r>
            <w:r>
              <w:rPr>
                <w:noProof/>
                <w:webHidden/>
              </w:rPr>
              <w:tab/>
            </w:r>
            <w:r>
              <w:rPr>
                <w:noProof/>
                <w:webHidden/>
              </w:rPr>
              <w:fldChar w:fldCharType="begin"/>
            </w:r>
            <w:r>
              <w:rPr>
                <w:noProof/>
                <w:webHidden/>
              </w:rPr>
              <w:instrText xml:space="preserve"> PAGEREF _Toc480386191 \h </w:instrText>
            </w:r>
            <w:r>
              <w:rPr>
                <w:noProof/>
                <w:webHidden/>
              </w:rPr>
            </w:r>
            <w:r>
              <w:rPr>
                <w:noProof/>
                <w:webHidden/>
              </w:rPr>
              <w:fldChar w:fldCharType="separate"/>
            </w:r>
            <w:r w:rsidR="00A15EB6">
              <w:rPr>
                <w:noProof/>
                <w:webHidden/>
              </w:rPr>
              <w:t>21</w:t>
            </w:r>
            <w:r>
              <w:rPr>
                <w:noProof/>
                <w:webHidden/>
              </w:rPr>
              <w:fldChar w:fldCharType="end"/>
            </w:r>
          </w:hyperlink>
        </w:p>
        <w:p w:rsidR="000974BC" w:rsidRDefault="000974BC">
          <w:pPr>
            <w:pStyle w:val="TOC2"/>
            <w:tabs>
              <w:tab w:val="left" w:pos="880"/>
              <w:tab w:val="right" w:leader="dot" w:pos="9350"/>
            </w:tabs>
            <w:rPr>
              <w:noProof/>
              <w:lang w:eastAsia="en-US"/>
            </w:rPr>
          </w:pPr>
          <w:hyperlink w:anchor="_Toc480386192" w:history="1">
            <w:r w:rsidRPr="008C5D08">
              <w:rPr>
                <w:rStyle w:val="Hyperlink"/>
                <w:noProof/>
              </w:rPr>
              <w:t>10.3</w:t>
            </w:r>
            <w:r>
              <w:rPr>
                <w:noProof/>
                <w:lang w:eastAsia="en-US"/>
              </w:rPr>
              <w:tab/>
            </w:r>
            <w:r w:rsidRPr="008C5D08">
              <w:rPr>
                <w:rStyle w:val="Hyperlink"/>
                <w:noProof/>
              </w:rPr>
              <w:t>Persistent Data Structures</w:t>
            </w:r>
            <w:r>
              <w:rPr>
                <w:noProof/>
                <w:webHidden/>
              </w:rPr>
              <w:tab/>
            </w:r>
            <w:r>
              <w:rPr>
                <w:noProof/>
                <w:webHidden/>
              </w:rPr>
              <w:fldChar w:fldCharType="begin"/>
            </w:r>
            <w:r>
              <w:rPr>
                <w:noProof/>
                <w:webHidden/>
              </w:rPr>
              <w:instrText xml:space="preserve"> PAGEREF _Toc480386192 \h </w:instrText>
            </w:r>
            <w:r>
              <w:rPr>
                <w:noProof/>
                <w:webHidden/>
              </w:rPr>
            </w:r>
            <w:r>
              <w:rPr>
                <w:noProof/>
                <w:webHidden/>
              </w:rPr>
              <w:fldChar w:fldCharType="separate"/>
            </w:r>
            <w:r w:rsidR="00A15EB6">
              <w:rPr>
                <w:noProof/>
                <w:webHidden/>
              </w:rPr>
              <w:t>22</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93" w:history="1">
            <w:r w:rsidRPr="008C5D08">
              <w:rPr>
                <w:rStyle w:val="Hyperlink"/>
                <w:noProof/>
              </w:rPr>
              <w:t>10.3.1</w:t>
            </w:r>
            <w:r>
              <w:rPr>
                <w:noProof/>
                <w:lang w:eastAsia="en-US"/>
              </w:rPr>
              <w:tab/>
            </w:r>
            <w:r w:rsidRPr="008C5D08">
              <w:rPr>
                <w:rStyle w:val="Hyperlink"/>
                <w:noProof/>
              </w:rPr>
              <w:t>pmemfile_super</w:t>
            </w:r>
            <w:r>
              <w:rPr>
                <w:noProof/>
                <w:webHidden/>
              </w:rPr>
              <w:tab/>
            </w:r>
            <w:r>
              <w:rPr>
                <w:noProof/>
                <w:webHidden/>
              </w:rPr>
              <w:fldChar w:fldCharType="begin"/>
            </w:r>
            <w:r>
              <w:rPr>
                <w:noProof/>
                <w:webHidden/>
              </w:rPr>
              <w:instrText xml:space="preserve"> PAGEREF _Toc480386193 \h </w:instrText>
            </w:r>
            <w:r>
              <w:rPr>
                <w:noProof/>
                <w:webHidden/>
              </w:rPr>
            </w:r>
            <w:r>
              <w:rPr>
                <w:noProof/>
                <w:webHidden/>
              </w:rPr>
              <w:fldChar w:fldCharType="separate"/>
            </w:r>
            <w:r w:rsidR="00A15EB6">
              <w:rPr>
                <w:noProof/>
                <w:webHidden/>
              </w:rPr>
              <w:t>22</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94" w:history="1">
            <w:r w:rsidRPr="008C5D08">
              <w:rPr>
                <w:rStyle w:val="Hyperlink"/>
                <w:noProof/>
              </w:rPr>
              <w:t>10.3.2</w:t>
            </w:r>
            <w:r>
              <w:rPr>
                <w:noProof/>
                <w:lang w:eastAsia="en-US"/>
              </w:rPr>
              <w:tab/>
            </w:r>
            <w:r w:rsidRPr="008C5D08">
              <w:rPr>
                <w:rStyle w:val="Hyperlink"/>
                <w:noProof/>
              </w:rPr>
              <w:t>pmemfile_block</w:t>
            </w:r>
            <w:r>
              <w:rPr>
                <w:noProof/>
                <w:webHidden/>
              </w:rPr>
              <w:tab/>
            </w:r>
            <w:r>
              <w:rPr>
                <w:noProof/>
                <w:webHidden/>
              </w:rPr>
              <w:fldChar w:fldCharType="begin"/>
            </w:r>
            <w:r>
              <w:rPr>
                <w:noProof/>
                <w:webHidden/>
              </w:rPr>
              <w:instrText xml:space="preserve"> PAGEREF _Toc480386194 \h </w:instrText>
            </w:r>
            <w:r>
              <w:rPr>
                <w:noProof/>
                <w:webHidden/>
              </w:rPr>
            </w:r>
            <w:r>
              <w:rPr>
                <w:noProof/>
                <w:webHidden/>
              </w:rPr>
              <w:fldChar w:fldCharType="separate"/>
            </w:r>
            <w:r w:rsidR="00A15EB6">
              <w:rPr>
                <w:noProof/>
                <w:webHidden/>
              </w:rPr>
              <w:t>22</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95" w:history="1">
            <w:r w:rsidRPr="008C5D08">
              <w:rPr>
                <w:rStyle w:val="Hyperlink"/>
                <w:noProof/>
              </w:rPr>
              <w:t>10.3.3</w:t>
            </w:r>
            <w:r>
              <w:rPr>
                <w:noProof/>
                <w:lang w:eastAsia="en-US"/>
              </w:rPr>
              <w:tab/>
            </w:r>
            <w:r w:rsidRPr="008C5D08">
              <w:rPr>
                <w:rStyle w:val="Hyperlink"/>
                <w:noProof/>
              </w:rPr>
              <w:t>pmemfile_block_array</w:t>
            </w:r>
            <w:r>
              <w:rPr>
                <w:noProof/>
                <w:webHidden/>
              </w:rPr>
              <w:tab/>
            </w:r>
            <w:r>
              <w:rPr>
                <w:noProof/>
                <w:webHidden/>
              </w:rPr>
              <w:fldChar w:fldCharType="begin"/>
            </w:r>
            <w:r>
              <w:rPr>
                <w:noProof/>
                <w:webHidden/>
              </w:rPr>
              <w:instrText xml:space="preserve"> PAGEREF _Toc480386195 \h </w:instrText>
            </w:r>
            <w:r>
              <w:rPr>
                <w:noProof/>
                <w:webHidden/>
              </w:rPr>
            </w:r>
            <w:r>
              <w:rPr>
                <w:noProof/>
                <w:webHidden/>
              </w:rPr>
              <w:fldChar w:fldCharType="separate"/>
            </w:r>
            <w:r w:rsidR="00A15EB6">
              <w:rPr>
                <w:noProof/>
                <w:webHidden/>
              </w:rPr>
              <w:t>23</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96" w:history="1">
            <w:r w:rsidRPr="008C5D08">
              <w:rPr>
                <w:rStyle w:val="Hyperlink"/>
                <w:noProof/>
              </w:rPr>
              <w:t>10.3.4</w:t>
            </w:r>
            <w:r>
              <w:rPr>
                <w:noProof/>
                <w:lang w:eastAsia="en-US"/>
              </w:rPr>
              <w:tab/>
            </w:r>
            <w:r w:rsidRPr="008C5D08">
              <w:rPr>
                <w:rStyle w:val="Hyperlink"/>
                <w:noProof/>
              </w:rPr>
              <w:t>pmemfile_dirent</w:t>
            </w:r>
            <w:r>
              <w:rPr>
                <w:noProof/>
                <w:webHidden/>
              </w:rPr>
              <w:tab/>
            </w:r>
            <w:r>
              <w:rPr>
                <w:noProof/>
                <w:webHidden/>
              </w:rPr>
              <w:fldChar w:fldCharType="begin"/>
            </w:r>
            <w:r>
              <w:rPr>
                <w:noProof/>
                <w:webHidden/>
              </w:rPr>
              <w:instrText xml:space="preserve"> PAGEREF _Toc480386196 \h </w:instrText>
            </w:r>
            <w:r>
              <w:rPr>
                <w:noProof/>
                <w:webHidden/>
              </w:rPr>
            </w:r>
            <w:r>
              <w:rPr>
                <w:noProof/>
                <w:webHidden/>
              </w:rPr>
              <w:fldChar w:fldCharType="separate"/>
            </w:r>
            <w:r w:rsidR="00A15EB6">
              <w:rPr>
                <w:noProof/>
                <w:webHidden/>
              </w:rPr>
              <w:t>23</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97" w:history="1">
            <w:r w:rsidRPr="008C5D08">
              <w:rPr>
                <w:rStyle w:val="Hyperlink"/>
                <w:noProof/>
              </w:rPr>
              <w:t>10.3.5</w:t>
            </w:r>
            <w:r>
              <w:rPr>
                <w:noProof/>
                <w:lang w:eastAsia="en-US"/>
              </w:rPr>
              <w:tab/>
            </w:r>
            <w:r w:rsidRPr="008C5D08">
              <w:rPr>
                <w:rStyle w:val="Hyperlink"/>
                <w:noProof/>
              </w:rPr>
              <w:t>pmemfile_dir</w:t>
            </w:r>
            <w:r>
              <w:rPr>
                <w:noProof/>
                <w:webHidden/>
              </w:rPr>
              <w:tab/>
            </w:r>
            <w:r>
              <w:rPr>
                <w:noProof/>
                <w:webHidden/>
              </w:rPr>
              <w:fldChar w:fldCharType="begin"/>
            </w:r>
            <w:r>
              <w:rPr>
                <w:noProof/>
                <w:webHidden/>
              </w:rPr>
              <w:instrText xml:space="preserve"> PAGEREF _Toc480386197 \h </w:instrText>
            </w:r>
            <w:r>
              <w:rPr>
                <w:noProof/>
                <w:webHidden/>
              </w:rPr>
            </w:r>
            <w:r>
              <w:rPr>
                <w:noProof/>
                <w:webHidden/>
              </w:rPr>
              <w:fldChar w:fldCharType="separate"/>
            </w:r>
            <w:r w:rsidR="00A15EB6">
              <w:rPr>
                <w:noProof/>
                <w:webHidden/>
              </w:rPr>
              <w:t>24</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98" w:history="1">
            <w:r w:rsidRPr="008C5D08">
              <w:rPr>
                <w:rStyle w:val="Hyperlink"/>
                <w:noProof/>
              </w:rPr>
              <w:t>10.3.6</w:t>
            </w:r>
            <w:r>
              <w:rPr>
                <w:noProof/>
                <w:lang w:eastAsia="en-US"/>
              </w:rPr>
              <w:tab/>
            </w:r>
            <w:r w:rsidRPr="008C5D08">
              <w:rPr>
                <w:rStyle w:val="Hyperlink"/>
                <w:noProof/>
              </w:rPr>
              <w:t>pmemfile_time</w:t>
            </w:r>
            <w:r>
              <w:rPr>
                <w:noProof/>
                <w:webHidden/>
              </w:rPr>
              <w:tab/>
            </w:r>
            <w:r>
              <w:rPr>
                <w:noProof/>
                <w:webHidden/>
              </w:rPr>
              <w:fldChar w:fldCharType="begin"/>
            </w:r>
            <w:r>
              <w:rPr>
                <w:noProof/>
                <w:webHidden/>
              </w:rPr>
              <w:instrText xml:space="preserve"> PAGEREF _Toc480386198 \h </w:instrText>
            </w:r>
            <w:r>
              <w:rPr>
                <w:noProof/>
                <w:webHidden/>
              </w:rPr>
            </w:r>
            <w:r>
              <w:rPr>
                <w:noProof/>
                <w:webHidden/>
              </w:rPr>
              <w:fldChar w:fldCharType="separate"/>
            </w:r>
            <w:r w:rsidR="00A15EB6">
              <w:rPr>
                <w:noProof/>
                <w:webHidden/>
              </w:rPr>
              <w:t>24</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199" w:history="1">
            <w:r w:rsidRPr="008C5D08">
              <w:rPr>
                <w:rStyle w:val="Hyperlink"/>
                <w:noProof/>
              </w:rPr>
              <w:t>10.3.7</w:t>
            </w:r>
            <w:r>
              <w:rPr>
                <w:noProof/>
                <w:lang w:eastAsia="en-US"/>
              </w:rPr>
              <w:tab/>
            </w:r>
            <w:r w:rsidRPr="008C5D08">
              <w:rPr>
                <w:rStyle w:val="Hyperlink"/>
                <w:noProof/>
              </w:rPr>
              <w:t>pmemfile_inode</w:t>
            </w:r>
            <w:r>
              <w:rPr>
                <w:noProof/>
                <w:webHidden/>
              </w:rPr>
              <w:tab/>
            </w:r>
            <w:r>
              <w:rPr>
                <w:noProof/>
                <w:webHidden/>
              </w:rPr>
              <w:fldChar w:fldCharType="begin"/>
            </w:r>
            <w:r>
              <w:rPr>
                <w:noProof/>
                <w:webHidden/>
              </w:rPr>
              <w:instrText xml:space="preserve"> PAGEREF _Toc480386199 \h </w:instrText>
            </w:r>
            <w:r>
              <w:rPr>
                <w:noProof/>
                <w:webHidden/>
              </w:rPr>
            </w:r>
            <w:r>
              <w:rPr>
                <w:noProof/>
                <w:webHidden/>
              </w:rPr>
              <w:fldChar w:fldCharType="separate"/>
            </w:r>
            <w:r w:rsidR="00A15EB6">
              <w:rPr>
                <w:noProof/>
                <w:webHidden/>
              </w:rPr>
              <w:t>25</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200" w:history="1">
            <w:r w:rsidRPr="008C5D08">
              <w:rPr>
                <w:rStyle w:val="Hyperlink"/>
                <w:noProof/>
              </w:rPr>
              <w:t>10.3.8</w:t>
            </w:r>
            <w:r>
              <w:rPr>
                <w:noProof/>
                <w:lang w:eastAsia="en-US"/>
              </w:rPr>
              <w:tab/>
            </w:r>
            <w:r w:rsidRPr="008C5D08">
              <w:rPr>
                <w:rStyle w:val="Hyperlink"/>
                <w:noProof/>
              </w:rPr>
              <w:t>pmemfile_inode_array</w:t>
            </w:r>
            <w:r>
              <w:rPr>
                <w:noProof/>
                <w:webHidden/>
              </w:rPr>
              <w:tab/>
            </w:r>
            <w:r>
              <w:rPr>
                <w:noProof/>
                <w:webHidden/>
              </w:rPr>
              <w:fldChar w:fldCharType="begin"/>
            </w:r>
            <w:r>
              <w:rPr>
                <w:noProof/>
                <w:webHidden/>
              </w:rPr>
              <w:instrText xml:space="preserve"> PAGEREF _Toc480386200 \h </w:instrText>
            </w:r>
            <w:r>
              <w:rPr>
                <w:noProof/>
                <w:webHidden/>
              </w:rPr>
            </w:r>
            <w:r>
              <w:rPr>
                <w:noProof/>
                <w:webHidden/>
              </w:rPr>
              <w:fldChar w:fldCharType="separate"/>
            </w:r>
            <w:r w:rsidR="00A15EB6">
              <w:rPr>
                <w:noProof/>
                <w:webHidden/>
              </w:rPr>
              <w:t>27</w:t>
            </w:r>
            <w:r>
              <w:rPr>
                <w:noProof/>
                <w:webHidden/>
              </w:rPr>
              <w:fldChar w:fldCharType="end"/>
            </w:r>
          </w:hyperlink>
        </w:p>
        <w:p w:rsidR="000974BC" w:rsidRDefault="000974BC">
          <w:pPr>
            <w:pStyle w:val="TOC2"/>
            <w:tabs>
              <w:tab w:val="left" w:pos="880"/>
              <w:tab w:val="right" w:leader="dot" w:pos="9350"/>
            </w:tabs>
            <w:rPr>
              <w:noProof/>
              <w:lang w:eastAsia="en-US"/>
            </w:rPr>
          </w:pPr>
          <w:hyperlink w:anchor="_Toc480386201" w:history="1">
            <w:r w:rsidRPr="008C5D08">
              <w:rPr>
                <w:rStyle w:val="Hyperlink"/>
                <w:noProof/>
              </w:rPr>
              <w:t>10.4</w:t>
            </w:r>
            <w:r>
              <w:rPr>
                <w:noProof/>
                <w:lang w:eastAsia="en-US"/>
              </w:rPr>
              <w:tab/>
            </w:r>
            <w:r w:rsidRPr="008C5D08">
              <w:rPr>
                <w:rStyle w:val="Hyperlink"/>
                <w:noProof/>
              </w:rPr>
              <w:t>Model for checking consistency of metadata on media</w:t>
            </w:r>
            <w:r>
              <w:rPr>
                <w:noProof/>
                <w:webHidden/>
              </w:rPr>
              <w:tab/>
            </w:r>
            <w:r>
              <w:rPr>
                <w:noProof/>
                <w:webHidden/>
              </w:rPr>
              <w:fldChar w:fldCharType="begin"/>
            </w:r>
            <w:r>
              <w:rPr>
                <w:noProof/>
                <w:webHidden/>
              </w:rPr>
              <w:instrText xml:space="preserve"> PAGEREF _Toc480386201 \h </w:instrText>
            </w:r>
            <w:r>
              <w:rPr>
                <w:noProof/>
                <w:webHidden/>
              </w:rPr>
            </w:r>
            <w:r>
              <w:rPr>
                <w:noProof/>
                <w:webHidden/>
              </w:rPr>
              <w:fldChar w:fldCharType="separate"/>
            </w:r>
            <w:r w:rsidR="00A15EB6">
              <w:rPr>
                <w:noProof/>
                <w:webHidden/>
              </w:rPr>
              <w:t>28</w:t>
            </w:r>
            <w:r>
              <w:rPr>
                <w:noProof/>
                <w:webHidden/>
              </w:rPr>
              <w:fldChar w:fldCharType="end"/>
            </w:r>
          </w:hyperlink>
        </w:p>
        <w:p w:rsidR="000974BC" w:rsidRDefault="000974BC">
          <w:pPr>
            <w:pStyle w:val="TOC3"/>
            <w:tabs>
              <w:tab w:val="left" w:pos="1320"/>
              <w:tab w:val="right" w:leader="dot" w:pos="9350"/>
            </w:tabs>
            <w:rPr>
              <w:noProof/>
              <w:lang w:eastAsia="en-US"/>
            </w:rPr>
          </w:pPr>
          <w:hyperlink w:anchor="_Toc480386202" w:history="1">
            <w:r w:rsidRPr="008C5D08">
              <w:rPr>
                <w:rStyle w:val="Hyperlink"/>
                <w:noProof/>
              </w:rPr>
              <w:t>10.4.1</w:t>
            </w:r>
            <w:r>
              <w:rPr>
                <w:noProof/>
                <w:lang w:eastAsia="en-US"/>
              </w:rPr>
              <w:tab/>
            </w:r>
            <w:r w:rsidRPr="008C5D08">
              <w:rPr>
                <w:rStyle w:val="Hyperlink"/>
                <w:noProof/>
              </w:rPr>
              <w:t>Consistency Checking</w:t>
            </w:r>
            <w:r>
              <w:rPr>
                <w:noProof/>
                <w:webHidden/>
              </w:rPr>
              <w:tab/>
            </w:r>
            <w:r>
              <w:rPr>
                <w:noProof/>
                <w:webHidden/>
              </w:rPr>
              <w:fldChar w:fldCharType="begin"/>
            </w:r>
            <w:r>
              <w:rPr>
                <w:noProof/>
                <w:webHidden/>
              </w:rPr>
              <w:instrText xml:space="preserve"> PAGEREF _Toc480386202 \h </w:instrText>
            </w:r>
            <w:r>
              <w:rPr>
                <w:noProof/>
                <w:webHidden/>
              </w:rPr>
            </w:r>
            <w:r>
              <w:rPr>
                <w:noProof/>
                <w:webHidden/>
              </w:rPr>
              <w:fldChar w:fldCharType="separate"/>
            </w:r>
            <w:r w:rsidR="00A15EB6">
              <w:rPr>
                <w:noProof/>
                <w:webHidden/>
              </w:rPr>
              <w:t>28</w:t>
            </w:r>
            <w:r>
              <w:rPr>
                <w:noProof/>
                <w:webHidden/>
              </w:rPr>
              <w:fldChar w:fldCharType="end"/>
            </w:r>
          </w:hyperlink>
        </w:p>
        <w:p w:rsidR="000974BC" w:rsidRDefault="000974BC">
          <w:pPr>
            <w:pStyle w:val="TOC1"/>
            <w:tabs>
              <w:tab w:val="left" w:pos="660"/>
              <w:tab w:val="right" w:leader="dot" w:pos="9350"/>
            </w:tabs>
            <w:rPr>
              <w:noProof/>
              <w:lang w:eastAsia="en-US"/>
            </w:rPr>
          </w:pPr>
          <w:hyperlink w:anchor="_Toc480386203" w:history="1">
            <w:r w:rsidRPr="008C5D08">
              <w:rPr>
                <w:rStyle w:val="Hyperlink"/>
                <w:noProof/>
              </w:rPr>
              <w:t>11</w:t>
            </w:r>
            <w:r>
              <w:rPr>
                <w:noProof/>
                <w:lang w:eastAsia="en-US"/>
              </w:rPr>
              <w:tab/>
            </w:r>
            <w:r w:rsidRPr="008C5D08">
              <w:rPr>
                <w:rStyle w:val="Hyperlink"/>
                <w:noProof/>
              </w:rPr>
              <w:t>Error Handling</w:t>
            </w:r>
            <w:r>
              <w:rPr>
                <w:noProof/>
                <w:webHidden/>
              </w:rPr>
              <w:tab/>
            </w:r>
            <w:r>
              <w:rPr>
                <w:noProof/>
                <w:webHidden/>
              </w:rPr>
              <w:fldChar w:fldCharType="begin"/>
            </w:r>
            <w:r>
              <w:rPr>
                <w:noProof/>
                <w:webHidden/>
              </w:rPr>
              <w:instrText xml:space="preserve"> PAGEREF _Toc480386203 \h </w:instrText>
            </w:r>
            <w:r>
              <w:rPr>
                <w:noProof/>
                <w:webHidden/>
              </w:rPr>
            </w:r>
            <w:r>
              <w:rPr>
                <w:noProof/>
                <w:webHidden/>
              </w:rPr>
              <w:fldChar w:fldCharType="separate"/>
            </w:r>
            <w:r w:rsidR="00A15EB6">
              <w:rPr>
                <w:noProof/>
                <w:webHidden/>
              </w:rPr>
              <w:t>30</w:t>
            </w:r>
            <w:r>
              <w:rPr>
                <w:noProof/>
                <w:webHidden/>
              </w:rPr>
              <w:fldChar w:fldCharType="end"/>
            </w:r>
          </w:hyperlink>
        </w:p>
        <w:p w:rsidR="000974BC" w:rsidRDefault="000974BC">
          <w:pPr>
            <w:pStyle w:val="TOC2"/>
            <w:tabs>
              <w:tab w:val="left" w:pos="880"/>
              <w:tab w:val="right" w:leader="dot" w:pos="9350"/>
            </w:tabs>
            <w:rPr>
              <w:noProof/>
              <w:lang w:eastAsia="en-US"/>
            </w:rPr>
          </w:pPr>
          <w:hyperlink w:anchor="_Toc480386204" w:history="1">
            <w:r w:rsidRPr="008C5D08">
              <w:rPr>
                <w:rStyle w:val="Hyperlink"/>
                <w:noProof/>
              </w:rPr>
              <w:t>11.1</w:t>
            </w:r>
            <w:r>
              <w:rPr>
                <w:noProof/>
                <w:lang w:eastAsia="en-US"/>
              </w:rPr>
              <w:tab/>
            </w:r>
            <w:r w:rsidRPr="008C5D08">
              <w:rPr>
                <w:rStyle w:val="Hyperlink"/>
                <w:noProof/>
              </w:rPr>
              <w:t>Error Handling</w:t>
            </w:r>
            <w:r>
              <w:rPr>
                <w:noProof/>
                <w:webHidden/>
              </w:rPr>
              <w:tab/>
            </w:r>
            <w:r>
              <w:rPr>
                <w:noProof/>
                <w:webHidden/>
              </w:rPr>
              <w:fldChar w:fldCharType="begin"/>
            </w:r>
            <w:r>
              <w:rPr>
                <w:noProof/>
                <w:webHidden/>
              </w:rPr>
              <w:instrText xml:space="preserve"> PAGEREF _Toc480386204 \h </w:instrText>
            </w:r>
            <w:r>
              <w:rPr>
                <w:noProof/>
                <w:webHidden/>
              </w:rPr>
            </w:r>
            <w:r>
              <w:rPr>
                <w:noProof/>
                <w:webHidden/>
              </w:rPr>
              <w:fldChar w:fldCharType="separate"/>
            </w:r>
            <w:r w:rsidR="00A15EB6">
              <w:rPr>
                <w:noProof/>
                <w:webHidden/>
              </w:rPr>
              <w:t>30</w:t>
            </w:r>
            <w:r>
              <w:rPr>
                <w:noProof/>
                <w:webHidden/>
              </w:rPr>
              <w:fldChar w:fldCharType="end"/>
            </w:r>
          </w:hyperlink>
        </w:p>
        <w:p w:rsidR="000974BC" w:rsidRDefault="000974BC">
          <w:pPr>
            <w:pStyle w:val="TOC1"/>
            <w:tabs>
              <w:tab w:val="left" w:pos="660"/>
              <w:tab w:val="right" w:leader="dot" w:pos="9350"/>
            </w:tabs>
            <w:rPr>
              <w:noProof/>
              <w:lang w:eastAsia="en-US"/>
            </w:rPr>
          </w:pPr>
          <w:hyperlink w:anchor="_Toc480386205" w:history="1">
            <w:r w:rsidRPr="008C5D08">
              <w:rPr>
                <w:rStyle w:val="Hyperlink"/>
                <w:noProof/>
              </w:rPr>
              <w:t>12</w:t>
            </w:r>
            <w:r>
              <w:rPr>
                <w:noProof/>
                <w:lang w:eastAsia="en-US"/>
              </w:rPr>
              <w:tab/>
            </w:r>
            <w:r w:rsidRPr="008C5D08">
              <w:rPr>
                <w:rStyle w:val="Hyperlink"/>
                <w:noProof/>
              </w:rPr>
              <w:t>Appendix A</w:t>
            </w:r>
            <w:r>
              <w:rPr>
                <w:noProof/>
                <w:webHidden/>
              </w:rPr>
              <w:tab/>
            </w:r>
            <w:r>
              <w:rPr>
                <w:noProof/>
                <w:webHidden/>
              </w:rPr>
              <w:fldChar w:fldCharType="begin"/>
            </w:r>
            <w:r>
              <w:rPr>
                <w:noProof/>
                <w:webHidden/>
              </w:rPr>
              <w:instrText xml:space="preserve"> PAGEREF _Toc480386205 \h </w:instrText>
            </w:r>
            <w:r>
              <w:rPr>
                <w:noProof/>
                <w:webHidden/>
              </w:rPr>
            </w:r>
            <w:r>
              <w:rPr>
                <w:noProof/>
                <w:webHidden/>
              </w:rPr>
              <w:fldChar w:fldCharType="separate"/>
            </w:r>
            <w:r w:rsidR="00A15EB6">
              <w:rPr>
                <w:noProof/>
                <w:webHidden/>
              </w:rPr>
              <w:t>30</w:t>
            </w:r>
            <w:r>
              <w:rPr>
                <w:noProof/>
                <w:webHidden/>
              </w:rPr>
              <w:fldChar w:fldCharType="end"/>
            </w:r>
          </w:hyperlink>
        </w:p>
        <w:p w:rsidR="000974BC" w:rsidRDefault="000974BC">
          <w:pPr>
            <w:pStyle w:val="TOC2"/>
            <w:tabs>
              <w:tab w:val="left" w:pos="880"/>
              <w:tab w:val="right" w:leader="dot" w:pos="9350"/>
            </w:tabs>
            <w:rPr>
              <w:noProof/>
              <w:lang w:eastAsia="en-US"/>
            </w:rPr>
          </w:pPr>
          <w:hyperlink w:anchor="_Toc480386206" w:history="1">
            <w:r w:rsidRPr="008C5D08">
              <w:rPr>
                <w:rStyle w:val="Hyperlink"/>
                <w:noProof/>
              </w:rPr>
              <w:t>12.1</w:t>
            </w:r>
            <w:r>
              <w:rPr>
                <w:noProof/>
                <w:lang w:eastAsia="en-US"/>
              </w:rPr>
              <w:tab/>
            </w:r>
            <w:r w:rsidRPr="008C5D08">
              <w:rPr>
                <w:rStyle w:val="Hyperlink"/>
                <w:noProof/>
              </w:rPr>
              <w:t>libpmemfile.1 manpage</w:t>
            </w:r>
            <w:r>
              <w:rPr>
                <w:noProof/>
                <w:webHidden/>
              </w:rPr>
              <w:tab/>
            </w:r>
            <w:r>
              <w:rPr>
                <w:noProof/>
                <w:webHidden/>
              </w:rPr>
              <w:fldChar w:fldCharType="begin"/>
            </w:r>
            <w:r>
              <w:rPr>
                <w:noProof/>
                <w:webHidden/>
              </w:rPr>
              <w:instrText xml:space="preserve"> PAGEREF _Toc480386206 \h </w:instrText>
            </w:r>
            <w:r>
              <w:rPr>
                <w:noProof/>
                <w:webHidden/>
              </w:rPr>
            </w:r>
            <w:r>
              <w:rPr>
                <w:noProof/>
                <w:webHidden/>
              </w:rPr>
              <w:fldChar w:fldCharType="separate"/>
            </w:r>
            <w:r w:rsidR="00A15EB6">
              <w:rPr>
                <w:noProof/>
                <w:webHidden/>
              </w:rPr>
              <w:t>30</w:t>
            </w:r>
            <w:r>
              <w:rPr>
                <w:noProof/>
                <w:webHidden/>
              </w:rPr>
              <w:fldChar w:fldCharType="end"/>
            </w:r>
          </w:hyperlink>
        </w:p>
        <w:p w:rsidR="000974BC" w:rsidRDefault="000974BC">
          <w:pPr>
            <w:pStyle w:val="TOC2"/>
            <w:tabs>
              <w:tab w:val="left" w:pos="880"/>
              <w:tab w:val="right" w:leader="dot" w:pos="9350"/>
            </w:tabs>
            <w:rPr>
              <w:noProof/>
              <w:lang w:eastAsia="en-US"/>
            </w:rPr>
          </w:pPr>
          <w:hyperlink w:anchor="_Toc480386207" w:history="1">
            <w:r w:rsidRPr="008C5D08">
              <w:rPr>
                <w:rStyle w:val="Hyperlink"/>
                <w:noProof/>
              </w:rPr>
              <w:t>12.2</w:t>
            </w:r>
            <w:r>
              <w:rPr>
                <w:noProof/>
                <w:lang w:eastAsia="en-US"/>
              </w:rPr>
              <w:tab/>
            </w:r>
            <w:r w:rsidRPr="008C5D08">
              <w:rPr>
                <w:rStyle w:val="Hyperlink"/>
                <w:noProof/>
              </w:rPr>
              <w:t>libpmemfile-posix.3 manpage</w:t>
            </w:r>
            <w:r>
              <w:rPr>
                <w:noProof/>
                <w:webHidden/>
              </w:rPr>
              <w:tab/>
            </w:r>
            <w:r>
              <w:rPr>
                <w:noProof/>
                <w:webHidden/>
              </w:rPr>
              <w:fldChar w:fldCharType="begin"/>
            </w:r>
            <w:r>
              <w:rPr>
                <w:noProof/>
                <w:webHidden/>
              </w:rPr>
              <w:instrText xml:space="preserve"> PAGEREF _Toc480386207 \h </w:instrText>
            </w:r>
            <w:r>
              <w:rPr>
                <w:noProof/>
                <w:webHidden/>
              </w:rPr>
            </w:r>
            <w:r>
              <w:rPr>
                <w:noProof/>
                <w:webHidden/>
              </w:rPr>
              <w:fldChar w:fldCharType="separate"/>
            </w:r>
            <w:r w:rsidR="00A15EB6">
              <w:rPr>
                <w:noProof/>
                <w:webHidden/>
              </w:rPr>
              <w:t>30</w:t>
            </w:r>
            <w:r>
              <w:rPr>
                <w:noProof/>
                <w:webHidden/>
              </w:rPr>
              <w:fldChar w:fldCharType="end"/>
            </w:r>
          </w:hyperlink>
        </w:p>
        <w:p w:rsidR="00D335EA" w:rsidRDefault="00D335EA">
          <w:r>
            <w:rPr>
              <w:b/>
              <w:bCs/>
              <w:noProof/>
            </w:rPr>
            <w:fldChar w:fldCharType="end"/>
          </w:r>
        </w:p>
      </w:sdtContent>
    </w:sdt>
    <w:p w:rsidR="007E76DB" w:rsidRDefault="007E76DB" w:rsidP="007E76DB">
      <w:pPr>
        <w:tabs>
          <w:tab w:val="right" w:pos="9360"/>
        </w:tabs>
        <w:jc w:val="right"/>
      </w:pPr>
    </w:p>
    <w:p w:rsidR="009800BE" w:rsidRDefault="009800BE" w:rsidP="007E76DB">
      <w:pPr>
        <w:tabs>
          <w:tab w:val="right" w:pos="9360"/>
        </w:tabs>
        <w:rPr>
          <w:rFonts w:ascii="Tahoma" w:eastAsia="Times New Roman" w:hAnsi="Tahoma" w:cs="Tahoma"/>
          <w:b/>
          <w:bCs/>
          <w:smallCaps/>
          <w:color w:val="0000FF"/>
          <w:sz w:val="28"/>
          <w:szCs w:val="24"/>
        </w:rPr>
      </w:pPr>
      <w:r w:rsidRPr="007E76DB">
        <w:br w:type="page"/>
      </w:r>
      <w:r w:rsidR="007E76DB">
        <w:tab/>
      </w:r>
    </w:p>
    <w:p w:rsidR="003F7F3A" w:rsidRDefault="003F7F3A" w:rsidP="009027A0">
      <w:pPr>
        <w:pStyle w:val="TOCHeader"/>
        <w:numPr>
          <w:ilvl w:val="0"/>
          <w:numId w:val="0"/>
        </w:numPr>
      </w:pPr>
    </w:p>
    <w:p w:rsidR="003F7F3A" w:rsidRDefault="00BE4F12">
      <w:pPr>
        <w:pStyle w:val="Heading1"/>
        <w:rPr>
          <w:rFonts w:ascii="Tahoma" w:hAnsi="Tahoma"/>
          <w:color w:val="0000FF"/>
          <w:sz w:val="28"/>
        </w:rPr>
      </w:pPr>
      <w:bookmarkStart w:id="0" w:name="_Toc452012196"/>
      <w:bookmarkStart w:id="1" w:name="_Toc480386173"/>
      <w:r>
        <w:t>Document Revision History</w:t>
      </w:r>
      <w:bookmarkEnd w:id="0"/>
      <w:bookmarkEnd w:id="1"/>
    </w:p>
    <w:p w:rsidR="003F7F3A" w:rsidRDefault="00BE4F12">
      <w:r>
        <w:t xml:space="preserve"> </w:t>
      </w:r>
    </w:p>
    <w:tbl>
      <w:tblPr>
        <w:tblStyle w:val="TableGrid"/>
        <w:tblW w:w="9463" w:type="dxa"/>
        <w:tblLook w:val="04A0" w:firstRow="1" w:lastRow="0" w:firstColumn="1" w:lastColumn="0" w:noHBand="0" w:noVBand="1"/>
      </w:tblPr>
      <w:tblGrid>
        <w:gridCol w:w="2555"/>
        <w:gridCol w:w="6908"/>
      </w:tblGrid>
      <w:tr w:rsidR="003F7F3A">
        <w:tc>
          <w:tcPr>
            <w:tcW w:w="2555" w:type="dxa"/>
            <w:shd w:val="clear" w:color="000000" w:fill="89C2E5"/>
          </w:tcPr>
          <w:p w:rsidR="003F7F3A" w:rsidRDefault="00BE4F12">
            <w:pPr>
              <w:tabs>
                <w:tab w:val="center" w:pos="2229"/>
              </w:tabs>
              <w:rPr>
                <w:b/>
                <w:color w:val="0070C0"/>
              </w:rPr>
            </w:pPr>
            <w:r>
              <w:rPr>
                <w:b/>
              </w:rPr>
              <w:t>Version</w:t>
            </w:r>
            <w:r>
              <w:rPr>
                <w:b/>
                <w:color w:val="0070C0"/>
              </w:rPr>
              <w:tab/>
            </w:r>
          </w:p>
        </w:tc>
        <w:tc>
          <w:tcPr>
            <w:tcW w:w="6908" w:type="dxa"/>
            <w:shd w:val="clear" w:color="000000" w:fill="89C2E5"/>
          </w:tcPr>
          <w:p w:rsidR="003F7F3A" w:rsidRDefault="00BE4F12">
            <w:pPr>
              <w:rPr>
                <w:b/>
              </w:rPr>
            </w:pPr>
            <w:r>
              <w:rPr>
                <w:b/>
              </w:rPr>
              <w:t>Document Changes</w:t>
            </w:r>
          </w:p>
        </w:tc>
      </w:tr>
      <w:tr w:rsidR="003F7F3A">
        <w:tc>
          <w:tcPr>
            <w:tcW w:w="2555" w:type="dxa"/>
          </w:tcPr>
          <w:p w:rsidR="003F7F3A" w:rsidRDefault="008013D2">
            <w:r>
              <w:t>V.3</w:t>
            </w:r>
            <w:r w:rsidR="00BE4F12">
              <w:t xml:space="preserve">   </w:t>
            </w:r>
            <w:r w:rsidR="00224B04">
              <w:t xml:space="preserve">  </w:t>
            </w:r>
            <w:r w:rsidR="00A87C15">
              <w:t xml:space="preserve"> </w:t>
            </w:r>
            <w:r w:rsidR="00BE4F12">
              <w:t>3/23/16</w:t>
            </w:r>
          </w:p>
        </w:tc>
        <w:tc>
          <w:tcPr>
            <w:tcW w:w="6908" w:type="dxa"/>
          </w:tcPr>
          <w:p w:rsidR="003F7F3A" w:rsidRDefault="00BE4F12">
            <w:r>
              <w:rPr>
                <w:rFonts w:ascii="Tahoma" w:hAnsi="Tahoma"/>
                <w:sz w:val="18"/>
              </w:rPr>
              <w:t>Initial document with completed high level interfaces, use cases, and theory of operations.</w:t>
            </w:r>
          </w:p>
        </w:tc>
      </w:tr>
      <w:tr w:rsidR="003F7F3A">
        <w:tc>
          <w:tcPr>
            <w:tcW w:w="2555" w:type="dxa"/>
          </w:tcPr>
          <w:p w:rsidR="003F7F3A" w:rsidRDefault="008013D2">
            <w:r>
              <w:t>V.3</w:t>
            </w:r>
            <w:r w:rsidR="00BE4F12">
              <w:t xml:space="preserve">  </w:t>
            </w:r>
            <w:r w:rsidR="00224B04">
              <w:t xml:space="preserve">  </w:t>
            </w:r>
            <w:r w:rsidR="00DD6397">
              <w:t xml:space="preserve"> </w:t>
            </w:r>
            <w:r w:rsidR="00A87C15">
              <w:t xml:space="preserve">  </w:t>
            </w:r>
            <w:r w:rsidR="00BE4F12">
              <w:t>5/17/16</w:t>
            </w:r>
          </w:p>
        </w:tc>
        <w:tc>
          <w:tcPr>
            <w:tcW w:w="6908" w:type="dxa"/>
          </w:tcPr>
          <w:p w:rsidR="003F7F3A" w:rsidRDefault="00BE4F12">
            <w:pPr>
              <w:rPr>
                <w:rFonts w:ascii="Tahoma" w:hAnsi="Tahoma"/>
                <w:sz w:val="18"/>
              </w:rPr>
            </w:pPr>
            <w:r>
              <w:rPr>
                <w:rFonts w:ascii="Tahoma" w:hAnsi="Tahoma"/>
                <w:sz w:val="18"/>
              </w:rPr>
              <w:t>Made more changes to on media structures.</w:t>
            </w:r>
          </w:p>
        </w:tc>
      </w:tr>
      <w:tr w:rsidR="003F7F3A">
        <w:tc>
          <w:tcPr>
            <w:tcW w:w="2555" w:type="dxa"/>
          </w:tcPr>
          <w:p w:rsidR="003F7F3A" w:rsidRDefault="008013D2">
            <w:r>
              <w:t>V.3</w:t>
            </w:r>
            <w:r w:rsidR="00BE4F12">
              <w:t xml:space="preserve">   </w:t>
            </w:r>
            <w:r w:rsidR="00224B04">
              <w:t xml:space="preserve">  </w:t>
            </w:r>
            <w:r w:rsidR="00A87C15">
              <w:t xml:space="preserve">  </w:t>
            </w:r>
            <w:r w:rsidR="00BE4F12">
              <w:t>5/26/16</w:t>
            </w:r>
          </w:p>
        </w:tc>
        <w:tc>
          <w:tcPr>
            <w:tcW w:w="6908" w:type="dxa"/>
          </w:tcPr>
          <w:p w:rsidR="003F7F3A" w:rsidRDefault="00BE4F12">
            <w:pPr>
              <w:rPr>
                <w:rFonts w:ascii="Tahoma" w:hAnsi="Tahoma"/>
                <w:sz w:val="18"/>
              </w:rPr>
            </w:pPr>
            <w:r>
              <w:rPr>
                <w:rFonts w:ascii="Tahoma" w:hAnsi="Tahoma"/>
                <w:sz w:val="18"/>
              </w:rPr>
              <w:t>Additional modifications to on media format.</w:t>
            </w:r>
          </w:p>
        </w:tc>
      </w:tr>
      <w:tr w:rsidR="003F7F3A">
        <w:tc>
          <w:tcPr>
            <w:tcW w:w="2555" w:type="dxa"/>
          </w:tcPr>
          <w:p w:rsidR="003F7F3A" w:rsidRDefault="009800BE">
            <w:r>
              <w:t>V</w:t>
            </w:r>
            <w:r w:rsidR="008013D2">
              <w:t>.3</w:t>
            </w:r>
            <w:r w:rsidR="000F0F22">
              <w:t xml:space="preserve">   </w:t>
            </w:r>
            <w:r w:rsidR="00224B04">
              <w:t xml:space="preserve">  </w:t>
            </w:r>
            <w:r w:rsidR="00A87C15">
              <w:t xml:space="preserve">  </w:t>
            </w:r>
            <w:r w:rsidR="000F0F22">
              <w:t>5/31/16</w:t>
            </w:r>
          </w:p>
        </w:tc>
        <w:tc>
          <w:tcPr>
            <w:tcW w:w="6908" w:type="dxa"/>
          </w:tcPr>
          <w:p w:rsidR="003F7F3A" w:rsidRDefault="000F0F22">
            <w:pPr>
              <w:rPr>
                <w:rFonts w:ascii="Tahoma" w:hAnsi="Tahoma"/>
                <w:sz w:val="18"/>
              </w:rPr>
            </w:pPr>
            <w:r>
              <w:rPr>
                <w:rFonts w:ascii="Tahoma" w:hAnsi="Tahoma"/>
                <w:sz w:val="18"/>
              </w:rPr>
              <w:t xml:space="preserve">Additional changes and additions to on media format section. Modified </w:t>
            </w:r>
            <w:r w:rsidR="007C25F4">
              <w:rPr>
                <w:rFonts w:ascii="Tahoma" w:hAnsi="Tahoma"/>
                <w:sz w:val="18"/>
              </w:rPr>
              <w:t>Pmemfile_</w:t>
            </w:r>
            <w:r>
              <w:rPr>
                <w:rFonts w:ascii="Tahoma" w:hAnsi="Tahoma"/>
                <w:sz w:val="18"/>
              </w:rPr>
              <w:t xml:space="preserve"> Interception section to add more detail to the architecture chosen. </w:t>
            </w:r>
          </w:p>
        </w:tc>
      </w:tr>
      <w:tr w:rsidR="003F7F3A">
        <w:tc>
          <w:tcPr>
            <w:tcW w:w="2555" w:type="dxa"/>
          </w:tcPr>
          <w:p w:rsidR="003F7F3A" w:rsidRDefault="008013D2">
            <w:r>
              <w:t>V.4</w:t>
            </w:r>
            <w:r w:rsidR="009800BE">
              <w:t xml:space="preserve">    </w:t>
            </w:r>
            <w:r w:rsidR="00A87C15">
              <w:t xml:space="preserve">   </w:t>
            </w:r>
            <w:r w:rsidR="00DD6397">
              <w:t xml:space="preserve"> </w:t>
            </w:r>
            <w:r w:rsidR="009800BE">
              <w:t>6/6/16</w:t>
            </w:r>
          </w:p>
        </w:tc>
        <w:tc>
          <w:tcPr>
            <w:tcW w:w="6908" w:type="dxa"/>
          </w:tcPr>
          <w:p w:rsidR="003F7F3A" w:rsidRDefault="009800BE">
            <w:pPr>
              <w:rPr>
                <w:rFonts w:ascii="Tahoma" w:hAnsi="Tahoma"/>
                <w:sz w:val="18"/>
              </w:rPr>
            </w:pPr>
            <w:r>
              <w:rPr>
                <w:rFonts w:ascii="Tahoma" w:hAnsi="Tahoma"/>
                <w:sz w:val="18"/>
              </w:rPr>
              <w:t>Completed initial persistent data structure definitions. Added open items section.</w:t>
            </w:r>
          </w:p>
        </w:tc>
      </w:tr>
      <w:tr w:rsidR="008B4568">
        <w:tc>
          <w:tcPr>
            <w:tcW w:w="2555" w:type="dxa"/>
          </w:tcPr>
          <w:p w:rsidR="008B4568" w:rsidRDefault="008013D2">
            <w:r>
              <w:t>V.4</w:t>
            </w:r>
            <w:r w:rsidR="008B4568">
              <w:t xml:space="preserve">  </w:t>
            </w:r>
            <w:r w:rsidR="00224B04">
              <w:t xml:space="preserve"> </w:t>
            </w:r>
            <w:r w:rsidR="00DD6397">
              <w:t xml:space="preserve">  </w:t>
            </w:r>
            <w:r w:rsidR="00A87C15">
              <w:t xml:space="preserve">   </w:t>
            </w:r>
            <w:r w:rsidR="008B4568">
              <w:t>6/7/16</w:t>
            </w:r>
          </w:p>
        </w:tc>
        <w:tc>
          <w:tcPr>
            <w:tcW w:w="6908" w:type="dxa"/>
          </w:tcPr>
          <w:p w:rsidR="008B4568" w:rsidRDefault="008B4568">
            <w:pPr>
              <w:rPr>
                <w:rFonts w:ascii="Tahoma" w:hAnsi="Tahoma"/>
                <w:sz w:val="18"/>
              </w:rPr>
            </w:pPr>
            <w:r>
              <w:rPr>
                <w:rFonts w:ascii="Tahoma" w:hAnsi="Tahoma"/>
                <w:sz w:val="18"/>
              </w:rPr>
              <w:t xml:space="preserve">Finished persistent data structure design. </w:t>
            </w:r>
            <w:r w:rsidR="006E51D0">
              <w:rPr>
                <w:rFonts w:ascii="Tahoma" w:hAnsi="Tahoma"/>
                <w:sz w:val="18"/>
              </w:rPr>
              <w:t xml:space="preserve">Added file structure to volatile section. </w:t>
            </w:r>
          </w:p>
        </w:tc>
      </w:tr>
      <w:tr w:rsidR="00AD322B">
        <w:tc>
          <w:tcPr>
            <w:tcW w:w="2555" w:type="dxa"/>
          </w:tcPr>
          <w:p w:rsidR="00AD322B" w:rsidRDefault="008013D2">
            <w:r>
              <w:t>V.4</w:t>
            </w:r>
            <w:r w:rsidR="00AD322B">
              <w:t xml:space="preserve">  </w:t>
            </w:r>
            <w:r w:rsidR="00092B79">
              <w:t xml:space="preserve">   </w:t>
            </w:r>
            <w:r w:rsidR="00A87C15">
              <w:t xml:space="preserve">   </w:t>
            </w:r>
            <w:r w:rsidR="00AD322B">
              <w:t>6/8/16</w:t>
            </w:r>
          </w:p>
        </w:tc>
        <w:tc>
          <w:tcPr>
            <w:tcW w:w="6908" w:type="dxa"/>
          </w:tcPr>
          <w:p w:rsidR="00AD322B" w:rsidRDefault="00AD322B">
            <w:pPr>
              <w:rPr>
                <w:rFonts w:ascii="Tahoma" w:hAnsi="Tahoma"/>
                <w:sz w:val="18"/>
              </w:rPr>
            </w:pPr>
            <w:r>
              <w:rPr>
                <w:rFonts w:ascii="Tahoma" w:hAnsi="Tahoma"/>
                <w:sz w:val="18"/>
              </w:rPr>
              <w:t>More updates</w:t>
            </w:r>
          </w:p>
        </w:tc>
      </w:tr>
      <w:tr w:rsidR="00092B79">
        <w:tc>
          <w:tcPr>
            <w:tcW w:w="2555" w:type="dxa"/>
          </w:tcPr>
          <w:p w:rsidR="00092B79" w:rsidRDefault="00092B79">
            <w:r>
              <w:t>V.</w:t>
            </w:r>
            <w:r w:rsidR="00AE67D3">
              <w:t>4</w:t>
            </w:r>
            <w:r w:rsidR="00DD6397">
              <w:t xml:space="preserve">     </w:t>
            </w:r>
            <w:r w:rsidR="00A87C15">
              <w:t xml:space="preserve">   </w:t>
            </w:r>
            <w:r>
              <w:t>6/14/16</w:t>
            </w:r>
          </w:p>
        </w:tc>
        <w:tc>
          <w:tcPr>
            <w:tcW w:w="6908" w:type="dxa"/>
          </w:tcPr>
          <w:p w:rsidR="00092B79" w:rsidRDefault="005D4F32">
            <w:pPr>
              <w:rPr>
                <w:rFonts w:ascii="Tahoma" w:hAnsi="Tahoma"/>
                <w:sz w:val="18"/>
              </w:rPr>
            </w:pPr>
            <w:r>
              <w:rPr>
                <w:rFonts w:ascii="Tahoma" w:hAnsi="Tahoma"/>
                <w:sz w:val="18"/>
              </w:rPr>
              <w:t xml:space="preserve">Changes to the </w:t>
            </w:r>
            <w:r w:rsidR="00092B79">
              <w:rPr>
                <w:rFonts w:ascii="Tahoma" w:hAnsi="Tahoma"/>
                <w:sz w:val="18"/>
              </w:rPr>
              <w:t>vola</w:t>
            </w:r>
            <w:r>
              <w:rPr>
                <w:rFonts w:ascii="Tahoma" w:hAnsi="Tahoma"/>
                <w:sz w:val="18"/>
              </w:rPr>
              <w:t xml:space="preserve">tile and persistent structures. </w:t>
            </w:r>
            <w:r w:rsidR="00092B79">
              <w:rPr>
                <w:rFonts w:ascii="Tahoma" w:hAnsi="Tahoma"/>
                <w:sz w:val="18"/>
              </w:rPr>
              <w:t xml:space="preserve">Added more details to the </w:t>
            </w:r>
            <w:r w:rsidR="007C25F4">
              <w:rPr>
                <w:rFonts w:ascii="Tahoma" w:hAnsi="Tahoma"/>
                <w:sz w:val="18"/>
              </w:rPr>
              <w:t>Pmemfile_</w:t>
            </w:r>
            <w:r w:rsidR="00092B79">
              <w:rPr>
                <w:rFonts w:ascii="Tahoma" w:hAnsi="Tahoma"/>
                <w:sz w:val="18"/>
              </w:rPr>
              <w:t xml:space="preserve"> Intercept Library. Added diagram to show dependency resolution for lseek + </w:t>
            </w:r>
            <w:r w:rsidR="00282E9D">
              <w:rPr>
                <w:rFonts w:ascii="Tahoma" w:hAnsi="Tahoma"/>
                <w:sz w:val="18"/>
              </w:rPr>
              <w:t>open (</w:t>
            </w:r>
            <w:r w:rsidR="00092B79">
              <w:rPr>
                <w:rFonts w:ascii="Tahoma" w:hAnsi="Tahoma"/>
                <w:sz w:val="18"/>
              </w:rPr>
              <w:t xml:space="preserve">). </w:t>
            </w:r>
          </w:p>
        </w:tc>
      </w:tr>
      <w:tr w:rsidR="005D4F32">
        <w:tc>
          <w:tcPr>
            <w:tcW w:w="2555" w:type="dxa"/>
          </w:tcPr>
          <w:p w:rsidR="005D4F32" w:rsidRDefault="00A87C15">
            <w:r>
              <w:t xml:space="preserve">V.4     </w:t>
            </w:r>
            <w:r w:rsidR="003A344C">
              <w:t>10/3/16</w:t>
            </w:r>
          </w:p>
        </w:tc>
        <w:tc>
          <w:tcPr>
            <w:tcW w:w="6908" w:type="dxa"/>
          </w:tcPr>
          <w:p w:rsidR="005D4F32" w:rsidRDefault="005D4F32">
            <w:pPr>
              <w:rPr>
                <w:rFonts w:ascii="Tahoma" w:hAnsi="Tahoma"/>
                <w:sz w:val="18"/>
              </w:rPr>
            </w:pPr>
            <w:r>
              <w:rPr>
                <w:rFonts w:ascii="Tahoma" w:hAnsi="Tahoma"/>
                <w:sz w:val="18"/>
              </w:rPr>
              <w:t xml:space="preserve">Finalized volatile and persistent data structure layout. Modified interception library with new architecture. </w:t>
            </w:r>
          </w:p>
        </w:tc>
      </w:tr>
      <w:tr w:rsidR="003A344C">
        <w:tc>
          <w:tcPr>
            <w:tcW w:w="2555" w:type="dxa"/>
          </w:tcPr>
          <w:p w:rsidR="003A344C" w:rsidRDefault="00A87C15">
            <w:r>
              <w:t xml:space="preserve">V.4     </w:t>
            </w:r>
            <w:r w:rsidR="003A344C">
              <w:t>10/17/16</w:t>
            </w:r>
          </w:p>
        </w:tc>
        <w:tc>
          <w:tcPr>
            <w:tcW w:w="6908" w:type="dxa"/>
          </w:tcPr>
          <w:p w:rsidR="003A344C" w:rsidRDefault="003A344C">
            <w:pPr>
              <w:rPr>
                <w:rFonts w:ascii="Tahoma" w:hAnsi="Tahoma"/>
                <w:sz w:val="18"/>
              </w:rPr>
            </w:pPr>
            <w:r>
              <w:rPr>
                <w:rFonts w:ascii="Tahoma" w:hAnsi="Tahoma"/>
                <w:sz w:val="18"/>
              </w:rPr>
              <w:t>Modified interception layer with new architecture.</w:t>
            </w:r>
          </w:p>
        </w:tc>
      </w:tr>
      <w:tr w:rsidR="00A87C15">
        <w:tc>
          <w:tcPr>
            <w:tcW w:w="2555" w:type="dxa"/>
          </w:tcPr>
          <w:p w:rsidR="00A87C15" w:rsidRDefault="00A87C15">
            <w:r>
              <w:t>V.4     10/26/16</w:t>
            </w:r>
          </w:p>
        </w:tc>
        <w:tc>
          <w:tcPr>
            <w:tcW w:w="6908" w:type="dxa"/>
          </w:tcPr>
          <w:p w:rsidR="00A87C15" w:rsidRDefault="000C3138">
            <w:pPr>
              <w:rPr>
                <w:rFonts w:ascii="Tahoma" w:hAnsi="Tahoma"/>
                <w:sz w:val="18"/>
              </w:rPr>
            </w:pPr>
            <w:r>
              <w:rPr>
                <w:rFonts w:ascii="Tahoma" w:hAnsi="Tahoma"/>
                <w:sz w:val="18"/>
              </w:rPr>
              <w:t>Changes based on internal review with pmemfile team.</w:t>
            </w:r>
          </w:p>
        </w:tc>
      </w:tr>
      <w:tr w:rsidR="00490234">
        <w:tc>
          <w:tcPr>
            <w:tcW w:w="2555" w:type="dxa"/>
          </w:tcPr>
          <w:p w:rsidR="00490234" w:rsidRDefault="00490234">
            <w:r>
              <w:t>V.4      11/8/16</w:t>
            </w:r>
          </w:p>
        </w:tc>
        <w:tc>
          <w:tcPr>
            <w:tcW w:w="6908" w:type="dxa"/>
          </w:tcPr>
          <w:p w:rsidR="00490234" w:rsidRDefault="00490234">
            <w:pPr>
              <w:rPr>
                <w:rFonts w:ascii="Tahoma" w:hAnsi="Tahoma"/>
                <w:sz w:val="18"/>
              </w:rPr>
            </w:pPr>
            <w:r>
              <w:rPr>
                <w:rFonts w:ascii="Tahoma" w:hAnsi="Tahoma"/>
                <w:sz w:val="18"/>
              </w:rPr>
              <w:t>More changes based on internal review with pmemfile team</w:t>
            </w:r>
          </w:p>
        </w:tc>
      </w:tr>
      <w:tr w:rsidR="007E3280">
        <w:tc>
          <w:tcPr>
            <w:tcW w:w="2555" w:type="dxa"/>
          </w:tcPr>
          <w:p w:rsidR="007E3280" w:rsidRDefault="007E3280">
            <w:r>
              <w:t>V.4      11/17/16</w:t>
            </w:r>
          </w:p>
        </w:tc>
        <w:tc>
          <w:tcPr>
            <w:tcW w:w="6908" w:type="dxa"/>
          </w:tcPr>
          <w:p w:rsidR="007E3280" w:rsidRDefault="007E3280">
            <w:pPr>
              <w:rPr>
                <w:rFonts w:ascii="Tahoma" w:hAnsi="Tahoma"/>
                <w:sz w:val="18"/>
              </w:rPr>
            </w:pPr>
            <w:r>
              <w:rPr>
                <w:rFonts w:ascii="Tahoma" w:hAnsi="Tahoma"/>
                <w:sz w:val="18"/>
              </w:rPr>
              <w:t>Finished persistent data structure section.</w:t>
            </w:r>
          </w:p>
        </w:tc>
      </w:tr>
      <w:tr w:rsidR="0074470A">
        <w:tc>
          <w:tcPr>
            <w:tcW w:w="2555" w:type="dxa"/>
          </w:tcPr>
          <w:p w:rsidR="0074470A" w:rsidRDefault="0074470A">
            <w:r>
              <w:t>V.4      11/28/16</w:t>
            </w:r>
          </w:p>
        </w:tc>
        <w:tc>
          <w:tcPr>
            <w:tcW w:w="6908" w:type="dxa"/>
          </w:tcPr>
          <w:p w:rsidR="0074470A" w:rsidRDefault="0074470A">
            <w:pPr>
              <w:rPr>
                <w:rFonts w:ascii="Tahoma" w:hAnsi="Tahoma"/>
                <w:sz w:val="18"/>
              </w:rPr>
            </w:pPr>
            <w:r>
              <w:rPr>
                <w:rFonts w:ascii="Tahoma" w:hAnsi="Tahoma"/>
                <w:sz w:val="18"/>
              </w:rPr>
              <w:t>Updated based on review by pmemfile team</w:t>
            </w:r>
          </w:p>
        </w:tc>
      </w:tr>
      <w:tr w:rsidR="0074470A">
        <w:tc>
          <w:tcPr>
            <w:tcW w:w="2555" w:type="dxa"/>
          </w:tcPr>
          <w:p w:rsidR="0074470A" w:rsidRDefault="0074470A">
            <w:r>
              <w:t>V.4      1/4/17</w:t>
            </w:r>
          </w:p>
        </w:tc>
        <w:tc>
          <w:tcPr>
            <w:tcW w:w="6908" w:type="dxa"/>
          </w:tcPr>
          <w:p w:rsidR="0074470A" w:rsidRDefault="006F59D1">
            <w:pPr>
              <w:rPr>
                <w:rFonts w:ascii="Tahoma" w:hAnsi="Tahoma"/>
                <w:sz w:val="18"/>
              </w:rPr>
            </w:pPr>
            <w:r>
              <w:rPr>
                <w:rFonts w:ascii="Tahoma" w:hAnsi="Tahoma"/>
                <w:sz w:val="18"/>
              </w:rPr>
              <w:t>Updated persistent data structures</w:t>
            </w:r>
          </w:p>
        </w:tc>
      </w:tr>
      <w:tr w:rsidR="006F59D1">
        <w:tc>
          <w:tcPr>
            <w:tcW w:w="2555" w:type="dxa"/>
          </w:tcPr>
          <w:p w:rsidR="006F59D1" w:rsidRDefault="006F59D1">
            <w:r>
              <w:t>V.4      2/21/17</w:t>
            </w:r>
          </w:p>
        </w:tc>
        <w:tc>
          <w:tcPr>
            <w:tcW w:w="6908" w:type="dxa"/>
          </w:tcPr>
          <w:p w:rsidR="006F59D1" w:rsidRDefault="006F59D1">
            <w:pPr>
              <w:rPr>
                <w:rFonts w:ascii="Tahoma" w:hAnsi="Tahoma"/>
                <w:sz w:val="18"/>
              </w:rPr>
            </w:pPr>
            <w:r>
              <w:rPr>
                <w:rFonts w:ascii="Tahoma" w:hAnsi="Tahoma"/>
                <w:sz w:val="18"/>
              </w:rPr>
              <w:t>Added more detail to Section 7, design</w:t>
            </w:r>
          </w:p>
        </w:tc>
      </w:tr>
      <w:tr w:rsidR="006F59D1">
        <w:tc>
          <w:tcPr>
            <w:tcW w:w="2555" w:type="dxa"/>
          </w:tcPr>
          <w:p w:rsidR="006F59D1" w:rsidRDefault="006F59D1">
            <w:r>
              <w:t>V.4      3/14/17</w:t>
            </w:r>
          </w:p>
        </w:tc>
        <w:tc>
          <w:tcPr>
            <w:tcW w:w="6908" w:type="dxa"/>
          </w:tcPr>
          <w:p w:rsidR="006F59D1" w:rsidRDefault="006F59D1">
            <w:pPr>
              <w:rPr>
                <w:rFonts w:ascii="Tahoma" w:hAnsi="Tahoma"/>
                <w:sz w:val="18"/>
              </w:rPr>
            </w:pPr>
            <w:r>
              <w:rPr>
                <w:rFonts w:ascii="Tahoma" w:hAnsi="Tahoma"/>
                <w:sz w:val="18"/>
              </w:rPr>
              <w:t>Added more detail to valid states for persistent data structure members</w:t>
            </w:r>
          </w:p>
        </w:tc>
      </w:tr>
      <w:tr w:rsidR="006F59D1">
        <w:tc>
          <w:tcPr>
            <w:tcW w:w="2555" w:type="dxa"/>
          </w:tcPr>
          <w:p w:rsidR="006F59D1" w:rsidRDefault="006F59D1">
            <w:r>
              <w:t>V.4      3/16/17</w:t>
            </w:r>
          </w:p>
        </w:tc>
        <w:tc>
          <w:tcPr>
            <w:tcW w:w="6908" w:type="dxa"/>
          </w:tcPr>
          <w:p w:rsidR="006F59D1" w:rsidRDefault="001109D7">
            <w:pPr>
              <w:rPr>
                <w:rFonts w:ascii="Tahoma" w:hAnsi="Tahoma"/>
                <w:sz w:val="18"/>
              </w:rPr>
            </w:pPr>
            <w:r>
              <w:rPr>
                <w:rFonts w:ascii="Tahoma" w:hAnsi="Tahoma"/>
                <w:sz w:val="18"/>
              </w:rPr>
              <w:t>Completed man pages and added links to document</w:t>
            </w:r>
          </w:p>
        </w:tc>
      </w:tr>
      <w:tr w:rsidR="006F59D1">
        <w:tc>
          <w:tcPr>
            <w:tcW w:w="2555" w:type="dxa"/>
          </w:tcPr>
          <w:p w:rsidR="006F59D1" w:rsidRDefault="001109D7">
            <w:r>
              <w:t>V.4      3/21/17</w:t>
            </w:r>
          </w:p>
        </w:tc>
        <w:tc>
          <w:tcPr>
            <w:tcW w:w="6908" w:type="dxa"/>
          </w:tcPr>
          <w:p w:rsidR="006F59D1" w:rsidRDefault="001109D7">
            <w:pPr>
              <w:rPr>
                <w:rFonts w:ascii="Tahoma" w:hAnsi="Tahoma"/>
                <w:sz w:val="18"/>
              </w:rPr>
            </w:pPr>
            <w:r>
              <w:rPr>
                <w:rFonts w:ascii="Tahoma" w:hAnsi="Tahoma"/>
                <w:sz w:val="18"/>
              </w:rPr>
              <w:t>Added Section 11.4, Consistency Checking</w:t>
            </w:r>
          </w:p>
        </w:tc>
      </w:tr>
      <w:tr w:rsidR="00513180">
        <w:tc>
          <w:tcPr>
            <w:tcW w:w="2555" w:type="dxa"/>
          </w:tcPr>
          <w:p w:rsidR="00513180" w:rsidRDefault="00513180">
            <w:r>
              <w:t>V.4      4/5/17</w:t>
            </w:r>
          </w:p>
        </w:tc>
        <w:tc>
          <w:tcPr>
            <w:tcW w:w="6908" w:type="dxa"/>
          </w:tcPr>
          <w:p w:rsidR="00513180" w:rsidRDefault="00513180">
            <w:pPr>
              <w:rPr>
                <w:rFonts w:ascii="Tahoma" w:hAnsi="Tahoma"/>
                <w:sz w:val="18"/>
              </w:rPr>
            </w:pPr>
            <w:r>
              <w:rPr>
                <w:rFonts w:ascii="Tahoma" w:hAnsi="Tahoma"/>
                <w:sz w:val="18"/>
              </w:rPr>
              <w:t>Modified High Level Architecture Diagram to be more correct and specific</w:t>
            </w:r>
          </w:p>
        </w:tc>
      </w:tr>
      <w:tr w:rsidR="00E52847">
        <w:tc>
          <w:tcPr>
            <w:tcW w:w="2555" w:type="dxa"/>
          </w:tcPr>
          <w:p w:rsidR="00E52847" w:rsidRDefault="00B52251">
            <w:r>
              <w:t>V</w:t>
            </w:r>
            <w:r w:rsidR="00E52847">
              <w:t>.4       4/10/17</w:t>
            </w:r>
          </w:p>
        </w:tc>
        <w:tc>
          <w:tcPr>
            <w:tcW w:w="6908" w:type="dxa"/>
          </w:tcPr>
          <w:p w:rsidR="00E52847" w:rsidRDefault="00E52847">
            <w:pPr>
              <w:rPr>
                <w:rFonts w:ascii="Tahoma" w:hAnsi="Tahoma"/>
                <w:sz w:val="18"/>
              </w:rPr>
            </w:pPr>
            <w:r>
              <w:rPr>
                <w:rFonts w:ascii="Tahoma" w:hAnsi="Tahoma"/>
                <w:sz w:val="18"/>
              </w:rPr>
              <w:t>Cleaned up for github publication.</w:t>
            </w:r>
          </w:p>
        </w:tc>
      </w:tr>
      <w:tr w:rsidR="00B52251">
        <w:tc>
          <w:tcPr>
            <w:tcW w:w="2555" w:type="dxa"/>
          </w:tcPr>
          <w:p w:rsidR="00B52251" w:rsidRDefault="00B52251">
            <w:r>
              <w:t>V.4       4/19/17</w:t>
            </w:r>
          </w:p>
        </w:tc>
        <w:tc>
          <w:tcPr>
            <w:tcW w:w="6908" w:type="dxa"/>
          </w:tcPr>
          <w:p w:rsidR="00B52251" w:rsidRDefault="00B52251">
            <w:pPr>
              <w:rPr>
                <w:rFonts w:ascii="Tahoma" w:hAnsi="Tahoma"/>
                <w:sz w:val="18"/>
              </w:rPr>
            </w:pPr>
            <w:r>
              <w:rPr>
                <w:rFonts w:ascii="Tahoma" w:hAnsi="Tahoma"/>
                <w:sz w:val="18"/>
              </w:rPr>
              <w:t>More cleanup for github publication.</w:t>
            </w:r>
          </w:p>
        </w:tc>
      </w:tr>
    </w:tbl>
    <w:p w:rsidR="002467D1" w:rsidRDefault="002467D1" w:rsidP="00AF7CF6"/>
    <w:p w:rsidR="002467D1" w:rsidRDefault="002467D1" w:rsidP="00AF7CF6"/>
    <w:p w:rsidR="002467D1" w:rsidRDefault="002467D1" w:rsidP="002467D1">
      <w:pPr>
        <w:tabs>
          <w:tab w:val="left" w:pos="990"/>
        </w:tabs>
      </w:pPr>
    </w:p>
    <w:p w:rsidR="00F92D7C" w:rsidRDefault="00F92D7C" w:rsidP="00AF7CF6"/>
    <w:p w:rsidR="00F92D7C" w:rsidRPr="00F92D7C" w:rsidRDefault="00F92D7C" w:rsidP="00F92D7C"/>
    <w:p w:rsidR="00F92D7C" w:rsidRDefault="00F92D7C" w:rsidP="00AF7CF6"/>
    <w:p w:rsidR="00F92D7C" w:rsidRDefault="00F92D7C" w:rsidP="00F92D7C">
      <w:pPr>
        <w:tabs>
          <w:tab w:val="left" w:pos="2220"/>
        </w:tabs>
      </w:pPr>
      <w:r>
        <w:tab/>
      </w:r>
    </w:p>
    <w:p w:rsidR="003F7F3A" w:rsidRDefault="00BE4F12" w:rsidP="00AF7CF6">
      <w:r w:rsidRPr="00F92D7C">
        <w:br w:type="page"/>
      </w:r>
      <w:r w:rsidR="008A61E3">
        <w:tab/>
      </w:r>
    </w:p>
    <w:p w:rsidR="003F7F3A" w:rsidRDefault="00BE4F12">
      <w:pPr>
        <w:pStyle w:val="Heading1"/>
        <w:rPr>
          <w:color w:val="000000"/>
        </w:rPr>
      </w:pPr>
      <w:bookmarkStart w:id="2" w:name="_Toc452012197"/>
      <w:bookmarkStart w:id="3" w:name="_Toc480386174"/>
      <w:r>
        <w:t>Document Overview</w:t>
      </w:r>
      <w:bookmarkEnd w:id="2"/>
      <w:bookmarkEnd w:id="3"/>
    </w:p>
    <w:p w:rsidR="003F7F3A" w:rsidRPr="00151AF5" w:rsidRDefault="00BE4F12">
      <w:pPr>
        <w:rPr>
          <w:rStyle w:val="Hyperlink"/>
          <w:b/>
        </w:rPr>
      </w:pPr>
      <w:r>
        <w:t>This document descri</w:t>
      </w:r>
      <w:r w:rsidR="00F0347C">
        <w:t xml:space="preserve">bes the SW Architecture and High Level Design of the Pmemfile PMEM project. </w:t>
      </w:r>
      <w:r w:rsidR="00151AF5">
        <w:rPr>
          <w:b/>
        </w:rPr>
        <w:fldChar w:fldCharType="begin"/>
      </w:r>
      <w:r w:rsidR="00151AF5">
        <w:rPr>
          <w:b/>
        </w:rPr>
        <w:instrText xml:space="preserve"> HYPERLINK "https://sharepoint.amr.ith.intel.com/sites/INVML/NVML2_projects/Forms/AllItems.aspx?RootFolder=%2Fsites%2FINVML%2FNVML2_projects%2FPOSIX%20Interfaces%20to%20pmem-Resident%20Files&amp;FolderCTID=0x012000B8B0C3E341C5FC458AFB5C69E96F3977&amp;View=%7bDA9B418F-F951-4A95-B3B8-E561E6751B0F%7d" </w:instrText>
      </w:r>
      <w:r w:rsidR="00151AF5">
        <w:rPr>
          <w:b/>
        </w:rPr>
        <w:fldChar w:fldCharType="separate"/>
      </w:r>
    </w:p>
    <w:bookmarkStart w:id="4" w:name="_Toc452012198"/>
    <w:p w:rsidR="003F7F3A" w:rsidRDefault="00151AF5">
      <w:pPr>
        <w:pStyle w:val="Heading1"/>
        <w:rPr>
          <w:color w:val="000000"/>
        </w:rPr>
      </w:pPr>
      <w:r>
        <w:rPr>
          <w:rFonts w:asciiTheme="minorHAnsi" w:eastAsiaTheme="minorEastAsia" w:hAnsiTheme="minorHAnsi" w:cstheme="minorBidi"/>
          <w:bCs w:val="0"/>
          <w:smallCaps w:val="0"/>
          <w:color w:val="auto"/>
          <w:sz w:val="22"/>
          <w:szCs w:val="22"/>
        </w:rPr>
        <w:fldChar w:fldCharType="end"/>
      </w:r>
      <w:bookmarkStart w:id="5" w:name="_Toc480386175"/>
      <w:r w:rsidR="00BE4F12">
        <w:t>Terminology</w:t>
      </w:r>
      <w:bookmarkEnd w:id="4"/>
      <w:bookmarkEnd w:id="5"/>
    </w:p>
    <w:p w:rsidR="003F7F3A" w:rsidRDefault="00BE4F12">
      <w:r>
        <w:t>This section outlines the major terminology and glossary items utilized throughout this architect specification.  See the figure below for a graphical re-presentation of the terminology introduced in this terminology table.</w:t>
      </w:r>
    </w:p>
    <w:tbl>
      <w:tblPr>
        <w:tblStyle w:val="TableGrid"/>
        <w:tblW w:w="0" w:type="auto"/>
        <w:tblLook w:val="04A0" w:firstRow="1" w:lastRow="0" w:firstColumn="1" w:lastColumn="0" w:noHBand="0" w:noVBand="1"/>
      </w:tblPr>
      <w:tblGrid>
        <w:gridCol w:w="1975"/>
        <w:gridCol w:w="7375"/>
      </w:tblGrid>
      <w:tr w:rsidR="003F7F3A">
        <w:tc>
          <w:tcPr>
            <w:tcW w:w="1975" w:type="dxa"/>
            <w:shd w:val="clear" w:color="000000" w:fill="BFBFBF"/>
          </w:tcPr>
          <w:p w:rsidR="003F7F3A" w:rsidRDefault="00BE4F12">
            <w:pPr>
              <w:pStyle w:val="BodyText1"/>
              <w:rPr>
                <w:rFonts w:ascii="Tahoma" w:hAnsi="Tahoma"/>
                <w:b/>
                <w:sz w:val="24"/>
              </w:rPr>
            </w:pPr>
            <w:r>
              <w:rPr>
                <w:rFonts w:ascii="Tahoma" w:hAnsi="Tahoma"/>
                <w:b/>
                <w:sz w:val="24"/>
              </w:rPr>
              <w:t>Terminology, Glossary Term</w:t>
            </w:r>
          </w:p>
        </w:tc>
        <w:tc>
          <w:tcPr>
            <w:tcW w:w="7375" w:type="dxa"/>
            <w:shd w:val="clear" w:color="000000" w:fill="BFBFBF"/>
          </w:tcPr>
          <w:p w:rsidR="003F7F3A" w:rsidRDefault="00BE4F12">
            <w:pPr>
              <w:pStyle w:val="BodyText1"/>
              <w:rPr>
                <w:rFonts w:ascii="Tahoma" w:hAnsi="Tahoma"/>
                <w:b/>
                <w:sz w:val="24"/>
              </w:rPr>
            </w:pPr>
            <w:r>
              <w:rPr>
                <w:rFonts w:ascii="Tahoma" w:hAnsi="Tahoma"/>
                <w:b/>
                <w:sz w:val="24"/>
              </w:rPr>
              <w:t>Description</w:t>
            </w:r>
          </w:p>
        </w:tc>
      </w:tr>
      <w:tr w:rsidR="003F7F3A">
        <w:tc>
          <w:tcPr>
            <w:tcW w:w="1975" w:type="dxa"/>
            <w:shd w:val="clear" w:color="000000" w:fill="D9D9D9"/>
          </w:tcPr>
          <w:p w:rsidR="003F7F3A" w:rsidRPr="00A71162" w:rsidRDefault="00BE4F12">
            <w:pPr>
              <w:pStyle w:val="BodyText1"/>
              <w:jc w:val="left"/>
              <w:rPr>
                <w:rFonts w:asciiTheme="minorHAnsi" w:hAnsiTheme="minorHAnsi"/>
                <w:szCs w:val="22"/>
              </w:rPr>
            </w:pPr>
            <w:r w:rsidRPr="00A71162">
              <w:rPr>
                <w:rFonts w:asciiTheme="minorHAnsi" w:hAnsiTheme="minorHAnsi"/>
                <w:szCs w:val="22"/>
              </w:rPr>
              <w:t>Persistent Memory, PMEM, CR-DIMM, NVDIMM</w:t>
            </w:r>
          </w:p>
        </w:tc>
        <w:tc>
          <w:tcPr>
            <w:tcW w:w="7375" w:type="dxa"/>
          </w:tcPr>
          <w:p w:rsidR="003F7F3A" w:rsidRPr="00A71162" w:rsidRDefault="00BE4F12" w:rsidP="00246AD9">
            <w:pPr>
              <w:pStyle w:val="BodyText1"/>
              <w:rPr>
                <w:rFonts w:asciiTheme="minorHAnsi" w:hAnsiTheme="minorHAnsi"/>
                <w:szCs w:val="22"/>
              </w:rPr>
            </w:pPr>
            <w:r w:rsidRPr="00A71162">
              <w:rPr>
                <w:rFonts w:asciiTheme="minorHAnsi" w:hAnsiTheme="minorHAnsi"/>
                <w:szCs w:val="22"/>
              </w:rPr>
              <w:t xml:space="preserve">Byte addressable persistent memory. </w:t>
            </w:r>
          </w:p>
        </w:tc>
      </w:tr>
      <w:tr w:rsidR="00246AD9">
        <w:tc>
          <w:tcPr>
            <w:tcW w:w="1975" w:type="dxa"/>
            <w:shd w:val="clear" w:color="000000" w:fill="D9D9D9"/>
          </w:tcPr>
          <w:p w:rsidR="00246AD9" w:rsidRDefault="00246AD9">
            <w:pPr>
              <w:pStyle w:val="BodyText1"/>
              <w:jc w:val="left"/>
              <w:rPr>
                <w:rFonts w:asciiTheme="minorHAnsi" w:hAnsiTheme="minorHAnsi"/>
                <w:szCs w:val="22"/>
              </w:rPr>
            </w:pPr>
            <w:r>
              <w:rPr>
                <w:rFonts w:asciiTheme="minorHAnsi" w:hAnsiTheme="minorHAnsi"/>
                <w:szCs w:val="22"/>
              </w:rPr>
              <w:t>NVM Programming Model(NPM)</w:t>
            </w:r>
          </w:p>
        </w:tc>
        <w:tc>
          <w:tcPr>
            <w:tcW w:w="7375" w:type="dxa"/>
          </w:tcPr>
          <w:p w:rsidR="00246AD9" w:rsidRPr="00A71162" w:rsidRDefault="00246AD9">
            <w:pPr>
              <w:pStyle w:val="BodyText1"/>
              <w:rPr>
                <w:rFonts w:asciiTheme="minorHAnsi" w:hAnsiTheme="minorHAnsi"/>
                <w:szCs w:val="22"/>
              </w:rPr>
            </w:pPr>
            <w:r>
              <w:rPr>
                <w:rFonts w:asciiTheme="minorHAnsi" w:hAnsiTheme="minorHAnsi"/>
                <w:szCs w:val="22"/>
              </w:rPr>
              <w:t>SNIA model for software supporting non-volatile memory.</w:t>
            </w:r>
            <w:r w:rsidR="00EE68DA">
              <w:rPr>
                <w:rFonts w:asciiTheme="minorHAnsi" w:hAnsiTheme="minorHAnsi"/>
                <w:szCs w:val="22"/>
              </w:rPr>
              <w:t xml:space="preserve"> </w:t>
            </w:r>
            <w:hyperlink r:id="rId13" w:history="1">
              <w:r w:rsidR="00EE68DA" w:rsidRPr="00EE68DA">
                <w:rPr>
                  <w:rStyle w:val="Hyperlink"/>
                  <w:rFonts w:asciiTheme="minorHAnsi" w:hAnsiTheme="minorHAnsi"/>
                  <w:szCs w:val="22"/>
                </w:rPr>
                <w:t>http://www.snia.org/sites/default/files/NVMProgrammingModel_v1.pdf</w:t>
              </w:r>
            </w:hyperlink>
          </w:p>
        </w:tc>
      </w:tr>
      <w:tr w:rsidR="003F7F3A">
        <w:tc>
          <w:tcPr>
            <w:tcW w:w="1975" w:type="dxa"/>
            <w:shd w:val="clear" w:color="000000" w:fill="D9D9D9"/>
          </w:tcPr>
          <w:p w:rsidR="003F7F3A" w:rsidRPr="00A71162" w:rsidRDefault="005E1AC7">
            <w:pPr>
              <w:pStyle w:val="BodyText1"/>
              <w:jc w:val="left"/>
              <w:rPr>
                <w:rFonts w:asciiTheme="minorHAnsi" w:hAnsiTheme="minorHAnsi"/>
                <w:szCs w:val="22"/>
              </w:rPr>
            </w:pPr>
            <w:r>
              <w:rPr>
                <w:rFonts w:asciiTheme="minorHAnsi" w:hAnsiTheme="minorHAnsi"/>
                <w:szCs w:val="22"/>
              </w:rPr>
              <w:t>POSIX</w:t>
            </w:r>
          </w:p>
        </w:tc>
        <w:tc>
          <w:tcPr>
            <w:tcW w:w="7375" w:type="dxa"/>
          </w:tcPr>
          <w:p w:rsidR="003F7F3A" w:rsidRDefault="00BE4F12">
            <w:r>
              <w:t>A set of formal descriptions that provide a standard for the design of file systems.</w:t>
            </w:r>
          </w:p>
        </w:tc>
      </w:tr>
      <w:tr w:rsidR="0016314D">
        <w:tc>
          <w:tcPr>
            <w:tcW w:w="1975" w:type="dxa"/>
            <w:shd w:val="clear" w:color="000000" w:fill="D9D9D9"/>
          </w:tcPr>
          <w:p w:rsidR="0016314D" w:rsidRPr="00A71162" w:rsidRDefault="0016314D">
            <w:pPr>
              <w:pStyle w:val="BodyText1"/>
              <w:jc w:val="left"/>
              <w:rPr>
                <w:rFonts w:asciiTheme="minorHAnsi" w:hAnsiTheme="minorHAnsi"/>
                <w:szCs w:val="22"/>
              </w:rPr>
            </w:pPr>
            <w:r>
              <w:rPr>
                <w:rFonts w:asciiTheme="minorHAnsi" w:hAnsiTheme="minorHAnsi"/>
                <w:szCs w:val="22"/>
              </w:rPr>
              <w:t>System Call</w:t>
            </w:r>
          </w:p>
        </w:tc>
        <w:tc>
          <w:tcPr>
            <w:tcW w:w="7375" w:type="dxa"/>
          </w:tcPr>
          <w:p w:rsidR="0016314D" w:rsidRDefault="0016314D">
            <w:r>
              <w:t>Interface between user space and kernel space</w:t>
            </w:r>
          </w:p>
        </w:tc>
      </w:tr>
      <w:tr w:rsidR="0016314D">
        <w:tc>
          <w:tcPr>
            <w:tcW w:w="1975" w:type="dxa"/>
            <w:shd w:val="clear" w:color="000000" w:fill="D9D9D9"/>
          </w:tcPr>
          <w:p w:rsidR="0016314D" w:rsidRDefault="00B52251">
            <w:pPr>
              <w:pStyle w:val="BodyText1"/>
              <w:jc w:val="left"/>
              <w:rPr>
                <w:rFonts w:asciiTheme="minorHAnsi" w:hAnsiTheme="minorHAnsi"/>
                <w:szCs w:val="22"/>
              </w:rPr>
            </w:pPr>
            <w:r>
              <w:rPr>
                <w:rFonts w:asciiTheme="minorHAnsi" w:hAnsiTheme="minorHAnsi"/>
                <w:szCs w:val="22"/>
              </w:rPr>
              <w:t>(g)l</w:t>
            </w:r>
            <w:r w:rsidR="0016314D">
              <w:rPr>
                <w:rFonts w:asciiTheme="minorHAnsi" w:hAnsiTheme="minorHAnsi"/>
                <w:szCs w:val="22"/>
              </w:rPr>
              <w:t>ibc</w:t>
            </w:r>
          </w:p>
        </w:tc>
        <w:tc>
          <w:tcPr>
            <w:tcW w:w="7375" w:type="dxa"/>
          </w:tcPr>
          <w:p w:rsidR="0016314D" w:rsidRDefault="0016314D">
            <w:r>
              <w:t xml:space="preserve">Standard </w:t>
            </w:r>
            <w:r w:rsidR="005E1AC7">
              <w:t>POSIX</w:t>
            </w:r>
            <w:r>
              <w:t xml:space="preserve"> library interface for Unix operating systems</w:t>
            </w:r>
          </w:p>
        </w:tc>
      </w:tr>
    </w:tbl>
    <w:p w:rsidR="003F7F3A" w:rsidRDefault="003F7F3A"/>
    <w:p w:rsidR="003F7F3A" w:rsidRDefault="003F7F3A"/>
    <w:p w:rsidR="003F7F3A" w:rsidRDefault="00BE4F12">
      <w:r>
        <w:br w:type="page"/>
      </w:r>
    </w:p>
    <w:p w:rsidR="003F7F3A" w:rsidRDefault="001F2157">
      <w:pPr>
        <w:pStyle w:val="Heading1"/>
        <w:rPr>
          <w:color w:val="000000"/>
        </w:rPr>
      </w:pPr>
      <w:bookmarkStart w:id="6" w:name="_Toc452012199"/>
      <w:bookmarkStart w:id="7" w:name="_Toc480386176"/>
      <w:r>
        <w:t xml:space="preserve">What is </w:t>
      </w:r>
      <w:r w:rsidR="00EE7CDF">
        <w:t>Pmemfile</w:t>
      </w:r>
      <w:r w:rsidR="00BE4F12">
        <w:t>?</w:t>
      </w:r>
      <w:bookmarkEnd w:id="6"/>
      <w:bookmarkEnd w:id="7"/>
    </w:p>
    <w:p w:rsidR="003F7F3A" w:rsidRDefault="00192CCE">
      <w:r>
        <w:t xml:space="preserve">Pmemfile </w:t>
      </w:r>
      <w:r w:rsidR="005E1AC7">
        <w:t>is a PMEM</w:t>
      </w:r>
      <w:r w:rsidR="00D31AE0">
        <w:t xml:space="preserve"> (</w:t>
      </w:r>
      <w:hyperlink r:id="rId14" w:history="1">
        <w:r w:rsidR="00D31AE0" w:rsidRPr="00D31AE0">
          <w:rPr>
            <w:rStyle w:val="Hyperlink"/>
          </w:rPr>
          <w:t>https://github.com/pmem</w:t>
        </w:r>
      </w:hyperlink>
      <w:r w:rsidR="00D31AE0">
        <w:t>)</w:t>
      </w:r>
      <w:r w:rsidR="005E1AC7">
        <w:t xml:space="preserve"> </w:t>
      </w:r>
      <w:r w:rsidR="00BE4F12">
        <w:t xml:space="preserve">project which provides a POSIX </w:t>
      </w:r>
      <w:r w:rsidR="003B50B9">
        <w:t xml:space="preserve">–like file </w:t>
      </w:r>
      <w:r w:rsidR="00BE4F12">
        <w:t>system interface to consumer</w:t>
      </w:r>
      <w:r w:rsidR="00296028">
        <w:t xml:space="preserve">s while providing </w:t>
      </w:r>
      <w:r w:rsidR="00D31AE0">
        <w:t xml:space="preserve">NVM programming model </w:t>
      </w:r>
      <w:r w:rsidR="00BE4F12">
        <w:t xml:space="preserve">access to persistent memory. </w:t>
      </w:r>
      <w:r w:rsidR="003B50B9">
        <w:t>It</w:t>
      </w:r>
      <w:r w:rsidR="00013A5A">
        <w:t xml:space="preserve"> is comprised of three parts: a) The preload library b) System Call Interception Library and c) The POSIX core library</w:t>
      </w:r>
      <w:r w:rsidR="00EE68DA">
        <w:t>.</w:t>
      </w:r>
    </w:p>
    <w:p w:rsidR="003F7F3A" w:rsidRDefault="008F79CA">
      <w:pPr>
        <w:pStyle w:val="Heading1"/>
        <w:rPr>
          <w:color w:val="000000"/>
        </w:rPr>
      </w:pPr>
      <w:bookmarkStart w:id="8" w:name="_Toc452012200"/>
      <w:bookmarkStart w:id="9" w:name="_Toc480386177"/>
      <w:r>
        <w:t xml:space="preserve">Linux High Level </w:t>
      </w:r>
      <w:r w:rsidR="00BE4F12">
        <w:t>Architectural Components</w:t>
      </w:r>
      <w:bookmarkEnd w:id="8"/>
      <w:bookmarkEnd w:id="9"/>
    </w:p>
    <w:p w:rsidR="003F7F3A" w:rsidRDefault="00BE4F12" w:rsidP="00F07764">
      <w:pPr>
        <w:pStyle w:val="Heading2"/>
        <w:rPr>
          <w:color w:val="000000"/>
        </w:rPr>
      </w:pPr>
      <w:bookmarkStart w:id="10" w:name="_Toc452012201"/>
      <w:bookmarkStart w:id="11" w:name="_Toc480386178"/>
      <w:r>
        <w:t>High Level Linux File Interface</w:t>
      </w:r>
      <w:bookmarkEnd w:id="10"/>
      <w:bookmarkEnd w:id="11"/>
    </w:p>
    <w:p w:rsidR="003F7F3A" w:rsidRDefault="0024114C">
      <w:r>
        <w:t>Applications</w:t>
      </w:r>
      <w:r w:rsidR="007E76DB">
        <w:t xml:space="preserve"> in Linux use a high</w:t>
      </w:r>
      <w:r w:rsidR="00BE4F12">
        <w:t xml:space="preserve"> level interface to interact with files on a device. This int</w:t>
      </w:r>
      <w:r w:rsidR="006A0F66">
        <w:t xml:space="preserve">erface is provided by the glibc </w:t>
      </w:r>
      <w:r w:rsidR="006A0057">
        <w:t>l</w:t>
      </w:r>
      <w:r w:rsidR="00BE4F12">
        <w:t xml:space="preserve">ibrary. The term "libc" is commonly used as a shorthand for the "standard C library", a library of standard functions that can be used by all C programs (and sometimes by programs in other languages).  The standard functions provided by </w:t>
      </w:r>
      <w:r w:rsidR="00866253">
        <w:t>glibc</w:t>
      </w:r>
      <w:r w:rsidR="00BE4F12">
        <w:t xml:space="preserve"> include functions for file and file system access. </w:t>
      </w:r>
    </w:p>
    <w:p w:rsidR="003F7F3A" w:rsidRDefault="006A0F66">
      <w:r>
        <w:t>g</w:t>
      </w:r>
      <w:r w:rsidR="00732325">
        <w:t>l</w:t>
      </w:r>
      <w:r w:rsidR="005123FA">
        <w:t xml:space="preserve">ibc </w:t>
      </w:r>
      <w:r w:rsidR="00BE759A">
        <w:t>is a user space library. However,</w:t>
      </w:r>
      <w:r w:rsidR="005123FA">
        <w:t xml:space="preserve"> since file management happens in the kernel it must communicate with the kernel to complete file operations. The interface </w:t>
      </w:r>
      <w:r w:rsidR="00833DFB">
        <w:t>g</w:t>
      </w:r>
      <w:r w:rsidR="005123FA">
        <w:t xml:space="preserve">libc uses for communication with the kernel is the system call interface. </w:t>
      </w:r>
      <w:r w:rsidR="00BE4F12">
        <w:t>A system call is the programmatic way in which a computer program requests a service f</w:t>
      </w:r>
      <w:r w:rsidR="00E95AEB">
        <w:t xml:space="preserve">rom the kernel of the operating </w:t>
      </w:r>
      <w:r w:rsidR="00BE4F12">
        <w:t>system it is executed on.</w:t>
      </w:r>
      <w:r w:rsidR="005123FA">
        <w:t xml:space="preserve"> </w:t>
      </w:r>
    </w:p>
    <w:p w:rsidR="003F7F3A" w:rsidRDefault="00BE4F12">
      <w:r>
        <w:t>The following is a diagram which shows the high level layers from an application to the Linux kernel via glibc and the system call Interface.</w:t>
      </w:r>
    </w:p>
    <w:p w:rsidR="00820D49" w:rsidRDefault="00820D49"/>
    <w:p w:rsidR="003F7F3A" w:rsidRDefault="00820D49">
      <w:r>
        <w:t xml:space="preserve">                                   </w:t>
      </w:r>
      <w:r>
        <w:rPr>
          <w:noProof/>
          <w:lang w:eastAsia="en-US"/>
        </w:rPr>
        <w:drawing>
          <wp:inline distT="0" distB="0" distL="0" distR="0" wp14:anchorId="062167A7" wp14:editId="4A921C74">
            <wp:extent cx="35242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ux_kernel.jpg"/>
                    <pic:cNvPicPr/>
                  </pic:nvPicPr>
                  <pic:blipFill>
                    <a:blip r:embed="rId15"/>
                    <a:stretch>
                      <a:fillRect/>
                    </a:stretch>
                  </pic:blipFill>
                  <pic:spPr>
                    <a:xfrm>
                      <a:off x="0" y="0"/>
                      <a:ext cx="3524250" cy="2381250"/>
                    </a:xfrm>
                    <a:prstGeom prst="rect">
                      <a:avLst/>
                    </a:prstGeom>
                  </pic:spPr>
                </pic:pic>
              </a:graphicData>
            </a:graphic>
          </wp:inline>
        </w:drawing>
      </w:r>
    </w:p>
    <w:p w:rsidR="003F7F3A" w:rsidRDefault="00B47D7D" w:rsidP="00B47D7D">
      <w:pPr>
        <w:pStyle w:val="Caption"/>
        <w:jc w:val="center"/>
      </w:pPr>
      <w:bookmarkStart w:id="12" w:name="_Ref453343698"/>
      <w:r>
        <w:t xml:space="preserve">Figure </w:t>
      </w:r>
      <w:fldSimple w:instr=" STYLEREF 1 \s ">
        <w:r w:rsidR="00A15EB6">
          <w:rPr>
            <w:noProof/>
          </w:rPr>
          <w:t>6</w:t>
        </w:r>
      </w:fldSimple>
      <w:r w:rsidR="00164DE0">
        <w:noBreakHyphen/>
      </w:r>
      <w:fldSimple w:instr=" SEQ Figure \* ARABIC \s 1 ">
        <w:r w:rsidR="00A15EB6">
          <w:rPr>
            <w:noProof/>
          </w:rPr>
          <w:t>1</w:t>
        </w:r>
      </w:fldSimple>
      <w:r w:rsidR="00C336A0">
        <w:t xml:space="preserve"> Linux </w:t>
      </w:r>
      <w:r>
        <w:t>Operating Environment</w:t>
      </w:r>
      <w:bookmarkEnd w:id="12"/>
    </w:p>
    <w:p w:rsidR="00A82D31" w:rsidRDefault="00BE4F12" w:rsidP="00E3337A">
      <w:r>
        <w:t xml:space="preserve">At the top is the user, or application, space. This is where the user applications are executed. Below the user space is the </w:t>
      </w:r>
      <w:r w:rsidR="007E76DB">
        <w:t xml:space="preserve">Linux </w:t>
      </w:r>
      <w:r>
        <w:t>kernel space</w:t>
      </w:r>
      <w:r w:rsidR="007E76DB">
        <w:t>.</w:t>
      </w:r>
    </w:p>
    <w:p w:rsidR="00732325" w:rsidRPr="00E3337A" w:rsidRDefault="00732325" w:rsidP="00732325">
      <w:pPr>
        <w:pStyle w:val="Heading1"/>
      </w:pPr>
      <w:bookmarkStart w:id="13" w:name="_Toc480386179"/>
      <w:r>
        <w:t>Pmemfile SW Architecture</w:t>
      </w:r>
      <w:bookmarkEnd w:id="13"/>
    </w:p>
    <w:p w:rsidR="005D18B1" w:rsidRDefault="00721445" w:rsidP="00F07764">
      <w:pPr>
        <w:pStyle w:val="Heading2"/>
      </w:pPr>
      <w:bookmarkStart w:id="14" w:name="_Toc480386180"/>
      <w:r>
        <w:t>Pmemfile</w:t>
      </w:r>
      <w:r w:rsidR="003D5CA8">
        <w:t xml:space="preserve"> Architectural Components</w:t>
      </w:r>
      <w:bookmarkEnd w:id="14"/>
    </w:p>
    <w:p w:rsidR="00895133" w:rsidRDefault="004431D4" w:rsidP="008E6116">
      <w:r>
        <w:t xml:space="preserve">Pmemfile will provide three </w:t>
      </w:r>
      <w:r w:rsidR="008E6116">
        <w:t>architectural components</w:t>
      </w:r>
      <w:r w:rsidR="00186802">
        <w:t>: the</w:t>
      </w:r>
      <w:r w:rsidR="005028BB">
        <w:t xml:space="preserve"> P</w:t>
      </w:r>
      <w:r>
        <w:t xml:space="preserve">memfile preload library, </w:t>
      </w:r>
      <w:r w:rsidR="000253E3">
        <w:t xml:space="preserve">system call </w:t>
      </w:r>
      <w:r w:rsidR="008C4787">
        <w:t>intercept</w:t>
      </w:r>
      <w:r w:rsidR="000253E3">
        <w:t>ion</w:t>
      </w:r>
      <w:r w:rsidR="00D66A25">
        <w:t xml:space="preserve"> library</w:t>
      </w:r>
      <w:r w:rsidR="008E6116">
        <w:t xml:space="preserve"> as w</w:t>
      </w:r>
      <w:r w:rsidR="008C4787">
        <w:t xml:space="preserve">ell as the </w:t>
      </w:r>
      <w:r w:rsidR="005028BB">
        <w:t>P</w:t>
      </w:r>
      <w:r w:rsidR="00E23807">
        <w:t>memfile</w:t>
      </w:r>
      <w:r w:rsidR="008C4787">
        <w:t xml:space="preserve"> core library</w:t>
      </w:r>
      <w:r w:rsidR="008E6116">
        <w:t>.</w:t>
      </w:r>
      <w:r w:rsidR="008E6116" w:rsidRPr="008E6116">
        <w:t xml:space="preserve"> </w:t>
      </w:r>
      <w:r w:rsidR="008E6116">
        <w:t xml:space="preserve"> The diagram shown in </w:t>
      </w:r>
      <w:r w:rsidR="0038717E" w:rsidRPr="009759F0">
        <w:rPr>
          <w:rStyle w:val="IntenseReference"/>
        </w:rPr>
        <w:fldChar w:fldCharType="begin"/>
      </w:r>
      <w:r w:rsidR="0038717E" w:rsidRPr="009759F0">
        <w:rPr>
          <w:rStyle w:val="IntenseReference"/>
        </w:rPr>
        <w:instrText xml:space="preserve"> REF _Ref471735246 \h </w:instrText>
      </w:r>
      <w:r w:rsidR="0038717E" w:rsidRPr="009759F0">
        <w:rPr>
          <w:rStyle w:val="IntenseReference"/>
        </w:rPr>
      </w:r>
      <w:r w:rsidR="0038717E" w:rsidRPr="009759F0">
        <w:rPr>
          <w:rStyle w:val="IntenseReference"/>
        </w:rPr>
        <w:fldChar w:fldCharType="separate"/>
      </w:r>
      <w:r w:rsidR="00A15EB6">
        <w:t xml:space="preserve">Figure </w:t>
      </w:r>
      <w:r w:rsidR="00A15EB6">
        <w:rPr>
          <w:noProof/>
        </w:rPr>
        <w:t>7</w:t>
      </w:r>
      <w:r w:rsidR="00A15EB6">
        <w:noBreakHyphen/>
      </w:r>
      <w:r w:rsidR="00A15EB6">
        <w:rPr>
          <w:noProof/>
        </w:rPr>
        <w:t>1</w:t>
      </w:r>
      <w:r w:rsidR="00A15EB6">
        <w:t xml:space="preserve"> Pmemfile Architectural Components</w:t>
      </w:r>
      <w:r w:rsidR="0038717E" w:rsidRPr="009759F0">
        <w:rPr>
          <w:rStyle w:val="IntenseReference"/>
        </w:rPr>
        <w:fldChar w:fldCharType="end"/>
      </w:r>
      <w:r w:rsidR="0038717E">
        <w:t xml:space="preserve"> </w:t>
      </w:r>
      <w:r w:rsidR="00895133">
        <w:t>shows</w:t>
      </w:r>
      <w:r w:rsidR="006D3E32">
        <w:t xml:space="preserve"> the </w:t>
      </w:r>
      <w:r w:rsidR="008A3891">
        <w:t>components that will be del</w:t>
      </w:r>
      <w:r w:rsidR="00895133">
        <w:t xml:space="preserve">ivered as part of </w:t>
      </w:r>
      <w:r w:rsidR="00E23807">
        <w:t>Pmemfile</w:t>
      </w:r>
      <w:r w:rsidR="00895133">
        <w:t xml:space="preserve"> as well as the high level interaction of these with other components on the system. </w:t>
      </w:r>
    </w:p>
    <w:p w:rsidR="008E6116" w:rsidRPr="008E6116" w:rsidRDefault="006D11F2" w:rsidP="008E6116">
      <w:r>
        <w:rPr>
          <w:noProof/>
          <w:lang w:eastAsia="en-US"/>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DirectHL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80CC6" w:rsidRDefault="00880CC6" w:rsidP="003D5CA8"/>
    <w:p w:rsidR="008633A1" w:rsidRDefault="008633A1" w:rsidP="008633A1">
      <w:pPr>
        <w:pStyle w:val="Caption"/>
        <w:jc w:val="center"/>
      </w:pPr>
      <w:bookmarkStart w:id="15" w:name="_Ref471735246"/>
      <w:bookmarkStart w:id="16" w:name="_Toc452012206"/>
      <w:bookmarkStart w:id="17" w:name="_Ref465927550"/>
      <w:r>
        <w:t xml:space="preserve">Figure </w:t>
      </w:r>
      <w:fldSimple w:instr=" STYLEREF 1 \s ">
        <w:r w:rsidR="00A15EB6">
          <w:rPr>
            <w:noProof/>
          </w:rPr>
          <w:t>7</w:t>
        </w:r>
      </w:fldSimple>
      <w:r w:rsidR="00164DE0">
        <w:noBreakHyphen/>
      </w:r>
      <w:fldSimple w:instr=" SEQ Figure \* ARABIC \s 1 ">
        <w:r w:rsidR="00A15EB6">
          <w:rPr>
            <w:noProof/>
          </w:rPr>
          <w:t>1</w:t>
        </w:r>
      </w:fldSimple>
      <w:r>
        <w:t xml:space="preserve"> Pmemfile Architectural Components</w:t>
      </w:r>
      <w:bookmarkEnd w:id="15"/>
    </w:p>
    <w:p w:rsidR="00186802" w:rsidRPr="00186802" w:rsidRDefault="00717D2B" w:rsidP="00717D2B">
      <w:r>
        <w:br w:type="page"/>
      </w:r>
      <w:r w:rsidR="001B50AD">
        <w:tab/>
      </w:r>
    </w:p>
    <w:p w:rsidR="0057513B" w:rsidRDefault="00B96BED" w:rsidP="0057513B">
      <w:pPr>
        <w:pStyle w:val="Heading3"/>
      </w:pPr>
      <w:bookmarkStart w:id="18" w:name="_Toc480386181"/>
      <w:r>
        <w:t xml:space="preserve">Pmemfile </w:t>
      </w:r>
      <w:r w:rsidR="00013A5A">
        <w:t>Preload Li</w:t>
      </w:r>
      <w:r w:rsidR="0057513B">
        <w:t>brary</w:t>
      </w:r>
      <w:r w:rsidR="00DA3078">
        <w:t xml:space="preserve"> (libpmemfile.so)</w:t>
      </w:r>
      <w:bookmarkEnd w:id="18"/>
    </w:p>
    <w:p w:rsidR="00015177" w:rsidRDefault="00186802" w:rsidP="00DA3078">
      <w:r>
        <w:t>The libpmemfile</w:t>
      </w:r>
      <w:r w:rsidR="004431D4">
        <w:t xml:space="preserve"> library implements the system </w:t>
      </w:r>
      <w:r w:rsidR="003C229D">
        <w:t>call hook function</w:t>
      </w:r>
      <w:r w:rsidR="00D71261">
        <w:t>s</w:t>
      </w:r>
      <w:r>
        <w:t xml:space="preserve"> for the </w:t>
      </w:r>
      <w:r w:rsidR="00E23807">
        <w:t>Pmemfile</w:t>
      </w:r>
      <w:r>
        <w:t xml:space="preserve"> project</w:t>
      </w:r>
      <w:r w:rsidR="004431D4">
        <w:t xml:space="preserve">. </w:t>
      </w:r>
      <w:r w:rsidR="00CD075B">
        <w:t xml:space="preserve"> It uses the interface exported by the system call intercept library described in</w:t>
      </w:r>
      <w:r w:rsidR="00C40439">
        <w:t xml:space="preserve"> </w:t>
      </w:r>
      <w:r w:rsidR="00C40439">
        <w:fldChar w:fldCharType="begin"/>
      </w:r>
      <w:r w:rsidR="00C40439">
        <w:instrText xml:space="preserve"> REF _Ref474741906 \h  \* MERGEFORMAT </w:instrText>
      </w:r>
      <w:r w:rsidR="00C40439">
        <w:fldChar w:fldCharType="separate"/>
      </w:r>
      <w:r w:rsidR="00A15EB6" w:rsidRPr="00A15EB6">
        <w:rPr>
          <w:rStyle w:val="IntenseReference"/>
        </w:rPr>
        <w:t>System Call Interception (libsyscall_intercept.so)</w:t>
      </w:r>
      <w:r w:rsidR="00C40439">
        <w:fldChar w:fldCharType="end"/>
      </w:r>
      <w:r w:rsidR="00C40439">
        <w:t>.</w:t>
      </w:r>
      <w:r w:rsidR="00E85B91">
        <w:t xml:space="preserve"> </w:t>
      </w:r>
      <w:r w:rsidR="004431D4">
        <w:t xml:space="preserve">This library must be preloaded using the LD_PRELOAD linker directive when an application is started. </w:t>
      </w:r>
      <w:r w:rsidR="00436155">
        <w:t>When this library is preloaded into the application process space it will do the following:</w:t>
      </w:r>
    </w:p>
    <w:p w:rsidR="00186802" w:rsidRDefault="00186802" w:rsidP="00186802">
      <w:pPr>
        <w:pStyle w:val="ListParagraph"/>
        <w:numPr>
          <w:ilvl w:val="0"/>
          <w:numId w:val="148"/>
        </w:numPr>
      </w:pPr>
      <w:r>
        <w:t xml:space="preserve">Create or open the </w:t>
      </w:r>
      <w:r w:rsidR="00E23807">
        <w:t>Pmemfile</w:t>
      </w:r>
      <w:r>
        <w:t xml:space="preserve"> pool</w:t>
      </w:r>
    </w:p>
    <w:p w:rsidR="00CB2831" w:rsidRDefault="002365BD" w:rsidP="00CB2831">
      <w:pPr>
        <w:pStyle w:val="ListParagraph"/>
        <w:numPr>
          <w:ilvl w:val="0"/>
          <w:numId w:val="148"/>
        </w:numPr>
      </w:pPr>
      <w:r>
        <w:t>Set</w:t>
      </w:r>
      <w:r w:rsidR="00015177">
        <w:t>up of hook functions for system call interception</w:t>
      </w:r>
    </w:p>
    <w:p w:rsidR="00015177" w:rsidRDefault="00015177" w:rsidP="00080BDF">
      <w:pPr>
        <w:pStyle w:val="ListParagraph"/>
        <w:numPr>
          <w:ilvl w:val="0"/>
          <w:numId w:val="148"/>
        </w:numPr>
      </w:pPr>
      <w:r>
        <w:t>P</w:t>
      </w:r>
      <w:r w:rsidR="00DA3078">
        <w:t>memfil</w:t>
      </w:r>
      <w:r>
        <w:t>e file descriptor management</w:t>
      </w:r>
      <w:r w:rsidR="00DA3078">
        <w:t xml:space="preserve"> </w:t>
      </w:r>
    </w:p>
    <w:p w:rsidR="00B96BED" w:rsidRDefault="004431D4" w:rsidP="00B30D7B">
      <w:pPr>
        <w:pStyle w:val="Heading4"/>
      </w:pPr>
      <w:bookmarkStart w:id="19" w:name="_Ref472007162"/>
      <w:r>
        <w:t>H</w:t>
      </w:r>
      <w:r w:rsidR="00B96BED">
        <w:t>ook functions</w:t>
      </w:r>
      <w:bookmarkEnd w:id="19"/>
    </w:p>
    <w:p w:rsidR="00B96BED" w:rsidRDefault="00B96BED" w:rsidP="00B96BED">
      <w:r>
        <w:t xml:space="preserve">The </w:t>
      </w:r>
      <w:r w:rsidR="00E23807">
        <w:t>Pmemfile</w:t>
      </w:r>
      <w:r>
        <w:t xml:space="preserve"> hook functions are wrappers that cont</w:t>
      </w:r>
      <w:r w:rsidR="00186802">
        <w:t>ain the logic for routing the sy</w:t>
      </w:r>
      <w:r w:rsidR="003D42C9">
        <w:t xml:space="preserve">stem calls as defined in </w:t>
      </w:r>
      <w:r w:rsidR="003D42C9" w:rsidRPr="003D42C9">
        <w:rPr>
          <w:rStyle w:val="IntenseReference"/>
        </w:rPr>
        <w:fldChar w:fldCharType="begin"/>
      </w:r>
      <w:r w:rsidR="003D42C9" w:rsidRPr="003D42C9">
        <w:rPr>
          <w:rStyle w:val="IntenseReference"/>
        </w:rPr>
        <w:instrText xml:space="preserve"> REF _Ref475540532 \h </w:instrText>
      </w:r>
      <w:r w:rsidR="003D42C9">
        <w:rPr>
          <w:rStyle w:val="IntenseReference"/>
        </w:rPr>
        <w:instrText xml:space="preserve"> \* MERGEFORMAT </w:instrText>
      </w:r>
      <w:r w:rsidR="003D42C9" w:rsidRPr="003D42C9">
        <w:rPr>
          <w:rStyle w:val="IntenseReference"/>
        </w:rPr>
      </w:r>
      <w:r w:rsidR="003D42C9" w:rsidRPr="003D42C9">
        <w:rPr>
          <w:rStyle w:val="IntenseReference"/>
        </w:rPr>
        <w:fldChar w:fldCharType="separate"/>
      </w:r>
      <w:r w:rsidR="00A15EB6" w:rsidRPr="00A15EB6">
        <w:rPr>
          <w:rStyle w:val="IntenseReference"/>
        </w:rPr>
        <w:t>Supported System Call Interfaces</w:t>
      </w:r>
      <w:r w:rsidR="003D42C9" w:rsidRPr="003D42C9">
        <w:rPr>
          <w:rStyle w:val="IntenseReference"/>
        </w:rPr>
        <w:fldChar w:fldCharType="end"/>
      </w:r>
      <w:r w:rsidR="003D42C9" w:rsidRPr="003D42C9">
        <w:rPr>
          <w:rStyle w:val="IntenseReference"/>
        </w:rPr>
        <w:t>.</w:t>
      </w:r>
      <w:r w:rsidR="00186802" w:rsidRPr="003D42C9">
        <w:rPr>
          <w:rStyle w:val="IntenseReference"/>
        </w:rPr>
        <w:t xml:space="preserve"> </w:t>
      </w:r>
      <w:r>
        <w:t xml:space="preserve"> </w:t>
      </w:r>
      <w:r w:rsidR="003D42C9">
        <w:t xml:space="preserve"> </w:t>
      </w:r>
      <w:r>
        <w:t xml:space="preserve">If the file is a pmem-resident file the wrapper calls the appropriate </w:t>
      </w:r>
      <w:r w:rsidR="002223CA">
        <w:t>Pmemfile POSIX</w:t>
      </w:r>
      <w:r w:rsidR="002365BD">
        <w:t xml:space="preserve"> library function. If not, it</w:t>
      </w:r>
      <w:r>
        <w:t xml:space="preserve"> passes it through to the standard system call.</w:t>
      </w:r>
    </w:p>
    <w:p w:rsidR="00BD2A9C" w:rsidRDefault="00BD2A9C" w:rsidP="00B30D7B">
      <w:pPr>
        <w:pStyle w:val="Heading4"/>
      </w:pPr>
      <w:r>
        <w:t>Pmemfile File Descriptor Management</w:t>
      </w:r>
    </w:p>
    <w:p w:rsidR="00235F02" w:rsidRPr="00235F02" w:rsidRDefault="00925E99" w:rsidP="00235F02">
      <w:r>
        <w:t>During initialization a group of file descriptors is created from the kernel using ‘</w:t>
      </w:r>
      <w:r w:rsidR="00186802">
        <w:t>/</w:t>
      </w:r>
      <w:r>
        <w:t xml:space="preserve">dev/null’ as the device. </w:t>
      </w:r>
      <w:r w:rsidR="00681CE3">
        <w:t xml:space="preserve"> The pool of file descriptors are then mapped with a </w:t>
      </w:r>
      <w:r w:rsidR="00E23807">
        <w:t>Pmemfile</w:t>
      </w:r>
      <w:r w:rsidR="00717D2B">
        <w:t xml:space="preserve"> file</w:t>
      </w:r>
      <w:r w:rsidR="00681CE3">
        <w:t xml:space="preserve"> as pm</w:t>
      </w:r>
      <w:r w:rsidR="00080BDF">
        <w:t>em resident files are created.</w:t>
      </w:r>
    </w:p>
    <w:p w:rsidR="00BF30DE" w:rsidRDefault="00D61376" w:rsidP="00822D73">
      <w:pPr>
        <w:pStyle w:val="Heading3"/>
        <w:rPr>
          <w:color w:val="000000"/>
        </w:rPr>
      </w:pPr>
      <w:bookmarkStart w:id="20" w:name="_Ref466553399"/>
      <w:bookmarkStart w:id="21" w:name="_Ref466554555"/>
      <w:bookmarkStart w:id="22" w:name="_Ref466878510"/>
      <w:bookmarkStart w:id="23" w:name="_Ref466878962"/>
      <w:bookmarkStart w:id="24" w:name="_Ref474741906"/>
      <w:bookmarkStart w:id="25" w:name="_Toc480386182"/>
      <w:r>
        <w:rPr>
          <w:color w:val="000000"/>
        </w:rPr>
        <w:t>System Call Interception</w:t>
      </w:r>
      <w:bookmarkEnd w:id="20"/>
      <w:bookmarkEnd w:id="21"/>
      <w:bookmarkEnd w:id="22"/>
      <w:bookmarkEnd w:id="23"/>
      <w:r w:rsidR="007D64EB">
        <w:rPr>
          <w:color w:val="000000"/>
        </w:rPr>
        <w:t xml:space="preserve"> </w:t>
      </w:r>
      <w:r w:rsidR="00CC67E3">
        <w:rPr>
          <w:color w:val="000000"/>
        </w:rPr>
        <w:t>(libsyscall_intercept.so)</w:t>
      </w:r>
      <w:bookmarkEnd w:id="24"/>
      <w:bookmarkEnd w:id="25"/>
    </w:p>
    <w:p w:rsidR="001E5A3B" w:rsidRDefault="00F028EB" w:rsidP="00744E65">
      <w:r w:rsidRPr="00F028EB">
        <w:t xml:space="preserve">The </w:t>
      </w:r>
      <w:r w:rsidR="00E23807">
        <w:t>Pmemfile</w:t>
      </w:r>
      <w:r>
        <w:t xml:space="preserve"> interception library provides </w:t>
      </w:r>
      <w:r w:rsidRPr="00F028EB">
        <w:t xml:space="preserve">three major areas of functionality:  1) disassembling of </w:t>
      </w:r>
      <w:r w:rsidR="00866253">
        <w:t>glibc</w:t>
      </w:r>
      <w:r w:rsidRPr="00F028EB">
        <w:t xml:space="preserve"> 2) building a trampoline table and 3) hot patching the file operation system calls in </w:t>
      </w:r>
      <w:r w:rsidR="00866253">
        <w:t>glibc</w:t>
      </w:r>
      <w:r w:rsidRPr="00F028EB">
        <w:t xml:space="preserve">.  The </w:t>
      </w:r>
      <w:r w:rsidR="00717D2B">
        <w:t xml:space="preserve">System Call </w:t>
      </w:r>
      <w:r w:rsidRPr="00F028EB">
        <w:t>interception library is a public interface and can be used as a standalone component.</w:t>
      </w:r>
    </w:p>
    <w:p w:rsidR="004C2B71" w:rsidRDefault="00235F02" w:rsidP="00E85B91">
      <w:pPr>
        <w:pStyle w:val="Heading4"/>
      </w:pPr>
      <w:r>
        <w:t>System Call I</w:t>
      </w:r>
      <w:r w:rsidR="004C2B71">
        <w:t>nter</w:t>
      </w:r>
      <w:r>
        <w:t xml:space="preserve">ception layer </w:t>
      </w:r>
      <w:r w:rsidR="004C2B71">
        <w:t>requirements</w:t>
      </w:r>
      <w:r w:rsidR="000E2117">
        <w:t xml:space="preserve"> and assumptions</w:t>
      </w:r>
      <w:r w:rsidR="004C2B71">
        <w:t>:</w:t>
      </w:r>
    </w:p>
    <w:p w:rsidR="003C23DF" w:rsidRDefault="003C23DF" w:rsidP="003C23DF">
      <w:pPr>
        <w:pStyle w:val="ListParagraph"/>
        <w:numPr>
          <w:ilvl w:val="0"/>
          <w:numId w:val="126"/>
        </w:numPr>
      </w:pPr>
      <w:r w:rsidRPr="003C23DF">
        <w:t xml:space="preserve">Use of the </w:t>
      </w:r>
      <w:r w:rsidR="009115C1">
        <w:t>system call interception</w:t>
      </w:r>
      <w:r w:rsidRPr="003C23DF">
        <w:t xml:space="preserve"> layer</w:t>
      </w:r>
      <w:r w:rsidR="00013A5A">
        <w:t xml:space="preserve"> along with the Pmemfile</w:t>
      </w:r>
      <w:r w:rsidR="00E20510">
        <w:t xml:space="preserve"> preload library </w:t>
      </w:r>
      <w:r w:rsidRPr="003C23DF">
        <w:t>will not require a re-compilation</w:t>
      </w:r>
      <w:r>
        <w:t xml:space="preserve"> or re-link for the application.</w:t>
      </w:r>
    </w:p>
    <w:p w:rsidR="00940F46" w:rsidRDefault="00D3238B" w:rsidP="00940F46">
      <w:pPr>
        <w:pStyle w:val="ListParagraph"/>
        <w:numPr>
          <w:ilvl w:val="0"/>
          <w:numId w:val="125"/>
        </w:numPr>
      </w:pPr>
      <w:r>
        <w:t xml:space="preserve">The </w:t>
      </w:r>
      <w:r w:rsidR="00940F46">
        <w:t>system call interception layer will intercept</w:t>
      </w:r>
      <w:r w:rsidR="001659A6">
        <w:t xml:space="preserve"> file operation</w:t>
      </w:r>
      <w:r w:rsidR="00940F46">
        <w:t xml:space="preserve"> system calls prior to crossing the kernel boundary.</w:t>
      </w:r>
    </w:p>
    <w:p w:rsidR="004C2B71" w:rsidRDefault="003C23DF" w:rsidP="004C2B71">
      <w:pPr>
        <w:pStyle w:val="ListParagraph"/>
        <w:numPr>
          <w:ilvl w:val="1"/>
          <w:numId w:val="123"/>
        </w:numPr>
      </w:pPr>
      <w:r>
        <w:t xml:space="preserve">The system call interception layer will </w:t>
      </w:r>
      <w:r w:rsidRPr="00E007D1">
        <w:rPr>
          <w:b/>
        </w:rPr>
        <w:t>only</w:t>
      </w:r>
      <w:r>
        <w:t xml:space="preserve"> cross the kernel boundary </w:t>
      </w:r>
      <w:r w:rsidR="00A4189B">
        <w:t>when absolutel</w:t>
      </w:r>
      <w:r w:rsidR="00235F02">
        <w:t>y required.  It is never crosses the boundary</w:t>
      </w:r>
      <w:r w:rsidR="00A4189B">
        <w:t xml:space="preserve"> to operate on the </w:t>
      </w:r>
      <w:r w:rsidR="00E23807">
        <w:t>Pmemfile</w:t>
      </w:r>
      <w:r w:rsidR="00A4189B">
        <w:t xml:space="preserve"> files. It is only used in preparation for access to the files. Currently, the following use cases require the use of the Linux kernel:</w:t>
      </w:r>
    </w:p>
    <w:p w:rsidR="00A4189B" w:rsidRDefault="00A4189B" w:rsidP="00A4189B">
      <w:pPr>
        <w:pStyle w:val="ListParagraph"/>
        <w:numPr>
          <w:ilvl w:val="2"/>
          <w:numId w:val="123"/>
        </w:numPr>
      </w:pPr>
      <w:r>
        <w:t xml:space="preserve">Getting a file descriptor for the </w:t>
      </w:r>
      <w:r w:rsidR="00E23807">
        <w:t>Pmemfile</w:t>
      </w:r>
      <w:r>
        <w:t xml:space="preserve"> file. We do this by opening /dev/null.</w:t>
      </w:r>
    </w:p>
    <w:p w:rsidR="00A4189B" w:rsidRDefault="00A4189B" w:rsidP="00A4189B">
      <w:pPr>
        <w:pStyle w:val="ListParagraph"/>
        <w:numPr>
          <w:ilvl w:val="2"/>
          <w:numId w:val="123"/>
        </w:numPr>
      </w:pPr>
      <w:r>
        <w:t>Path name resolution</w:t>
      </w:r>
    </w:p>
    <w:p w:rsidR="000E2117" w:rsidRDefault="009115C1" w:rsidP="000E2117">
      <w:pPr>
        <w:pStyle w:val="ListParagraph"/>
        <w:numPr>
          <w:ilvl w:val="0"/>
          <w:numId w:val="123"/>
        </w:numPr>
      </w:pPr>
      <w:r>
        <w:t>With Pmemfile e</w:t>
      </w:r>
      <w:r w:rsidR="00A4189B">
        <w:t xml:space="preserve">ach </w:t>
      </w:r>
      <w:r w:rsidR="0095293A">
        <w:t>system call</w:t>
      </w:r>
      <w:r w:rsidR="00A4189B">
        <w:t xml:space="preserve"> </w:t>
      </w:r>
      <w:r w:rsidR="00571A06">
        <w:t xml:space="preserve">that is intercepted is made by </w:t>
      </w:r>
      <w:r w:rsidR="00866253">
        <w:t>glibc</w:t>
      </w:r>
      <w:r w:rsidR="000E2117">
        <w:t xml:space="preserve">. </w:t>
      </w:r>
    </w:p>
    <w:p w:rsidR="000E2117" w:rsidRDefault="009115C1" w:rsidP="00571A06">
      <w:pPr>
        <w:pStyle w:val="ListParagraph"/>
        <w:numPr>
          <w:ilvl w:val="1"/>
          <w:numId w:val="123"/>
        </w:numPr>
      </w:pPr>
      <w:r>
        <w:t>Any a</w:t>
      </w:r>
      <w:r w:rsidR="000E2117">
        <w:t xml:space="preserve">pplications which call system calls directly will not be managed with the </w:t>
      </w:r>
      <w:r>
        <w:t xml:space="preserve">System Call </w:t>
      </w:r>
      <w:r w:rsidR="000E2117">
        <w:t>intercept</w:t>
      </w:r>
      <w:r>
        <w:t>ion</w:t>
      </w:r>
      <w:r w:rsidR="000E2117">
        <w:t xml:space="preserve"> layer.</w:t>
      </w:r>
    </w:p>
    <w:p w:rsidR="000E2117" w:rsidRDefault="000E2117" w:rsidP="000E2117">
      <w:pPr>
        <w:pStyle w:val="ListParagraph"/>
        <w:numPr>
          <w:ilvl w:val="0"/>
          <w:numId w:val="123"/>
        </w:numPr>
      </w:pPr>
      <w:r>
        <w:t xml:space="preserve">No other application or library tries to hot patch </w:t>
      </w:r>
      <w:r w:rsidR="00866253">
        <w:t>glibc</w:t>
      </w:r>
      <w:r>
        <w:t xml:space="preserve"> in the same process.</w:t>
      </w:r>
    </w:p>
    <w:p w:rsidR="00221DAE" w:rsidRDefault="00866253" w:rsidP="00BE759A">
      <w:pPr>
        <w:pStyle w:val="ListParagraph"/>
        <w:numPr>
          <w:ilvl w:val="0"/>
          <w:numId w:val="123"/>
        </w:numPr>
      </w:pPr>
      <w:r>
        <w:t>glibc</w:t>
      </w:r>
      <w:r w:rsidR="000E2117">
        <w:t xml:space="preserve"> must be initialized in the process address space prior to the </w:t>
      </w:r>
      <w:r w:rsidR="009115C1">
        <w:t xml:space="preserve">System Call </w:t>
      </w:r>
      <w:r w:rsidR="000E2117">
        <w:t>intercept</w:t>
      </w:r>
      <w:r w:rsidR="009115C1">
        <w:t>ion</w:t>
      </w:r>
      <w:r w:rsidR="000E2117">
        <w:t xml:space="preserve"> library.</w:t>
      </w:r>
    </w:p>
    <w:p w:rsidR="00B30D7B" w:rsidRPr="00B30D7B" w:rsidRDefault="00DE3774" w:rsidP="00B30D7B">
      <w:pPr>
        <w:pStyle w:val="Heading4"/>
      </w:pPr>
      <w:bookmarkStart w:id="26" w:name="_Ref474744181"/>
      <w:r>
        <w:t>System Call</w:t>
      </w:r>
      <w:r w:rsidR="00020058">
        <w:t xml:space="preserve"> </w:t>
      </w:r>
      <w:r w:rsidR="004F77E9">
        <w:t>I</w:t>
      </w:r>
      <w:r w:rsidR="003D5CA8">
        <w:t>ntercept</w:t>
      </w:r>
      <w:r w:rsidR="005E5740">
        <w:t>ion</w:t>
      </w:r>
      <w:r w:rsidR="003D5CA8">
        <w:t xml:space="preserve"> </w:t>
      </w:r>
      <w:bookmarkEnd w:id="16"/>
      <w:r w:rsidR="00EB544C">
        <w:t>Library</w:t>
      </w:r>
      <w:bookmarkEnd w:id="17"/>
      <w:r w:rsidR="002149D4">
        <w:t xml:space="preserve"> </w:t>
      </w:r>
      <w:bookmarkEnd w:id="26"/>
      <w:r w:rsidR="00B30D7B">
        <w:t>Exported Interface</w:t>
      </w:r>
    </w:p>
    <w:p w:rsidR="00221DAE" w:rsidRDefault="00221DAE" w:rsidP="000E2117">
      <w:r>
        <w:t xml:space="preserve">The </w:t>
      </w:r>
      <w:r w:rsidR="00E23807">
        <w:t>Pmemfile</w:t>
      </w:r>
      <w:r>
        <w:t xml:space="preserve"> interception library exports one interface: </w:t>
      </w:r>
    </w:p>
    <w:p w:rsidR="00221DAE" w:rsidRPr="002D33B7" w:rsidRDefault="00221DAE" w:rsidP="00221DAE">
      <w:pPr>
        <w:rPr>
          <w:rFonts w:ascii="Courier New" w:hAnsi="Courier New" w:cs="Courier New"/>
        </w:rPr>
      </w:pPr>
      <w:r w:rsidRPr="002D33B7">
        <w:rPr>
          <w:rFonts w:ascii="Courier New" w:hAnsi="Courier New" w:cs="Courier New"/>
        </w:rPr>
        <w:t>int (*intercept_hook_point)(long syscall_number,</w:t>
      </w:r>
    </w:p>
    <w:p w:rsidR="00221DAE" w:rsidRPr="002D33B7" w:rsidRDefault="00221DAE" w:rsidP="00221DAE">
      <w:pPr>
        <w:rPr>
          <w:rFonts w:ascii="Courier New" w:hAnsi="Courier New" w:cs="Courier New"/>
        </w:rPr>
      </w:pPr>
      <w:r w:rsidRPr="002D33B7">
        <w:rPr>
          <w:rFonts w:ascii="Courier New" w:hAnsi="Courier New" w:cs="Courier New"/>
        </w:rPr>
        <w:t xml:space="preserve">                        long arg0, long arg1,</w:t>
      </w:r>
    </w:p>
    <w:p w:rsidR="00221DAE" w:rsidRPr="002D33B7" w:rsidRDefault="00221DAE" w:rsidP="00221DAE">
      <w:pPr>
        <w:rPr>
          <w:rFonts w:ascii="Courier New" w:hAnsi="Courier New" w:cs="Courier New"/>
        </w:rPr>
      </w:pPr>
      <w:r w:rsidRPr="002D33B7">
        <w:rPr>
          <w:rFonts w:ascii="Courier New" w:hAnsi="Courier New" w:cs="Courier New"/>
        </w:rPr>
        <w:t xml:space="preserve">                        long arg2, long arg3,</w:t>
      </w:r>
    </w:p>
    <w:p w:rsidR="00221DAE" w:rsidRPr="002D33B7" w:rsidRDefault="00221DAE" w:rsidP="00221DAE">
      <w:pPr>
        <w:rPr>
          <w:rFonts w:ascii="Courier New" w:hAnsi="Courier New" w:cs="Courier New"/>
        </w:rPr>
      </w:pPr>
      <w:r w:rsidRPr="002D33B7">
        <w:rPr>
          <w:rFonts w:ascii="Courier New" w:hAnsi="Courier New" w:cs="Courier New"/>
        </w:rPr>
        <w:t xml:space="preserve">                        long arg4, long arg5,</w:t>
      </w:r>
    </w:p>
    <w:p w:rsidR="00221DAE" w:rsidRDefault="00221DAE" w:rsidP="00221DAE">
      <w:r w:rsidRPr="002D33B7">
        <w:rPr>
          <w:rFonts w:ascii="Courier New" w:hAnsi="Courier New" w:cs="Courier New"/>
        </w:rPr>
        <w:t xml:space="preserve">                        long *result);</w:t>
      </w:r>
    </w:p>
    <w:p w:rsidR="00221DAE" w:rsidRDefault="00030D84" w:rsidP="00221DAE">
      <w:r>
        <w:t>The consumer of this libra</w:t>
      </w:r>
      <w:r w:rsidR="00D87A9C">
        <w:t>ry has to define the hook functions</w:t>
      </w:r>
      <w:r>
        <w:t xml:space="preserve"> for each of the sys</w:t>
      </w:r>
      <w:r w:rsidR="00D87A9C">
        <w:t>tem calls it wants to be intercepted.</w:t>
      </w:r>
    </w:p>
    <w:p w:rsidR="00F0534E" w:rsidRPr="00221DAE" w:rsidRDefault="00F0534E" w:rsidP="00221DAE">
      <w:r>
        <w:t xml:space="preserve">All Linux system calls can take up to six arguments. Each system call is defined by a number. The </w:t>
      </w:r>
      <w:r w:rsidRPr="00B56A79">
        <w:rPr>
          <w:i/>
        </w:rPr>
        <w:t>intercept_hook_point</w:t>
      </w:r>
      <w:r>
        <w:t xml:space="preserve"> interface provides a way to define a function which is called in lieu of the specified system call via the </w:t>
      </w:r>
      <w:r w:rsidRPr="00B56A79">
        <w:rPr>
          <w:i/>
        </w:rPr>
        <w:t>syscall_number</w:t>
      </w:r>
      <w:r>
        <w:t>.</w:t>
      </w:r>
    </w:p>
    <w:p w:rsidR="008445A1" w:rsidRDefault="00DE3774" w:rsidP="006D5393">
      <w:pPr>
        <w:pStyle w:val="Heading4"/>
      </w:pPr>
      <w:r>
        <w:t xml:space="preserve">System </w:t>
      </w:r>
      <w:r w:rsidR="00D87A9C">
        <w:t>Interception Library Disassembling</w:t>
      </w:r>
    </w:p>
    <w:p w:rsidR="003A1A5B" w:rsidRDefault="003A1A5B" w:rsidP="003A1A5B">
      <w:r>
        <w:t>Linux executable files, relocatable object files, core files and shared objects are all defined using the Executable and Linking Format</w:t>
      </w:r>
      <w:r w:rsidR="006D5393">
        <w:t xml:space="preserve"> </w:t>
      </w:r>
      <w:r>
        <w:t xml:space="preserve">(ELF). See man(5) elf. </w:t>
      </w:r>
    </w:p>
    <w:p w:rsidR="003A1A5B" w:rsidRDefault="003A1A5B" w:rsidP="003A1A5B">
      <w:r>
        <w:t xml:space="preserve">The ELF format enables us to find locations of functions, data structures and other data types within a shared object such as </w:t>
      </w:r>
      <w:r w:rsidR="00866253">
        <w:t>glibc</w:t>
      </w:r>
      <w:r>
        <w:t xml:space="preserve">.  </w:t>
      </w:r>
    </w:p>
    <w:p w:rsidR="00A90357" w:rsidRDefault="00250293" w:rsidP="003A1A5B">
      <w:r>
        <w:t>lib</w:t>
      </w:r>
      <w:r w:rsidR="003A1A5B">
        <w:t xml:space="preserve">memfile disassembles </w:t>
      </w:r>
      <w:r w:rsidR="00866253">
        <w:t>glibc</w:t>
      </w:r>
      <w:r w:rsidR="003A1A5B">
        <w:t xml:space="preserve"> to find all the</w:t>
      </w:r>
      <w:r w:rsidR="001973BD">
        <w:t xml:space="preserve"> locations of the system calls P</w:t>
      </w:r>
      <w:r w:rsidR="003A1A5B">
        <w:t>memfile</w:t>
      </w:r>
      <w:r w:rsidR="006D5393">
        <w:t xml:space="preserve"> </w:t>
      </w:r>
      <w:r w:rsidR="003D42C9">
        <w:t xml:space="preserve">supports as specified in </w:t>
      </w:r>
      <w:r w:rsidR="003D42C9" w:rsidRPr="003D42C9">
        <w:rPr>
          <w:rStyle w:val="IntenseReference"/>
        </w:rPr>
        <w:fldChar w:fldCharType="begin"/>
      </w:r>
      <w:r w:rsidR="003D42C9" w:rsidRPr="003D42C9">
        <w:rPr>
          <w:rStyle w:val="IntenseReference"/>
        </w:rPr>
        <w:instrText xml:space="preserve"> REF _Ref475540532 \h </w:instrText>
      </w:r>
      <w:r w:rsidR="003D42C9">
        <w:rPr>
          <w:rStyle w:val="IntenseReference"/>
        </w:rPr>
        <w:instrText xml:space="preserve"> \* MERGEFORMAT </w:instrText>
      </w:r>
      <w:r w:rsidR="003D42C9" w:rsidRPr="003D42C9">
        <w:rPr>
          <w:rStyle w:val="IntenseReference"/>
        </w:rPr>
      </w:r>
      <w:r w:rsidR="003D42C9" w:rsidRPr="003D42C9">
        <w:rPr>
          <w:rStyle w:val="IntenseReference"/>
        </w:rPr>
        <w:fldChar w:fldCharType="separate"/>
      </w:r>
      <w:r w:rsidR="00A15EB6" w:rsidRPr="00A15EB6">
        <w:rPr>
          <w:rStyle w:val="IntenseReference"/>
        </w:rPr>
        <w:t>Supported System Call Interfaces</w:t>
      </w:r>
      <w:r w:rsidR="003D42C9" w:rsidRPr="003D42C9">
        <w:rPr>
          <w:rStyle w:val="IntenseReference"/>
        </w:rPr>
        <w:fldChar w:fldCharType="end"/>
      </w:r>
      <w:r w:rsidR="003D42C9">
        <w:t xml:space="preserve">. The </w:t>
      </w:r>
      <w:r w:rsidR="001973BD" w:rsidRPr="001973BD">
        <w:t xml:space="preserve">Linux System Call interface is the fundamental interface between an application and the Linux kernel. </w:t>
      </w:r>
      <w:r w:rsidR="00A90357">
        <w:t>Pmemfile does not use the kernel to do file operations however to maintain application compatibility Pmemfile intercepts at the system call layer, which in Linux is the supported and stable API.</w:t>
      </w:r>
    </w:p>
    <w:p w:rsidR="00020A67" w:rsidRDefault="003A1A5B" w:rsidP="00EA6917">
      <w:r>
        <w:t xml:space="preserve">Pmemfile uses the opensource project, Capstone, to disassemble </w:t>
      </w:r>
      <w:r w:rsidR="00866253">
        <w:t>glibc</w:t>
      </w:r>
      <w:r>
        <w:t xml:space="preserve">. The sections we must look in to find all instances of system calls are the ‘.text’, ‘.symtab’ and the ‘.dynsym’ </w:t>
      </w:r>
      <w:r w:rsidR="00A90357">
        <w:t xml:space="preserve">sections of the </w:t>
      </w:r>
      <w:r w:rsidR="00866253">
        <w:t>glibc</w:t>
      </w:r>
      <w:r w:rsidR="00A90357">
        <w:t xml:space="preserve"> library. </w:t>
      </w:r>
      <w:r w:rsidR="0043611E">
        <w:t xml:space="preserve">The </w:t>
      </w:r>
      <w:r w:rsidR="00F94E12">
        <w:t xml:space="preserve">sections </w:t>
      </w:r>
      <w:r w:rsidR="009F6167">
        <w:t xml:space="preserve">are </w:t>
      </w:r>
      <w:r w:rsidR="00F94E12">
        <w:t>disassembled</w:t>
      </w:r>
      <w:r w:rsidR="009F6167">
        <w:t xml:space="preserve">, starting with .dynsym and .symtab. </w:t>
      </w:r>
      <w:r w:rsidR="00E97C51">
        <w:t>These sections hold the dynamic linking symbol table and the symbol table for the library, respectively</w:t>
      </w:r>
      <w:r w:rsidR="00651D78">
        <w:t>. Some of the symbols found in these sections are functions in .text section, which means they are jump entry points.</w:t>
      </w:r>
      <w:r w:rsidR="00EA6917">
        <w:t xml:space="preserve"> The .text section is then disassembled in full </w:t>
      </w:r>
      <w:r w:rsidR="00FD0581">
        <w:t>and the addresses of all system call</w:t>
      </w:r>
      <w:r w:rsidR="00EA6917">
        <w:t xml:space="preserve"> instructions are stor</w:t>
      </w:r>
      <w:r w:rsidR="0096024C">
        <w:t xml:space="preserve">ed, together with information about </w:t>
      </w:r>
      <w:r w:rsidR="00EA6917">
        <w:t xml:space="preserve">the </w:t>
      </w:r>
      <w:r w:rsidR="00FD0581">
        <w:t xml:space="preserve">instructions </w:t>
      </w:r>
      <w:r w:rsidR="0096024C">
        <w:t xml:space="preserve">prior to </w:t>
      </w:r>
      <w:r w:rsidR="00FD0581">
        <w:t>and following the system call</w:t>
      </w:r>
      <w:r w:rsidR="00EA6917">
        <w:t>.</w:t>
      </w:r>
      <w:r w:rsidR="00ED199F">
        <w:t xml:space="preserve"> </w:t>
      </w:r>
      <w:r w:rsidR="00EA6917">
        <w:t>A lookup table o</w:t>
      </w:r>
      <w:r w:rsidR="00235894">
        <w:t xml:space="preserve">f all addresses which will be </w:t>
      </w:r>
      <w:r w:rsidR="00EA6917">
        <w:t>jump destination</w:t>
      </w:r>
      <w:r w:rsidR="00235894">
        <w:t>s</w:t>
      </w:r>
      <w:r w:rsidR="00EA6917">
        <w:t xml:space="preserve"> is </w:t>
      </w:r>
      <w:r w:rsidR="005F227E">
        <w:t xml:space="preserve">generated to help determine later </w:t>
      </w:r>
      <w:r w:rsidR="00EA6917">
        <w:t>whether an instruction is suitable for being overwritten -- of course, if an ins</w:t>
      </w:r>
      <w:r w:rsidR="005F227E">
        <w:t xml:space="preserve">truction is a jump destination </w:t>
      </w:r>
      <w:r w:rsidR="00EA6917">
        <w:t>it cannot be merged with the preceding instruction to create a new larger one.</w:t>
      </w:r>
    </w:p>
    <w:p w:rsidR="00565FC4" w:rsidRDefault="00EA6917" w:rsidP="00EA6917">
      <w:r>
        <w:t xml:space="preserve">Every time </w:t>
      </w:r>
      <w:r w:rsidR="005F227E">
        <w:t xml:space="preserve">a </w:t>
      </w:r>
      <w:r w:rsidR="0095293A">
        <w:t>system call</w:t>
      </w:r>
      <w:r w:rsidR="005F227E">
        <w:t xml:space="preserve"> instruction is found </w:t>
      </w:r>
      <w:r>
        <w:t>the next and previous padding bytes between</w:t>
      </w:r>
      <w:r w:rsidR="00F1791D">
        <w:t xml:space="preserve"> routines are checked to find </w:t>
      </w:r>
      <w:r>
        <w:t>potential spac</w:t>
      </w:r>
      <w:r w:rsidR="000D391D">
        <w:t xml:space="preserve">e for an extra jump instruction. </w:t>
      </w:r>
    </w:p>
    <w:p w:rsidR="008777D6" w:rsidRDefault="008777D6" w:rsidP="006D5393">
      <w:pPr>
        <w:pStyle w:val="Heading4"/>
      </w:pPr>
      <w:r>
        <w:t>Pmemfile</w:t>
      </w:r>
      <w:r w:rsidR="00F94E12">
        <w:t xml:space="preserve"> </w:t>
      </w:r>
      <w:r w:rsidR="00866253">
        <w:t>glibc</w:t>
      </w:r>
      <w:r w:rsidR="00F94E12">
        <w:t xml:space="preserve"> </w:t>
      </w:r>
      <w:r w:rsidR="00293052">
        <w:t>P</w:t>
      </w:r>
      <w:r w:rsidR="00145157">
        <w:t>atching</w:t>
      </w:r>
    </w:p>
    <w:p w:rsidR="00B7741D" w:rsidRDefault="004E6C48" w:rsidP="000C29BE">
      <w:r>
        <w:t>P</w:t>
      </w:r>
      <w:r w:rsidR="000C29BE" w:rsidRPr="000C29BE">
        <w:t>at</w:t>
      </w:r>
      <w:r w:rsidR="002971B3">
        <w:t xml:space="preserve">ching </w:t>
      </w:r>
      <w:r w:rsidR="00866253">
        <w:t>glibc</w:t>
      </w:r>
      <w:r w:rsidR="006D5393">
        <w:t xml:space="preserve"> i</w:t>
      </w:r>
      <w:r w:rsidR="002971B3">
        <w:t>s the process of modifying</w:t>
      </w:r>
      <w:r w:rsidR="000C29BE" w:rsidRPr="000C29BE">
        <w:t xml:space="preserve"> an address in </w:t>
      </w:r>
      <w:r w:rsidR="00866253">
        <w:t>glibc</w:t>
      </w:r>
      <w:r w:rsidR="00B7741D">
        <w:t xml:space="preserve"> t</w:t>
      </w:r>
      <w:r w:rsidR="008670BD">
        <w:t xml:space="preserve">o point to a new address. </w:t>
      </w:r>
      <w:r w:rsidR="00B7741D">
        <w:t>The instruction at this new address is the one</w:t>
      </w:r>
      <w:r>
        <w:t xml:space="preserve"> that is followed after the </w:t>
      </w:r>
      <w:r w:rsidR="00B7741D">
        <w:t xml:space="preserve">patch is applied. Pmemfile patching happens only </w:t>
      </w:r>
      <w:r w:rsidR="000C29BE" w:rsidRPr="000C29BE">
        <w:t xml:space="preserve">after </w:t>
      </w:r>
      <w:r w:rsidR="00866253">
        <w:t>glibc</w:t>
      </w:r>
      <w:r w:rsidR="000C29BE" w:rsidRPr="000C29BE">
        <w:t xml:space="preserve"> is loaded</w:t>
      </w:r>
      <w:r w:rsidR="00B7741D">
        <w:t xml:space="preserve"> in a process</w:t>
      </w:r>
      <w:r w:rsidR="000C29BE" w:rsidRPr="000C29BE">
        <w:t xml:space="preserve"> and does not affect the system wide </w:t>
      </w:r>
      <w:r w:rsidR="00866253">
        <w:t>glibc</w:t>
      </w:r>
      <w:r w:rsidR="00B7741D">
        <w:t>.</w:t>
      </w:r>
    </w:p>
    <w:p w:rsidR="00B7741D" w:rsidRPr="000C29BE" w:rsidRDefault="00B7741D" w:rsidP="006D5393">
      <w:pPr>
        <w:pStyle w:val="Heading5"/>
      </w:pPr>
      <w:r>
        <w:t>Memory Address Patching Considerations</w:t>
      </w:r>
    </w:p>
    <w:p w:rsidR="008112DD" w:rsidRDefault="00B62E40" w:rsidP="008112DD">
      <w:r>
        <w:t xml:space="preserve">To patch a system call located in </w:t>
      </w:r>
      <w:r w:rsidR="00866253">
        <w:t>glibc</w:t>
      </w:r>
      <w:r>
        <w:t xml:space="preserve"> the</w:t>
      </w:r>
      <w:r w:rsidR="00E006B5">
        <w:t xml:space="preserve"> </w:t>
      </w:r>
      <w:r w:rsidR="008777D6">
        <w:t>following must be considered:</w:t>
      </w:r>
    </w:p>
    <w:p w:rsidR="008112DD" w:rsidRDefault="008112DD" w:rsidP="008112DD">
      <w:pPr>
        <w:pStyle w:val="ListParagraph"/>
        <w:numPr>
          <w:ilvl w:val="0"/>
          <w:numId w:val="144"/>
        </w:numPr>
      </w:pPr>
      <w:r w:rsidRPr="008112DD">
        <w:t>How do we ensure we never patch to an unknown or unexpec</w:t>
      </w:r>
      <w:r>
        <w:t xml:space="preserve">ted location within the process </w:t>
      </w:r>
      <w:r w:rsidRPr="008112DD">
        <w:t>address space.</w:t>
      </w:r>
    </w:p>
    <w:p w:rsidR="008112DD" w:rsidRDefault="00F83BDC" w:rsidP="008112DD">
      <w:pPr>
        <w:pStyle w:val="ListParagraph"/>
        <w:numPr>
          <w:ilvl w:val="0"/>
          <w:numId w:val="144"/>
        </w:numPr>
      </w:pPr>
      <w:r>
        <w:t xml:space="preserve">What is the distance between our patch function addresses and </w:t>
      </w:r>
      <w:r w:rsidR="00866253">
        <w:t>glibc</w:t>
      </w:r>
      <w:r w:rsidR="00B86E61">
        <w:t xml:space="preserve"> in the process address space?</w:t>
      </w:r>
    </w:p>
    <w:p w:rsidR="008112DD" w:rsidRDefault="008777D6" w:rsidP="008112DD">
      <w:pPr>
        <w:pStyle w:val="ListParagraph"/>
        <w:numPr>
          <w:ilvl w:val="0"/>
          <w:numId w:val="144"/>
        </w:numPr>
      </w:pPr>
      <w:r>
        <w:t>How many bytes are available to use for hot patching the code to insert the patch function.</w:t>
      </w:r>
    </w:p>
    <w:p w:rsidR="008112DD" w:rsidRDefault="00F83BDC" w:rsidP="008112DD">
      <w:pPr>
        <w:pStyle w:val="ListParagraph"/>
        <w:numPr>
          <w:ilvl w:val="0"/>
          <w:numId w:val="144"/>
        </w:numPr>
      </w:pPr>
      <w:r>
        <w:t>How many bytes are over</w:t>
      </w:r>
      <w:r w:rsidR="00173C85">
        <w:t>-</w:t>
      </w:r>
      <w:r>
        <w:t>written</w:t>
      </w:r>
      <w:r w:rsidR="00173C85">
        <w:t xml:space="preserve"> during the process of patching?</w:t>
      </w:r>
    </w:p>
    <w:p w:rsidR="0067332A" w:rsidRDefault="0067332A" w:rsidP="008112DD">
      <w:pPr>
        <w:pStyle w:val="ListParagraph"/>
        <w:numPr>
          <w:ilvl w:val="0"/>
          <w:numId w:val="144"/>
        </w:numPr>
      </w:pPr>
      <w:r>
        <w:t xml:space="preserve">How do we patch the minimal number of bytes in </w:t>
      </w:r>
      <w:r w:rsidR="00866253">
        <w:t>glibc</w:t>
      </w:r>
      <w:r>
        <w:t xml:space="preserve"> to achieve our goals</w:t>
      </w:r>
    </w:p>
    <w:p w:rsidR="003A52B2" w:rsidRDefault="00F83BDC" w:rsidP="008112DD">
      <w:pPr>
        <w:pStyle w:val="ListParagraph"/>
        <w:numPr>
          <w:ilvl w:val="0"/>
          <w:numId w:val="144"/>
        </w:numPr>
      </w:pPr>
      <w:r>
        <w:t xml:space="preserve">How do we go back to </w:t>
      </w:r>
      <w:r w:rsidR="00B62E40">
        <w:t>the original system call if we are not processing a file which is pmem resident.</w:t>
      </w:r>
    </w:p>
    <w:p w:rsidR="00712734" w:rsidRDefault="00712734" w:rsidP="008112DD">
      <w:pPr>
        <w:pStyle w:val="ListParagraph"/>
        <w:numPr>
          <w:ilvl w:val="0"/>
          <w:numId w:val="144"/>
        </w:numPr>
      </w:pPr>
      <w:r>
        <w:t xml:space="preserve">How do we get back to </w:t>
      </w:r>
      <w:r w:rsidR="00866253">
        <w:t>glibc</w:t>
      </w:r>
      <w:r>
        <w:t xml:space="preserve"> to complete the system call return?</w:t>
      </w:r>
    </w:p>
    <w:p w:rsidR="00867895" w:rsidRDefault="00197903" w:rsidP="00A60F81">
      <w:pPr>
        <w:pStyle w:val="Heading6"/>
      </w:pPr>
      <w:r>
        <w:t>Linux Address Space L</w:t>
      </w:r>
      <w:r w:rsidR="00867895">
        <w:t>ayout</w:t>
      </w:r>
    </w:p>
    <w:p w:rsidR="00197903" w:rsidRPr="00197903" w:rsidRDefault="00197903" w:rsidP="00197903">
      <w:r>
        <w:t>The first thing we must consider is the Linux Address Space Layout. It’s important to understand this and to understand any restrictions or definitions that would affect how we ensure we never patch to an unknown or unexpected address within the process.</w:t>
      </w:r>
    </w:p>
    <w:p w:rsidR="00867895" w:rsidRPr="00867895" w:rsidRDefault="00867895" w:rsidP="00867895">
      <w:r w:rsidRPr="00867895">
        <w:t xml:space="preserve">X86-64 provides a 64-bit address space for a process. </w:t>
      </w:r>
      <w:r w:rsidR="00387C74">
        <w:t xml:space="preserve">Theoretically that is. </w:t>
      </w:r>
      <w:r w:rsidR="00B17B2F">
        <w:t>In L</w:t>
      </w:r>
      <w:r w:rsidRPr="00867895">
        <w:t xml:space="preserve">inux there is a virtual hole in the middle of the address space so there is effectively 48 bits of available address. </w:t>
      </w:r>
      <w:r w:rsidR="006106BE">
        <w:t xml:space="preserve">This is due to the fact that Intel processors support only 48-bit virtual address space. </w:t>
      </w:r>
      <w:r w:rsidRPr="00867895">
        <w:t>This means that any two libraries, or functions between them could be greater than 2GB apart. As a result we cannot simply use the relative address jump which only supports 32 bits which provides up to 2GB distance.</w:t>
      </w:r>
    </w:p>
    <w:p w:rsidR="00D86071" w:rsidRDefault="00D02531" w:rsidP="00BC5100">
      <w:pPr>
        <w:tabs>
          <w:tab w:val="center" w:pos="7087"/>
        </w:tabs>
      </w:pPr>
      <w:r>
        <w:t>The linux x86-64 ABI explicitly states:</w:t>
      </w:r>
      <w:r w:rsidR="00BC5100">
        <w:tab/>
      </w:r>
    </w:p>
    <w:p w:rsidR="004924C8" w:rsidRPr="00C32EC5" w:rsidRDefault="00D02531" w:rsidP="00D02531">
      <w:pPr>
        <w:rPr>
          <w:i/>
        </w:rPr>
      </w:pPr>
      <w:r w:rsidRPr="00D02531">
        <w:rPr>
          <w:i/>
        </w:rPr>
        <w:t>It cannot be assumed that a function is within 2GB in general. Therefore, it is necessary to explicitly calculate the desired address reaching the whole 64-bit address space.</w:t>
      </w:r>
    </w:p>
    <w:p w:rsidR="00D02531" w:rsidRDefault="0059736D" w:rsidP="00D02531">
      <w:r>
        <w:t>Linux ABI Document, page 45:</w:t>
      </w:r>
    </w:p>
    <w:p w:rsidR="000D391D" w:rsidRPr="000D391D" w:rsidRDefault="0085190F" w:rsidP="00253245">
      <w:pPr>
        <w:rPr>
          <w:color w:val="6B9F25" w:themeColor="hyperlink"/>
          <w:u w:val="single"/>
        </w:rPr>
      </w:pPr>
      <w:hyperlink r:id="rId17" w:history="1">
        <w:r w:rsidR="002E6818" w:rsidRPr="006D37A6">
          <w:rPr>
            <w:rStyle w:val="Hyperlink"/>
          </w:rPr>
          <w:t>http://refspecs.linuxfoundation.org/elf/x86-64-abi-0.99.pdf</w:t>
        </w:r>
      </w:hyperlink>
    </w:p>
    <w:p w:rsidR="00197903" w:rsidRPr="00197903" w:rsidRDefault="0056662F" w:rsidP="00A60F81">
      <w:pPr>
        <w:pStyle w:val="Heading6"/>
      </w:pPr>
      <w:r>
        <w:t>Trampolining</w:t>
      </w:r>
    </w:p>
    <w:p w:rsidR="005439A6" w:rsidRDefault="0072105A" w:rsidP="00BA6D11">
      <w:r>
        <w:t xml:space="preserve">Trampolining </w:t>
      </w:r>
      <w:r w:rsidR="001A1A7A">
        <w:t xml:space="preserve">is a way to have an interim jump function that forwards on to the final jump location.  </w:t>
      </w:r>
      <w:r w:rsidR="009B1D3D">
        <w:t xml:space="preserve">In </w:t>
      </w:r>
      <w:r w:rsidR="00E23807">
        <w:t>Pmemfile</w:t>
      </w:r>
      <w:r w:rsidR="009B1D3D">
        <w:t xml:space="preserve"> a</w:t>
      </w:r>
      <w:r w:rsidR="00B705A4">
        <w:t xml:space="preserve"> trampoline table is </w:t>
      </w:r>
      <w:r w:rsidR="00B7741D">
        <w:t xml:space="preserve">created and </w:t>
      </w:r>
      <w:r w:rsidR="00B705A4">
        <w:t xml:space="preserve">mmaped </w:t>
      </w:r>
      <w:r w:rsidR="00253245">
        <w:t xml:space="preserve">to </w:t>
      </w:r>
      <w:r w:rsidR="000668C9">
        <w:t xml:space="preserve">address that is </w:t>
      </w:r>
      <w:r w:rsidR="00253245">
        <w:t xml:space="preserve">within </w:t>
      </w:r>
      <w:r w:rsidR="000668C9">
        <w:t xml:space="preserve">2GB of </w:t>
      </w:r>
      <w:r w:rsidR="00866253">
        <w:t>glibc</w:t>
      </w:r>
      <w:r w:rsidR="00253245">
        <w:t>.</w:t>
      </w:r>
      <w:r w:rsidR="006F72D6">
        <w:t xml:space="preserve"> The trampoline table contains</w:t>
      </w:r>
      <w:r w:rsidR="00415F64">
        <w:t xml:space="preserve"> wrapper functions that manage the routing of the system call to the appropriate component. </w:t>
      </w:r>
      <w:r w:rsidR="00AC73B1">
        <w:t xml:space="preserve">Use of the </w:t>
      </w:r>
      <w:r w:rsidR="00E23807">
        <w:t>Pmemfile</w:t>
      </w:r>
      <w:r w:rsidR="00AC73B1">
        <w:t xml:space="preserve"> trampoline table allows us to use the mi</w:t>
      </w:r>
      <w:r w:rsidR="00BA6D11">
        <w:t xml:space="preserve">nimum number of bytes to patch </w:t>
      </w:r>
      <w:r w:rsidR="00866253">
        <w:t>glibc</w:t>
      </w:r>
      <w:r w:rsidR="00BA6D11">
        <w:t>. This makes it easier to find adequate bytes to use for patching as well as making it less error prone. Once t</w:t>
      </w:r>
      <w:r w:rsidR="00253245">
        <w:t xml:space="preserve">he wrapper function takes over </w:t>
      </w:r>
      <w:r w:rsidR="00BA6D11">
        <w:t xml:space="preserve">the </w:t>
      </w:r>
      <w:r w:rsidR="00253245">
        <w:t xml:space="preserve">jumps can be a larger size since we are not constrained by the number of bytes we can overwrite. </w:t>
      </w:r>
    </w:p>
    <w:p w:rsidR="00BA6D11" w:rsidRDefault="00BA6D11" w:rsidP="00BA6D11">
      <w:r>
        <w:t>The wrapper functions contain:</w:t>
      </w:r>
    </w:p>
    <w:p w:rsidR="00BA6D11" w:rsidRDefault="00BA6D11" w:rsidP="00BA6D11">
      <w:pPr>
        <w:pStyle w:val="ListParagraph"/>
        <w:numPr>
          <w:ilvl w:val="0"/>
          <w:numId w:val="147"/>
        </w:numPr>
      </w:pPr>
      <w:r>
        <w:t>Code to route file operation to correc</w:t>
      </w:r>
      <w:r w:rsidR="00B7741D">
        <w:t>t component as per the hook functions defined</w:t>
      </w:r>
    </w:p>
    <w:p w:rsidR="007D3228" w:rsidRDefault="00BA6D11" w:rsidP="007D3228">
      <w:pPr>
        <w:pStyle w:val="ListParagraph"/>
        <w:numPr>
          <w:ilvl w:val="0"/>
          <w:numId w:val="147"/>
        </w:numPr>
      </w:pPr>
      <w:r>
        <w:t xml:space="preserve">Code which has return address into </w:t>
      </w:r>
      <w:r w:rsidR="00866253">
        <w:t>glibc</w:t>
      </w:r>
      <w:r>
        <w:t xml:space="preserve"> for c</w:t>
      </w:r>
      <w:r w:rsidR="007D3228">
        <w:t>ompletion of the file operations</w:t>
      </w:r>
    </w:p>
    <w:p w:rsidR="007D3228" w:rsidRDefault="00BA6D11" w:rsidP="007D3228">
      <w:pPr>
        <w:pStyle w:val="ListParagraph"/>
        <w:numPr>
          <w:ilvl w:val="0"/>
          <w:numId w:val="147"/>
        </w:numPr>
      </w:pPr>
      <w:r>
        <w:t xml:space="preserve">Encapsulates the hook functions that were created in the preload phase </w:t>
      </w:r>
    </w:p>
    <w:p w:rsidR="007D3228" w:rsidRDefault="007D3228" w:rsidP="00A60F81">
      <w:pPr>
        <w:pStyle w:val="Heading4"/>
      </w:pPr>
      <w:r>
        <w:t>Pmemfile Interception Layer Mechanics</w:t>
      </w:r>
    </w:p>
    <w:p w:rsidR="00A90357" w:rsidRDefault="007D3228" w:rsidP="00A90357">
      <w:r>
        <w:t xml:space="preserve">The steps to set up the </w:t>
      </w:r>
      <w:r w:rsidR="00E23807">
        <w:t>Pmemfile</w:t>
      </w:r>
      <w:r>
        <w:t xml:space="preserve"> in</w:t>
      </w:r>
      <w:r w:rsidR="00A90357">
        <w:t>terception layer are as follows:</w:t>
      </w:r>
    </w:p>
    <w:p w:rsidR="00CC4D7F" w:rsidRDefault="00CC4D7F" w:rsidP="00A90357">
      <w:pPr>
        <w:pStyle w:val="ListParagraph"/>
        <w:numPr>
          <w:ilvl w:val="0"/>
          <w:numId w:val="159"/>
        </w:numPr>
      </w:pPr>
      <w:r>
        <w:t>find</w:t>
      </w:r>
      <w:r w:rsidR="00161DDA">
        <w:t xml:space="preserve"> the system calls</w:t>
      </w:r>
      <w:r>
        <w:t xml:space="preserve"> in </w:t>
      </w:r>
      <w:r w:rsidR="00866253">
        <w:t>glibc</w:t>
      </w:r>
    </w:p>
    <w:p w:rsidR="00161DDA" w:rsidRDefault="00161DDA" w:rsidP="00161DDA">
      <w:pPr>
        <w:pStyle w:val="ListParagraph"/>
        <w:numPr>
          <w:ilvl w:val="1"/>
          <w:numId w:val="159"/>
        </w:numPr>
      </w:pPr>
      <w:r>
        <w:t xml:space="preserve">disassemble </w:t>
      </w:r>
      <w:r w:rsidR="00866253">
        <w:t>glibc</w:t>
      </w:r>
      <w:r>
        <w:t xml:space="preserve"> and locate </w:t>
      </w:r>
    </w:p>
    <w:p w:rsidR="00CC4D7F" w:rsidRDefault="00CC4D7F" w:rsidP="00A90357">
      <w:pPr>
        <w:pStyle w:val="ListParagraph"/>
        <w:numPr>
          <w:ilvl w:val="0"/>
          <w:numId w:val="159"/>
        </w:numPr>
      </w:pPr>
      <w:r>
        <w:t>allocate trampoline table</w:t>
      </w:r>
    </w:p>
    <w:p w:rsidR="00CC4D7F" w:rsidRDefault="00CC4D7F" w:rsidP="00A90357">
      <w:pPr>
        <w:pStyle w:val="ListParagraph"/>
        <w:numPr>
          <w:ilvl w:val="0"/>
          <w:numId w:val="159"/>
        </w:numPr>
      </w:pPr>
      <w:r>
        <w:t>create patch wrappers</w:t>
      </w:r>
    </w:p>
    <w:p w:rsidR="00CC4D7F" w:rsidRDefault="00CC4D7F" w:rsidP="00A90357">
      <w:pPr>
        <w:pStyle w:val="ListParagraph"/>
        <w:numPr>
          <w:ilvl w:val="0"/>
          <w:numId w:val="159"/>
        </w:numPr>
      </w:pPr>
      <w:r>
        <w:t>activate patches</w:t>
      </w:r>
    </w:p>
    <w:p w:rsidR="007D3228" w:rsidRDefault="00415F64" w:rsidP="00A90357">
      <w:pPr>
        <w:pStyle w:val="ListParagraph"/>
        <w:numPr>
          <w:ilvl w:val="0"/>
          <w:numId w:val="159"/>
        </w:numPr>
      </w:pPr>
      <w:r>
        <w:t>Wrapper functions</w:t>
      </w:r>
      <w:r w:rsidR="007D3228">
        <w:t xml:space="preserve"> are created and the trampoline table is set up and </w:t>
      </w:r>
      <w:r w:rsidR="00866253">
        <w:t>glibc</w:t>
      </w:r>
      <w:r w:rsidR="007D3228">
        <w:t xml:space="preserve"> is disassembled.</w:t>
      </w:r>
    </w:p>
    <w:p w:rsidR="00CC4D7F" w:rsidRDefault="00CC4D7F" w:rsidP="00A90357">
      <w:pPr>
        <w:pStyle w:val="ListParagraph"/>
        <w:numPr>
          <w:ilvl w:val="0"/>
          <w:numId w:val="159"/>
        </w:numPr>
      </w:pPr>
    </w:p>
    <w:p w:rsidR="007D3228" w:rsidRDefault="007D3228" w:rsidP="00A90357">
      <w:pPr>
        <w:pStyle w:val="ListParagraph"/>
        <w:numPr>
          <w:ilvl w:val="0"/>
          <w:numId w:val="121"/>
        </w:numPr>
        <w:tabs>
          <w:tab w:val="left" w:pos="2625"/>
        </w:tabs>
      </w:pPr>
      <w:r>
        <w:t xml:space="preserve">A call is made from the application to a </w:t>
      </w:r>
      <w:r w:rsidR="00866253">
        <w:t>glibc</w:t>
      </w:r>
      <w:r>
        <w:t xml:space="preserve"> file operation</w:t>
      </w:r>
    </w:p>
    <w:p w:rsidR="007D3228" w:rsidRDefault="00A90357" w:rsidP="00A90357">
      <w:pPr>
        <w:pStyle w:val="ListParagraph"/>
        <w:numPr>
          <w:ilvl w:val="0"/>
          <w:numId w:val="121"/>
        </w:numPr>
        <w:tabs>
          <w:tab w:val="left" w:pos="2625"/>
        </w:tabs>
      </w:pPr>
      <w:r>
        <w:t xml:space="preserve">The system call within the </w:t>
      </w:r>
      <w:r w:rsidR="00866253">
        <w:t>glibc</w:t>
      </w:r>
      <w:r>
        <w:t xml:space="preserve"> function has a patch to jump to a location in the </w:t>
      </w:r>
      <w:r w:rsidR="007D3228">
        <w:t>trampoline table.</w:t>
      </w:r>
    </w:p>
    <w:p w:rsidR="00A90357" w:rsidRDefault="00A90357" w:rsidP="00A90357">
      <w:pPr>
        <w:pStyle w:val="ListParagraph"/>
        <w:numPr>
          <w:ilvl w:val="0"/>
          <w:numId w:val="121"/>
        </w:numPr>
        <w:tabs>
          <w:tab w:val="left" w:pos="2625"/>
        </w:tabs>
      </w:pPr>
      <w:r>
        <w:t>A j</w:t>
      </w:r>
      <w:r w:rsidR="005E504F">
        <w:t xml:space="preserve">ump </w:t>
      </w:r>
      <w:r>
        <w:t xml:space="preserve">is made </w:t>
      </w:r>
      <w:r w:rsidR="005E504F">
        <w:t>from trampoline table to wrapper function</w:t>
      </w:r>
    </w:p>
    <w:p w:rsidR="00A90357" w:rsidRDefault="005E504F" w:rsidP="00A90357">
      <w:pPr>
        <w:pStyle w:val="ListParagraph"/>
        <w:numPr>
          <w:ilvl w:val="0"/>
          <w:numId w:val="121"/>
        </w:numPr>
        <w:tabs>
          <w:tab w:val="left" w:pos="2625"/>
        </w:tabs>
      </w:pPr>
      <w:r>
        <w:t>Call</w:t>
      </w:r>
      <w:r w:rsidR="00463784">
        <w:t xml:space="preserve"> to the</w:t>
      </w:r>
      <w:r>
        <w:t xml:space="preserve"> C hook function (if pmem-resident file)</w:t>
      </w:r>
      <w:r w:rsidR="00A90357">
        <w:t xml:space="preserve">.  </w:t>
      </w:r>
    </w:p>
    <w:p w:rsidR="00BA6D11" w:rsidRDefault="00463784" w:rsidP="00A90357">
      <w:pPr>
        <w:pStyle w:val="ListParagraph"/>
        <w:numPr>
          <w:ilvl w:val="0"/>
          <w:numId w:val="121"/>
        </w:numPr>
        <w:tabs>
          <w:tab w:val="left" w:pos="2625"/>
        </w:tabs>
      </w:pPr>
      <w:r>
        <w:t>R</w:t>
      </w:r>
      <w:r w:rsidR="007D3228">
        <w:t xml:space="preserve">eturn to </w:t>
      </w:r>
      <w:r w:rsidR="00866253">
        <w:t>glibc</w:t>
      </w:r>
      <w:r w:rsidR="007D3228">
        <w:t xml:space="preserve"> to complete the system call.</w:t>
      </w:r>
    </w:p>
    <w:p w:rsidR="003D0FAC" w:rsidRDefault="00B7741D" w:rsidP="0075698E">
      <w:pPr>
        <w:tabs>
          <w:tab w:val="left" w:pos="2625"/>
        </w:tabs>
      </w:pPr>
      <w:r>
        <w:t>The diagram below shows t</w:t>
      </w:r>
      <w:r w:rsidR="00A90357">
        <w:t>he high level operation of the P</w:t>
      </w:r>
      <w:r>
        <w:t>memfile system call library.</w:t>
      </w:r>
    </w:p>
    <w:p w:rsidR="00B7741D" w:rsidRDefault="00FD7BA4" w:rsidP="00B7741D">
      <w:r w:rsidRPr="00FD7BA4">
        <w:t xml:space="preserve">  </w:t>
      </w:r>
      <w:r w:rsidR="00B200E6">
        <w:rPr>
          <w:noProof/>
          <w:lang w:eastAsia="en-US"/>
        </w:rPr>
        <w:drawing>
          <wp:inline distT="0" distB="0" distL="0" distR="0">
            <wp:extent cx="5943600" cy="4691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memfile-patch.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91380"/>
                    </a:xfrm>
                    <a:prstGeom prst="rect">
                      <a:avLst/>
                    </a:prstGeom>
                  </pic:spPr>
                </pic:pic>
              </a:graphicData>
            </a:graphic>
          </wp:inline>
        </w:drawing>
      </w:r>
    </w:p>
    <w:p w:rsidR="007D3228" w:rsidRPr="00B7741D" w:rsidRDefault="00B7741D" w:rsidP="00B7741D">
      <w:pPr>
        <w:tabs>
          <w:tab w:val="left" w:pos="7645"/>
        </w:tabs>
      </w:pPr>
      <w:r>
        <w:tab/>
      </w:r>
    </w:p>
    <w:p w:rsidR="00164DE0" w:rsidRDefault="00164DE0" w:rsidP="0075698E">
      <w:pPr>
        <w:jc w:val="center"/>
      </w:pPr>
      <w:r w:rsidRPr="009759F0">
        <w:rPr>
          <w:rStyle w:val="IntenseReference"/>
        </w:rPr>
        <w:fldChar w:fldCharType="begin"/>
      </w:r>
      <w:r w:rsidRPr="009759F0">
        <w:rPr>
          <w:rStyle w:val="IntenseReference"/>
        </w:rPr>
        <w:instrText xml:space="preserve"> REF _Ref471906249 \h </w:instrText>
      </w:r>
      <w:r w:rsidR="00B7741D" w:rsidRPr="009759F0">
        <w:rPr>
          <w:rStyle w:val="IntenseReference"/>
        </w:rPr>
        <w:instrText xml:space="preserve"> \* MERGEFORMAT </w:instrText>
      </w:r>
      <w:r w:rsidRPr="009759F0">
        <w:rPr>
          <w:rStyle w:val="IntenseReference"/>
        </w:rPr>
        <w:fldChar w:fldCharType="separate"/>
      </w:r>
      <w:r w:rsidR="00A15EB6">
        <w:rPr>
          <w:rStyle w:val="IntenseReference"/>
          <w:b w:val="0"/>
          <w:bCs w:val="0"/>
        </w:rPr>
        <w:t>Error! Reference source not found.</w:t>
      </w:r>
      <w:r w:rsidRPr="009759F0">
        <w:rPr>
          <w:rStyle w:val="IntenseReference"/>
        </w:rPr>
        <w:fldChar w:fldCharType="end"/>
      </w:r>
    </w:p>
    <w:p w:rsidR="005439A6" w:rsidRPr="00164DE0" w:rsidRDefault="00164DE0" w:rsidP="00164DE0">
      <w:pPr>
        <w:tabs>
          <w:tab w:val="left" w:pos="5367"/>
        </w:tabs>
      </w:pPr>
      <w:r>
        <w:tab/>
      </w:r>
    </w:p>
    <w:p w:rsidR="00544AB4" w:rsidRDefault="002223CA" w:rsidP="00231544">
      <w:pPr>
        <w:pStyle w:val="Heading3"/>
      </w:pPr>
      <w:bookmarkStart w:id="27" w:name="_Toc480386183"/>
      <w:r>
        <w:t>Pmemfile POSIX</w:t>
      </w:r>
      <w:r w:rsidR="005D6A8B">
        <w:t xml:space="preserve"> </w:t>
      </w:r>
      <w:r w:rsidR="00E82943">
        <w:t>Library (</w:t>
      </w:r>
      <w:r w:rsidR="009F3C22">
        <w:t>libpmemfile-</w:t>
      </w:r>
      <w:r w:rsidR="00AB1275">
        <w:t>posix</w:t>
      </w:r>
      <w:r w:rsidR="006A752E">
        <w:t>.so)</w:t>
      </w:r>
      <w:bookmarkEnd w:id="27"/>
    </w:p>
    <w:p w:rsidR="009F3C22" w:rsidRPr="009F3C22" w:rsidRDefault="009F3C22" w:rsidP="009F3C22">
      <w:r>
        <w:t>The Pmemfile project provides a core library which encapsulates the file system operations in user space. For Linux the core library contains a POSIX interface library, libpmemfile-posix.so.  For future development the core library component can also contain other interface support libraries.</w:t>
      </w:r>
    </w:p>
    <w:p w:rsidR="00231544" w:rsidRDefault="00496498" w:rsidP="00544AB4">
      <w:r w:rsidRPr="00496498">
        <w:t xml:space="preserve">The </w:t>
      </w:r>
      <w:r w:rsidR="002223CA">
        <w:t>Pmemfile POSIX</w:t>
      </w:r>
      <w:r w:rsidR="00BC4A97">
        <w:t xml:space="preserve"> library provides a </w:t>
      </w:r>
      <w:r w:rsidR="00641A96">
        <w:t>POSIX like interface</w:t>
      </w:r>
      <w:r w:rsidR="007034CD">
        <w:t xml:space="preserve"> that manages the </w:t>
      </w:r>
      <w:r w:rsidR="00E23807">
        <w:t>Pmemfile</w:t>
      </w:r>
      <w:r w:rsidRPr="00496498">
        <w:t xml:space="preserve"> file system</w:t>
      </w:r>
      <w:r w:rsidR="0090063E">
        <w:t xml:space="preserve">. This library is a standalone component which can be used in conjunction with other NVML libraries and with or without the </w:t>
      </w:r>
      <w:r w:rsidR="00E23807">
        <w:t>Pmemfile</w:t>
      </w:r>
      <w:r w:rsidR="0090063E">
        <w:t xml:space="preserve"> system call interception library.  </w:t>
      </w:r>
      <w:r w:rsidR="001B27F1">
        <w:t xml:space="preserve">The </w:t>
      </w:r>
      <w:r w:rsidR="009F3C22">
        <w:t xml:space="preserve">Pmemfile </w:t>
      </w:r>
      <w:r w:rsidR="002223CA">
        <w:t>POSIX</w:t>
      </w:r>
      <w:r w:rsidR="001B27F1">
        <w:t xml:space="preserve"> library is </w:t>
      </w:r>
      <w:r w:rsidR="00C81F3D">
        <w:t xml:space="preserve">the component of </w:t>
      </w:r>
      <w:r w:rsidR="00E23807">
        <w:t>Pmemfile</w:t>
      </w:r>
      <w:r w:rsidR="00C81F3D">
        <w:t xml:space="preserve"> which </w:t>
      </w:r>
      <w:r w:rsidR="00994124">
        <w:t>provides Direct A</w:t>
      </w:r>
      <w:r w:rsidR="00664080">
        <w:t>ccess to the NVM media. It also provides consistency and correctness via the transactional interfa</w:t>
      </w:r>
      <w:r w:rsidR="00A361B1">
        <w:t>ces provided the NVM</w:t>
      </w:r>
      <w:r w:rsidR="000D3BD5">
        <w:t xml:space="preserve"> libpmemobj library.</w:t>
      </w:r>
    </w:p>
    <w:p w:rsidR="00664080" w:rsidRDefault="002223CA" w:rsidP="00E85B91">
      <w:pPr>
        <w:pStyle w:val="Heading4"/>
      </w:pPr>
      <w:r>
        <w:t>Pmemfile POSIX</w:t>
      </w:r>
      <w:r w:rsidR="00AB1275">
        <w:t xml:space="preserve"> </w:t>
      </w:r>
      <w:r w:rsidR="00231544">
        <w:t>Library Requirements</w:t>
      </w:r>
    </w:p>
    <w:p w:rsidR="00114793" w:rsidRPr="00231544" w:rsidRDefault="00231544" w:rsidP="00114793">
      <w:pPr>
        <w:spacing w:after="0"/>
        <w:ind w:left="360"/>
      </w:pPr>
      <w:r w:rsidRPr="00231544">
        <w:t>•</w:t>
      </w:r>
      <w:r w:rsidRPr="00231544">
        <w:tab/>
        <w:t xml:space="preserve">Must be usable in conjunction with other </w:t>
      </w:r>
      <w:r w:rsidR="0049747D">
        <w:t>NVML libraries.</w:t>
      </w:r>
    </w:p>
    <w:p w:rsidR="00114793" w:rsidRDefault="008D0843" w:rsidP="00114793">
      <w:pPr>
        <w:pStyle w:val="ListParagraph"/>
        <w:numPr>
          <w:ilvl w:val="0"/>
          <w:numId w:val="117"/>
        </w:numPr>
      </w:pPr>
      <w:r>
        <w:t>M</w:t>
      </w:r>
      <w:r w:rsidR="00664080">
        <w:t xml:space="preserve">ust provide an interface </w:t>
      </w:r>
      <w:r w:rsidR="00D86C92">
        <w:t>that is easy for application developers to use if they choose to modify applications rather than use the interception functionality.</w:t>
      </w:r>
      <w:r w:rsidR="005F6B7E">
        <w:t xml:space="preserve"> We have chosen, for Linux, to use POSIX as the guiding principle in designing the interfaces.</w:t>
      </w:r>
    </w:p>
    <w:p w:rsidR="00D86C92" w:rsidRDefault="00D86C92" w:rsidP="00664080">
      <w:pPr>
        <w:pStyle w:val="ListParagraph"/>
        <w:numPr>
          <w:ilvl w:val="0"/>
          <w:numId w:val="117"/>
        </w:numPr>
      </w:pPr>
      <w:r>
        <w:t xml:space="preserve">The </w:t>
      </w:r>
      <w:r w:rsidR="00E23807">
        <w:t>Pmemfile</w:t>
      </w:r>
      <w:r>
        <w:t xml:space="preserve"> file system must look and behave as a ‘normal’ Linux file system providing the </w:t>
      </w:r>
      <w:r w:rsidR="00194ED8">
        <w:t>interf</w:t>
      </w:r>
      <w:r w:rsidR="0008736A">
        <w:t>aces and behavior</w:t>
      </w:r>
      <w:r w:rsidR="00110F0B">
        <w:t>s</w:t>
      </w:r>
      <w:r w:rsidR="00572279">
        <w:t xml:space="preserve"> defined in t</w:t>
      </w:r>
      <w:r w:rsidR="003E40CD">
        <w:t xml:space="preserve">he </w:t>
      </w:r>
      <w:r w:rsidR="003E40CD" w:rsidRPr="003E40CD">
        <w:rPr>
          <w:rStyle w:val="IntenseReference"/>
        </w:rPr>
        <w:fldChar w:fldCharType="begin"/>
      </w:r>
      <w:r w:rsidR="003E40CD" w:rsidRPr="003E40CD">
        <w:rPr>
          <w:rStyle w:val="IntenseReference"/>
        </w:rPr>
        <w:instrText xml:space="preserve"> REF _Ref475541027 \h </w:instrText>
      </w:r>
      <w:r w:rsidR="003E40CD">
        <w:rPr>
          <w:rStyle w:val="IntenseReference"/>
        </w:rPr>
        <w:instrText xml:space="preserve"> \* MERGEFORMAT </w:instrText>
      </w:r>
      <w:r w:rsidR="003E40CD" w:rsidRPr="003E40CD">
        <w:rPr>
          <w:rStyle w:val="IntenseReference"/>
        </w:rPr>
      </w:r>
      <w:r w:rsidR="003E40CD" w:rsidRPr="003E40CD">
        <w:rPr>
          <w:rStyle w:val="IntenseReference"/>
        </w:rPr>
        <w:fldChar w:fldCharType="separate"/>
      </w:r>
      <w:r w:rsidR="00A15EB6" w:rsidRPr="00A15EB6">
        <w:rPr>
          <w:rStyle w:val="IntenseReference"/>
        </w:rPr>
        <w:t>libpmemfile-posix.3 manpage</w:t>
      </w:r>
      <w:r w:rsidR="003E40CD" w:rsidRPr="003E40CD">
        <w:rPr>
          <w:rStyle w:val="IntenseReference"/>
        </w:rPr>
        <w:fldChar w:fldCharType="end"/>
      </w:r>
      <w:r w:rsidR="00027E9A">
        <w:t xml:space="preserve">. </w:t>
      </w:r>
      <w:r w:rsidR="00A96AF9">
        <w:t xml:space="preserve"> The </w:t>
      </w:r>
      <w:r w:rsidR="00E23807">
        <w:t>Pmemfile</w:t>
      </w:r>
      <w:r w:rsidR="009F3C22">
        <w:t xml:space="preserve"> POSIX </w:t>
      </w:r>
      <w:r w:rsidR="00A96AF9">
        <w:t xml:space="preserve">library is the component that provides the ‘look’ and ‘management’ of the </w:t>
      </w:r>
      <w:r w:rsidR="00E23807">
        <w:t>Pmemfile</w:t>
      </w:r>
      <w:r w:rsidR="00A96AF9">
        <w:t xml:space="preserve"> file system.</w:t>
      </w:r>
    </w:p>
    <w:p w:rsidR="00027E9A" w:rsidRDefault="00C7430A" w:rsidP="00664080">
      <w:pPr>
        <w:pStyle w:val="ListParagraph"/>
        <w:numPr>
          <w:ilvl w:val="0"/>
          <w:numId w:val="117"/>
        </w:numPr>
      </w:pPr>
      <w:r>
        <w:t>Must provide the file syst</w:t>
      </w:r>
      <w:r w:rsidR="00D03C28">
        <w:t>em functionality in user space.</w:t>
      </w:r>
    </w:p>
    <w:p w:rsidR="00C7430A" w:rsidRDefault="005F6B7E" w:rsidP="00664080">
      <w:pPr>
        <w:pStyle w:val="ListParagraph"/>
        <w:numPr>
          <w:ilvl w:val="0"/>
          <w:numId w:val="117"/>
        </w:numPr>
      </w:pPr>
      <w:r>
        <w:t>Must prov</w:t>
      </w:r>
      <w:r w:rsidR="002E454C">
        <w:t xml:space="preserve">ide at least basic Linux standard file system consistency guarantees. </w:t>
      </w:r>
    </w:p>
    <w:p w:rsidR="005F6B7E" w:rsidRDefault="005F6B7E" w:rsidP="00664080">
      <w:pPr>
        <w:pStyle w:val="ListParagraph"/>
        <w:numPr>
          <w:ilvl w:val="0"/>
          <w:numId w:val="117"/>
        </w:numPr>
      </w:pPr>
      <w:r>
        <w:t>Must provide better performance, for certain workloads,</w:t>
      </w:r>
      <w:r w:rsidR="009F3C22">
        <w:t xml:space="preserve"> than a DAX enabled file system. </w:t>
      </w:r>
    </w:p>
    <w:p w:rsidR="002E454C" w:rsidRDefault="009F3C22" w:rsidP="00E85B91">
      <w:pPr>
        <w:pStyle w:val="Heading4"/>
      </w:pPr>
      <w:r>
        <w:t xml:space="preserve">Pmemfile POSIX </w:t>
      </w:r>
      <w:r w:rsidR="00231544">
        <w:t>Library</w:t>
      </w:r>
      <w:r w:rsidR="009B5672">
        <w:t xml:space="preserve"> Interfaces</w:t>
      </w:r>
    </w:p>
    <w:p w:rsidR="00096CD8" w:rsidRDefault="0074200E" w:rsidP="00096CD8">
      <w:r>
        <w:t xml:space="preserve">An application developer can incorporate the </w:t>
      </w:r>
      <w:r w:rsidR="00E23807">
        <w:t>Pmemfile</w:t>
      </w:r>
      <w:r w:rsidR="009F3C22">
        <w:t xml:space="preserve"> POSIX</w:t>
      </w:r>
      <w:r>
        <w:t xml:space="preserve"> library directly into an application. </w:t>
      </w:r>
      <w:r w:rsidR="00531125">
        <w:t>Rather than having to le</w:t>
      </w:r>
      <w:r w:rsidR="00A13A61">
        <w:t xml:space="preserve">arn a new syntax the </w:t>
      </w:r>
      <w:r w:rsidR="00E23807">
        <w:t>Pmemfile</w:t>
      </w:r>
      <w:r w:rsidR="009F3C22">
        <w:t xml:space="preserve"> POSIX </w:t>
      </w:r>
      <w:r w:rsidR="00A13A61">
        <w:t>library</w:t>
      </w:r>
      <w:r w:rsidR="00531125">
        <w:t xml:space="preserve"> provides</w:t>
      </w:r>
      <w:r>
        <w:t xml:space="preserve">, as much as possible, </w:t>
      </w:r>
      <w:r w:rsidR="00110F0B">
        <w:t>similar naming and s</w:t>
      </w:r>
      <w:r w:rsidR="00096CD8">
        <w:t>imilar function arguments as their POSIX</w:t>
      </w:r>
      <w:r w:rsidR="009F3C22">
        <w:t xml:space="preserve"> function counterparts.</w:t>
      </w:r>
    </w:p>
    <w:p w:rsidR="00531125" w:rsidRDefault="00531125" w:rsidP="00096CD8">
      <w:pPr>
        <w:pStyle w:val="Heading5"/>
      </w:pPr>
      <w:r>
        <w:t>Pmemfile</w:t>
      </w:r>
      <w:r w:rsidR="009F3C22">
        <w:t xml:space="preserve"> POSIX </w:t>
      </w:r>
      <w:r>
        <w:t>Library Interface Naming</w:t>
      </w:r>
    </w:p>
    <w:p w:rsidR="000B4778" w:rsidRDefault="00531125" w:rsidP="00531125">
      <w:r>
        <w:t>T</w:t>
      </w:r>
      <w:r w:rsidR="00587B94">
        <w:t xml:space="preserve">he </w:t>
      </w:r>
      <w:r w:rsidR="00E23807">
        <w:t>Pmemfile</w:t>
      </w:r>
      <w:r w:rsidR="00587B94">
        <w:t xml:space="preserve"> core library interfaces are named </w:t>
      </w:r>
      <w:r>
        <w:t>using the standard POSIX naming with ‘</w:t>
      </w:r>
      <w:r w:rsidR="00E23807">
        <w:t>Pmemfile</w:t>
      </w:r>
      <w:r>
        <w:t>’ as the prefix. For example:</w:t>
      </w:r>
    </w:p>
    <w:p w:rsidR="00531125" w:rsidRPr="007F4D0F" w:rsidRDefault="00531125" w:rsidP="00531125">
      <w:pPr>
        <w:rPr>
          <w:rFonts w:ascii="Courier New" w:hAnsi="Courier New" w:cs="Courier New"/>
        </w:rPr>
      </w:pPr>
      <w:r w:rsidRPr="007F4D0F">
        <w:rPr>
          <w:rFonts w:ascii="Courier New" w:hAnsi="Courier New" w:cs="Courier New"/>
        </w:rPr>
        <w:t>open() /</w:t>
      </w:r>
      <w:r w:rsidR="000048A9">
        <w:rPr>
          <w:rFonts w:ascii="Courier New" w:hAnsi="Courier New" w:cs="Courier New"/>
        </w:rPr>
        <w:t>p</w:t>
      </w:r>
      <w:r w:rsidR="00E23807">
        <w:rPr>
          <w:rFonts w:ascii="Courier New" w:hAnsi="Courier New" w:cs="Courier New"/>
        </w:rPr>
        <w:t>memfile</w:t>
      </w:r>
      <w:r w:rsidR="002D4FD2" w:rsidRPr="007F4D0F">
        <w:rPr>
          <w:rFonts w:ascii="Courier New" w:hAnsi="Courier New" w:cs="Courier New"/>
        </w:rPr>
        <w:t>_open()</w:t>
      </w:r>
    </w:p>
    <w:p w:rsidR="008C6AB7" w:rsidRPr="007F4D0F" w:rsidRDefault="00531125" w:rsidP="00531125">
      <w:pPr>
        <w:rPr>
          <w:rFonts w:ascii="Courier New" w:hAnsi="Courier New" w:cs="Courier New"/>
        </w:rPr>
      </w:pPr>
      <w:r w:rsidRPr="007F4D0F">
        <w:rPr>
          <w:rFonts w:ascii="Courier New" w:hAnsi="Courier New" w:cs="Courier New"/>
        </w:rPr>
        <w:t>close()</w:t>
      </w:r>
      <w:r w:rsidR="002D4FD2" w:rsidRPr="007F4D0F">
        <w:rPr>
          <w:rFonts w:ascii="Courier New" w:hAnsi="Courier New" w:cs="Courier New"/>
        </w:rPr>
        <w:t>/</w:t>
      </w:r>
      <w:r w:rsidR="000048A9">
        <w:rPr>
          <w:rFonts w:ascii="Courier New" w:hAnsi="Courier New" w:cs="Courier New"/>
        </w:rPr>
        <w:t>p</w:t>
      </w:r>
      <w:r w:rsidR="00E23807">
        <w:rPr>
          <w:rFonts w:ascii="Courier New" w:hAnsi="Courier New" w:cs="Courier New"/>
        </w:rPr>
        <w:t>memfile</w:t>
      </w:r>
      <w:r w:rsidR="002D4FD2" w:rsidRPr="007F4D0F">
        <w:rPr>
          <w:rFonts w:ascii="Courier New" w:hAnsi="Courier New" w:cs="Courier New"/>
        </w:rPr>
        <w:t>_close()</w:t>
      </w:r>
    </w:p>
    <w:p w:rsidR="00531125" w:rsidRDefault="00AB176A" w:rsidP="00531125">
      <w:pPr>
        <w:pStyle w:val="Heading5"/>
      </w:pPr>
      <w:r>
        <w:t xml:space="preserve">Exceptions to POSIX </w:t>
      </w:r>
    </w:p>
    <w:p w:rsidR="00B40433" w:rsidRPr="00B40433" w:rsidRDefault="00B40433" w:rsidP="00B40433">
      <w:r>
        <w:t xml:space="preserve">In general a POSIX file operation expects a path or a file descriptor as the first argument. And when a file is being created or opened a file descriptor is returned.  The </w:t>
      </w:r>
      <w:r w:rsidR="009F3C22">
        <w:t xml:space="preserve">Pmemfile </w:t>
      </w:r>
      <w:r w:rsidR="002223CA">
        <w:t>POSIX</w:t>
      </w:r>
      <w:r>
        <w:t xml:space="preserve"> library has some noted exceptions to this pattern.</w:t>
      </w:r>
    </w:p>
    <w:p w:rsidR="0008736A" w:rsidRPr="0008736A" w:rsidRDefault="009F3C22" w:rsidP="001973BD">
      <w:pPr>
        <w:pStyle w:val="Heading6"/>
      </w:pPr>
      <w:r>
        <w:t xml:space="preserve">Pmemfile POSIX </w:t>
      </w:r>
      <w:r w:rsidR="001973BD">
        <w:t>Library I</w:t>
      </w:r>
      <w:r w:rsidR="00463784">
        <w:t>nterface Signatures</w:t>
      </w:r>
    </w:p>
    <w:p w:rsidR="00531125" w:rsidRDefault="00531125" w:rsidP="00C80601">
      <w:r>
        <w:t>In all cases the fi</w:t>
      </w:r>
      <w:r w:rsidR="000C5700">
        <w:t xml:space="preserve">rst argument of the </w:t>
      </w:r>
      <w:r w:rsidR="00CE0606">
        <w:t>libpmemfile-posix</w:t>
      </w:r>
      <w:r>
        <w:t xml:space="preserve"> fun</w:t>
      </w:r>
      <w:r w:rsidR="009E7156">
        <w:t>ction</w:t>
      </w:r>
      <w:r w:rsidR="000C5700">
        <w:t xml:space="preserve">s is </w:t>
      </w:r>
      <w:r w:rsidR="00C644D2">
        <w:t xml:space="preserve">a </w:t>
      </w:r>
      <w:r w:rsidR="000C5700">
        <w:rPr>
          <w:rFonts w:ascii="Courier New" w:hAnsi="Courier New" w:cs="Courier New"/>
        </w:rPr>
        <w:t>`</w:t>
      </w:r>
      <w:r w:rsidR="007F4D0F" w:rsidRPr="00C80601">
        <w:rPr>
          <w:rFonts w:ascii="Courier New" w:hAnsi="Courier New" w:cs="Courier New"/>
        </w:rPr>
        <w:t>PMEMfilepool</w:t>
      </w:r>
      <w:r w:rsidR="00C644D2">
        <w:rPr>
          <w:rFonts w:ascii="Courier New" w:hAnsi="Courier New" w:cs="Courier New"/>
        </w:rPr>
        <w:t>’</w:t>
      </w:r>
      <w:r w:rsidR="007F4D0F" w:rsidRPr="00C80601">
        <w:rPr>
          <w:rFonts w:ascii="Courier New" w:hAnsi="Courier New" w:cs="Courier New"/>
        </w:rPr>
        <w:t xml:space="preserve"> </w:t>
      </w:r>
      <w:r w:rsidR="009E7156" w:rsidRPr="00C80601">
        <w:rPr>
          <w:rFonts w:cs="Courier New"/>
        </w:rPr>
        <w:t xml:space="preserve">pointer. </w:t>
      </w:r>
      <w:r>
        <w:t>This is required since it is possible that an application could be working with multiple pools. We cannot rely on any specific behavior with</w:t>
      </w:r>
      <w:r w:rsidR="001B5A5D">
        <w:t xml:space="preserve"> regard to the number of pools.</w:t>
      </w:r>
    </w:p>
    <w:p w:rsidR="00627B89" w:rsidRDefault="00C644D2" w:rsidP="00DA23A0">
      <w:pPr>
        <w:rPr>
          <w:rFonts w:cs="Courier New"/>
        </w:rPr>
      </w:pPr>
      <w:r>
        <w:t xml:space="preserve">In all cases where the POSIX call would require a standard file descriptor the </w:t>
      </w:r>
      <w:r w:rsidR="009F3C22">
        <w:t xml:space="preserve">Pmemfile </w:t>
      </w:r>
      <w:r w:rsidR="002223CA">
        <w:t>POSIX</w:t>
      </w:r>
      <w:r>
        <w:t xml:space="preserve"> Library functions will take a </w:t>
      </w:r>
      <w:r>
        <w:rPr>
          <w:rFonts w:ascii="Courier New" w:hAnsi="Courier New" w:cs="Courier New"/>
        </w:rPr>
        <w:t>‘struct PMEMfile *’</w:t>
      </w:r>
      <w:r>
        <w:rPr>
          <w:rFonts w:cs="Courier New"/>
        </w:rPr>
        <w:t xml:space="preserve">. </w:t>
      </w:r>
      <w:r w:rsidR="00687CE0">
        <w:rPr>
          <w:rFonts w:cs="Courier New"/>
        </w:rPr>
        <w:t xml:space="preserve"> See Section </w:t>
      </w:r>
      <w:r w:rsidR="00687CE0" w:rsidRPr="009759F0">
        <w:rPr>
          <w:rStyle w:val="IntenseReference"/>
        </w:rPr>
        <w:fldChar w:fldCharType="begin"/>
      </w:r>
      <w:r w:rsidR="00687CE0" w:rsidRPr="009759F0">
        <w:rPr>
          <w:rStyle w:val="IntenseReference"/>
        </w:rPr>
        <w:instrText xml:space="preserve"> REF _Ref471393143 \h </w:instrText>
      </w:r>
      <w:r w:rsidR="00687CE0" w:rsidRPr="009759F0">
        <w:rPr>
          <w:rStyle w:val="IntenseReference"/>
        </w:rPr>
      </w:r>
      <w:r w:rsidR="00687CE0" w:rsidRPr="009759F0">
        <w:rPr>
          <w:rStyle w:val="IntenseReference"/>
        </w:rPr>
        <w:fldChar w:fldCharType="separate"/>
      </w:r>
      <w:r w:rsidR="00A15EB6">
        <w:t>File Descriptor Management</w:t>
      </w:r>
      <w:r w:rsidR="00687CE0" w:rsidRPr="009759F0">
        <w:rPr>
          <w:rStyle w:val="IntenseReference"/>
        </w:rPr>
        <w:fldChar w:fldCharType="end"/>
      </w:r>
      <w:r w:rsidR="00687CE0">
        <w:rPr>
          <w:rFonts w:cs="Courier New"/>
        </w:rPr>
        <w:t xml:space="preserve"> for details.</w:t>
      </w:r>
    </w:p>
    <w:p w:rsidR="00330DF6" w:rsidRDefault="009F3C22" w:rsidP="0008736A">
      <w:pPr>
        <w:pStyle w:val="Heading6"/>
      </w:pPr>
      <w:r>
        <w:t xml:space="preserve">Pmemfile </w:t>
      </w:r>
      <w:r w:rsidR="002223CA">
        <w:t>POSIX</w:t>
      </w:r>
      <w:r w:rsidR="001973BD">
        <w:t xml:space="preserve"> Library </w:t>
      </w:r>
      <w:r w:rsidR="006A3359">
        <w:t>Return T</w:t>
      </w:r>
      <w:r w:rsidR="00330DF6">
        <w:t>ypes</w:t>
      </w:r>
    </w:p>
    <w:p w:rsidR="00E00554" w:rsidRPr="006A3359" w:rsidRDefault="00E00554" w:rsidP="00E00554">
      <w:pPr>
        <w:rPr>
          <w:rFonts w:cs="Courier New"/>
        </w:rPr>
      </w:pPr>
      <w:r>
        <w:t xml:space="preserve">The return value for </w:t>
      </w:r>
      <w:r w:rsidR="009F3C22">
        <w:t xml:space="preserve">Pmemfile </w:t>
      </w:r>
      <w:r w:rsidR="002223CA">
        <w:t>POSIX</w:t>
      </w:r>
      <w:r w:rsidR="00096CD8">
        <w:t xml:space="preserve"> library </w:t>
      </w:r>
      <w:r>
        <w:t xml:space="preserve">functions which open and create files will always be a </w:t>
      </w:r>
      <w:r>
        <w:rPr>
          <w:rFonts w:ascii="Courier New" w:hAnsi="Courier New" w:cs="Courier New"/>
        </w:rPr>
        <w:t>‘struct PMEMfile *’</w:t>
      </w:r>
      <w:r>
        <w:rPr>
          <w:rFonts w:cs="Courier New"/>
        </w:rPr>
        <w:t xml:space="preserve">. </w:t>
      </w:r>
      <w:r w:rsidR="00717AAB">
        <w:rPr>
          <w:rFonts w:cs="Courier New"/>
        </w:rPr>
        <w:t xml:space="preserve"> This structure is an opaque structure which represents, internally to </w:t>
      </w:r>
      <w:r w:rsidR="00CE0606">
        <w:rPr>
          <w:rFonts w:cs="Courier New"/>
        </w:rPr>
        <w:t>libpmemfile-posix</w:t>
      </w:r>
      <w:r w:rsidR="00717AAB">
        <w:rPr>
          <w:rFonts w:cs="Courier New"/>
        </w:rPr>
        <w:t xml:space="preserve">, the current information about a </w:t>
      </w:r>
      <w:r w:rsidR="00E23807">
        <w:rPr>
          <w:rFonts w:cs="Courier New"/>
        </w:rPr>
        <w:t>Pmemfile</w:t>
      </w:r>
      <w:r w:rsidR="00717AAB">
        <w:rPr>
          <w:rFonts w:cs="Courier New"/>
        </w:rPr>
        <w:t xml:space="preserve"> file. </w:t>
      </w:r>
      <w:r w:rsidR="006A3359">
        <w:rPr>
          <w:rFonts w:cs="Courier New"/>
        </w:rPr>
        <w:t xml:space="preserve"> As a result of this any functions that modify or read files will take the returned ‘</w:t>
      </w:r>
      <w:r w:rsidR="006A3359">
        <w:rPr>
          <w:rFonts w:ascii="Courier New" w:hAnsi="Courier New" w:cs="Courier New"/>
        </w:rPr>
        <w:t xml:space="preserve">struct PMEMfile *’ </w:t>
      </w:r>
      <w:r w:rsidR="006A3359">
        <w:rPr>
          <w:rFonts w:cs="Courier New"/>
        </w:rPr>
        <w:t>as input rather than a standard file descriptor.</w:t>
      </w:r>
    </w:p>
    <w:p w:rsidR="00323674" w:rsidRDefault="008521E1" w:rsidP="00BF0E8F">
      <w:pPr>
        <w:pStyle w:val="Heading6"/>
      </w:pPr>
      <w:bookmarkStart w:id="28" w:name="_Ref471393143"/>
      <w:r>
        <w:t>File Descriptor Management</w:t>
      </w:r>
      <w:bookmarkEnd w:id="28"/>
    </w:p>
    <w:p w:rsidR="00430DE8" w:rsidRPr="008521E1" w:rsidRDefault="008521E1" w:rsidP="008521E1">
      <w:r w:rsidRPr="008521E1">
        <w:t xml:space="preserve">With </w:t>
      </w:r>
      <w:r w:rsidR="00E23807">
        <w:t>Pmemfile</w:t>
      </w:r>
      <w:r w:rsidRPr="008521E1">
        <w:t xml:space="preserve"> when a call is made to the POSIX open()</w:t>
      </w:r>
      <w:r w:rsidR="00854678">
        <w:t xml:space="preserve"> function</w:t>
      </w:r>
      <w:r w:rsidRPr="008521E1">
        <w:t xml:space="preserve">, and the </w:t>
      </w:r>
      <w:r w:rsidR="00E23807">
        <w:t>Pmemfile</w:t>
      </w:r>
      <w:r w:rsidRPr="008521E1">
        <w:t xml:space="preserve"> system call interfac</w:t>
      </w:r>
      <w:r w:rsidR="00074F87">
        <w:t>e interception layer is present</w:t>
      </w:r>
      <w:r w:rsidR="00854678">
        <w:t>,</w:t>
      </w:r>
      <w:r w:rsidRPr="008521E1">
        <w:t xml:space="preserve"> a file descriptor for the </w:t>
      </w:r>
      <w:r w:rsidR="00E23807">
        <w:t>Pmemfile</w:t>
      </w:r>
      <w:r w:rsidRPr="008521E1">
        <w:t xml:space="preserve"> file is generated by opening /dev/null. The </w:t>
      </w:r>
      <w:r w:rsidR="00E23807">
        <w:t>Pmemfile</w:t>
      </w:r>
      <w:r w:rsidRPr="008521E1">
        <w:t xml:space="preserve"> system call interception layer then keeps track of these file descriptors and maps them to the appropriate volatile </w:t>
      </w:r>
      <w:r w:rsidR="00E23807">
        <w:t>Pmemfile</w:t>
      </w:r>
      <w:r w:rsidRPr="008521E1">
        <w:t xml:space="preserve"> file structure.  If it is a non-pmem resident file it passes the open() call through to the system call interface which creates a file descriptor.  It’s important to note that the file descriptor given from opening /dev/null</w:t>
      </w:r>
      <w:r w:rsidR="00C80601">
        <w:t xml:space="preserve"> within the </w:t>
      </w:r>
      <w:r w:rsidR="00E23807">
        <w:t>Pmemfile</w:t>
      </w:r>
      <w:r w:rsidR="00C80601">
        <w:t xml:space="preserve"> system call interface</w:t>
      </w:r>
      <w:r w:rsidRPr="008521E1">
        <w:t xml:space="preserve"> is a valid file descriptor from the system point of view. The file descriptors index into a per-process file descriptor table maintained by the kernel.  This means that the </w:t>
      </w:r>
      <w:r w:rsidR="00E23807">
        <w:t>Pmemfile</w:t>
      </w:r>
      <w:r w:rsidRPr="008521E1">
        <w:t xml:space="preserve"> file descriptors are also kept in the per-process </w:t>
      </w:r>
      <w:r w:rsidR="00141F42">
        <w:t xml:space="preserve">file </w:t>
      </w:r>
      <w:r w:rsidRPr="008521E1">
        <w:t>descriptor table in the kernel.</w:t>
      </w:r>
      <w:r w:rsidR="008C42DE">
        <w:t xml:space="preserve"> The figure below shows the process of assigning file descriptors </w:t>
      </w:r>
      <w:r w:rsidR="000C28CA">
        <w:t xml:space="preserve">when the </w:t>
      </w:r>
      <w:r w:rsidR="00E23807">
        <w:t>Pmemfile</w:t>
      </w:r>
      <w:r w:rsidR="000C28CA">
        <w:t xml:space="preserve"> system call interface layer is present.</w:t>
      </w:r>
    </w:p>
    <w:p w:rsidR="003B382C" w:rsidRDefault="001B5A5D" w:rsidP="00353737">
      <w:r>
        <w:t xml:space="preserve">Choosing where to manage file descriptors is a critical aspect of </w:t>
      </w:r>
      <w:r w:rsidR="00E23807">
        <w:t>Pmemfile</w:t>
      </w:r>
      <w:r>
        <w:t>.</w:t>
      </w:r>
      <w:r w:rsidR="00F40989" w:rsidRPr="00F40989">
        <w:t xml:space="preserve"> We chose to differentiate the ‘file descriptors’ between the </w:t>
      </w:r>
      <w:r w:rsidR="00E23807">
        <w:t>Pmemfile</w:t>
      </w:r>
      <w:r w:rsidR="00F40989" w:rsidRPr="00F40989">
        <w:t xml:space="preserve"> system call interception layer and the </w:t>
      </w:r>
      <w:r w:rsidR="009F3C22">
        <w:t xml:space="preserve">Pmemfile </w:t>
      </w:r>
      <w:r w:rsidR="002223CA">
        <w:t>POSIX</w:t>
      </w:r>
      <w:r w:rsidR="00F40989" w:rsidRPr="00F40989">
        <w:t xml:space="preserve"> library.  As a result, the </w:t>
      </w:r>
      <w:r w:rsidR="009F3C22">
        <w:t xml:space="preserve">Pmemfile </w:t>
      </w:r>
      <w:r w:rsidR="002223CA">
        <w:t>POSIX</w:t>
      </w:r>
      <w:r w:rsidR="00F40989" w:rsidRPr="00F40989">
        <w:t xml:space="preserve"> library interfaces do not take a standard file descriptor as an argument. This file descriptor for the </w:t>
      </w:r>
      <w:r w:rsidR="009F3C22">
        <w:t xml:space="preserve">Pmemfile </w:t>
      </w:r>
      <w:r w:rsidR="002223CA">
        <w:t>POSIX</w:t>
      </w:r>
      <w:r w:rsidR="00F40989" w:rsidRPr="00F40989">
        <w:t xml:space="preserve"> l</w:t>
      </w:r>
      <w:r w:rsidR="00F40989">
        <w:t xml:space="preserve">ibrary is a </w:t>
      </w:r>
      <w:r w:rsidR="003A6C8F">
        <w:rPr>
          <w:rFonts w:ascii="Courier New" w:hAnsi="Courier New" w:cs="Courier New"/>
        </w:rPr>
        <w:t xml:space="preserve">‘struct </w:t>
      </w:r>
      <w:r w:rsidR="00F40989" w:rsidRPr="003B382C">
        <w:rPr>
          <w:rFonts w:ascii="Courier New" w:hAnsi="Courier New" w:cs="Courier New"/>
        </w:rPr>
        <w:t>PMEMfile</w:t>
      </w:r>
      <w:r w:rsidR="00F40989">
        <w:t xml:space="preserve"> </w:t>
      </w:r>
      <w:r w:rsidR="003A6C8F">
        <w:t xml:space="preserve">*’ </w:t>
      </w:r>
      <w:r w:rsidR="00F40989" w:rsidRPr="00F40989">
        <w:t>whic</w:t>
      </w:r>
      <w:r w:rsidR="003B382C">
        <w:t xml:space="preserve">h is described in Section </w:t>
      </w:r>
      <w:r w:rsidR="003B382C" w:rsidRPr="009759F0">
        <w:rPr>
          <w:rStyle w:val="IntenseReference"/>
        </w:rPr>
        <w:fldChar w:fldCharType="begin"/>
      </w:r>
      <w:r w:rsidR="003B382C" w:rsidRPr="009759F0">
        <w:rPr>
          <w:rStyle w:val="IntenseReference"/>
        </w:rPr>
        <w:instrText xml:space="preserve"> REF _Ref466892410 \w \h </w:instrText>
      </w:r>
      <w:r w:rsidR="003B382C" w:rsidRPr="009759F0">
        <w:rPr>
          <w:rStyle w:val="IntenseReference"/>
        </w:rPr>
      </w:r>
      <w:r w:rsidR="003B382C" w:rsidRPr="009759F0">
        <w:rPr>
          <w:rStyle w:val="IntenseReference"/>
        </w:rPr>
        <w:fldChar w:fldCharType="separate"/>
      </w:r>
      <w:r w:rsidR="00A15EB6">
        <w:rPr>
          <w:rStyle w:val="IntenseReference"/>
        </w:rPr>
        <w:t>10.2.3</w:t>
      </w:r>
      <w:r w:rsidR="003B382C" w:rsidRPr="009759F0">
        <w:rPr>
          <w:rStyle w:val="IntenseReference"/>
        </w:rPr>
        <w:fldChar w:fldCharType="end"/>
      </w:r>
      <w:r w:rsidR="003B382C">
        <w:t>.</w:t>
      </w:r>
      <w:r w:rsidR="00F40989" w:rsidRPr="00F40989">
        <w:t xml:space="preserve">  A call to </w:t>
      </w:r>
      <w:r w:rsidR="009F3C22">
        <w:t>p</w:t>
      </w:r>
      <w:r w:rsidR="00E23807">
        <w:t>memfile</w:t>
      </w:r>
      <w:r w:rsidR="00F40989" w:rsidRPr="00F40989">
        <w:t xml:space="preserve">_open() returns a </w:t>
      </w:r>
      <w:r w:rsidR="003A6C8F">
        <w:rPr>
          <w:rFonts w:ascii="Courier New" w:hAnsi="Courier New" w:cs="Courier New"/>
        </w:rPr>
        <w:t xml:space="preserve">‘struct </w:t>
      </w:r>
      <w:r w:rsidR="00F40989" w:rsidRPr="003B382C">
        <w:rPr>
          <w:rFonts w:ascii="Courier New" w:hAnsi="Courier New" w:cs="Courier New"/>
        </w:rPr>
        <w:t>PMEMfile</w:t>
      </w:r>
      <w:r w:rsidR="003A6C8F">
        <w:rPr>
          <w:rFonts w:ascii="Courier New" w:hAnsi="Courier New" w:cs="Courier New"/>
        </w:rPr>
        <w:t xml:space="preserve"> *’</w:t>
      </w:r>
      <w:r w:rsidR="003A6C8F">
        <w:t xml:space="preserve"> </w:t>
      </w:r>
      <w:r w:rsidR="00F40989" w:rsidRPr="00F40989">
        <w:t xml:space="preserve">rather than a file descriptor. An application developer uses this in turn to perform operations on the file. </w:t>
      </w:r>
      <w:r>
        <w:t xml:space="preserve"> </w:t>
      </w:r>
    </w:p>
    <w:p w:rsidR="005503B0" w:rsidRDefault="003B382C" w:rsidP="00353737">
      <w:r>
        <w:t xml:space="preserve">Why did we </w:t>
      </w:r>
      <w:r w:rsidR="00B02B30">
        <w:t xml:space="preserve">chose to have the management of file descriptors be handled in the </w:t>
      </w:r>
      <w:r w:rsidR="00E23807">
        <w:t>Pmemfile</w:t>
      </w:r>
      <w:r w:rsidR="00B02B30">
        <w:t xml:space="preserve"> </w:t>
      </w:r>
      <w:r w:rsidR="00A65EF5">
        <w:t xml:space="preserve">system call </w:t>
      </w:r>
      <w:r>
        <w:t>interception layer?</w:t>
      </w:r>
    </w:p>
    <w:p w:rsidR="005503B0" w:rsidRDefault="005503B0" w:rsidP="0072739A">
      <w:pPr>
        <w:pStyle w:val="ListParagraph"/>
        <w:numPr>
          <w:ilvl w:val="0"/>
          <w:numId w:val="128"/>
        </w:numPr>
      </w:pPr>
      <w:r>
        <w:t xml:space="preserve">The way the </w:t>
      </w:r>
      <w:r w:rsidR="009F3C22">
        <w:t xml:space="preserve">Pmemfile </w:t>
      </w:r>
      <w:r w:rsidR="002223CA">
        <w:t>POSIX</w:t>
      </w:r>
      <w:r>
        <w:t xml:space="preserve"> library stores file data should be decoupled from the way the intercept layer stores it since the </w:t>
      </w:r>
      <w:r w:rsidR="009F3C22">
        <w:t xml:space="preserve">Pmemfile </w:t>
      </w:r>
      <w:r w:rsidR="002223CA">
        <w:t>POSIX</w:t>
      </w:r>
      <w:r>
        <w:t xml:space="preserve"> library is not dependent on the </w:t>
      </w:r>
      <w:r w:rsidR="00E23807">
        <w:t>Pmemfile</w:t>
      </w:r>
      <w:r>
        <w:t xml:space="preserve"> interception layer. The interception layer is a convenience provided.</w:t>
      </w:r>
    </w:p>
    <w:p w:rsidR="00C24DE0" w:rsidRDefault="005503B0" w:rsidP="005503B0">
      <w:pPr>
        <w:pStyle w:val="ListParagraph"/>
        <w:numPr>
          <w:ilvl w:val="0"/>
          <w:numId w:val="128"/>
        </w:numPr>
      </w:pPr>
      <w:r>
        <w:t xml:space="preserve">The </w:t>
      </w:r>
      <w:r w:rsidR="00E23807">
        <w:t>Pmemfile</w:t>
      </w:r>
      <w:r>
        <w:t xml:space="preserve"> system call inter</w:t>
      </w:r>
      <w:r w:rsidR="00491A18">
        <w:t>ception layer always evaluates</w:t>
      </w:r>
      <w:r>
        <w:t xml:space="preserve"> the ownership of a file and creates the file descriptor based on that ownership. It manages all file descriptors which are for pmem-resident files.</w:t>
      </w:r>
    </w:p>
    <w:p w:rsidR="00C80601" w:rsidRDefault="00B119F9" w:rsidP="00C24DE0">
      <w:pPr>
        <w:pStyle w:val="ListParagraph"/>
        <w:numPr>
          <w:ilvl w:val="0"/>
          <w:numId w:val="128"/>
        </w:numPr>
      </w:pPr>
      <w:r>
        <w:t xml:space="preserve">If an application is using pmem-resident files managed by </w:t>
      </w:r>
      <w:r w:rsidR="00E23807">
        <w:t>Pmemfile</w:t>
      </w:r>
      <w:r>
        <w:t xml:space="preserve"> as well as standard media files within the same context the chance of errors </w:t>
      </w:r>
      <w:r w:rsidR="00491A18">
        <w:t>goes up if file descriptors are created and managed</w:t>
      </w:r>
      <w:r w:rsidR="001C5B74">
        <w:t xml:space="preserve"> by the </w:t>
      </w:r>
      <w:r w:rsidR="009F3C22">
        <w:t xml:space="preserve">Pmemfile </w:t>
      </w:r>
      <w:r w:rsidR="002223CA">
        <w:t>POSIX</w:t>
      </w:r>
      <w:r w:rsidR="001C5B74">
        <w:t xml:space="preserve"> library (this would mean a file descriptor would be a parameter into the </w:t>
      </w:r>
      <w:r w:rsidR="009F3C22">
        <w:t xml:space="preserve">Pmemfile </w:t>
      </w:r>
      <w:r w:rsidR="002223CA">
        <w:t>POSIX</w:t>
      </w:r>
      <w:r w:rsidR="001C5B74">
        <w:t xml:space="preserve"> functions as opposed to the </w:t>
      </w:r>
      <w:r w:rsidR="001C5B74">
        <w:rPr>
          <w:rFonts w:ascii="Courier New" w:hAnsi="Courier New" w:cs="Courier New"/>
        </w:rPr>
        <w:t>‘struct PMEMfile *’.</w:t>
      </w:r>
    </w:p>
    <w:p w:rsidR="002F3204" w:rsidRDefault="002F3204" w:rsidP="002F3204">
      <w:pPr>
        <w:pStyle w:val="ListParagraph"/>
        <w:numPr>
          <w:ilvl w:val="1"/>
          <w:numId w:val="128"/>
        </w:numPr>
      </w:pPr>
      <w:r w:rsidRPr="002F3204">
        <w:t xml:space="preserve">Even if a check was added to find the file descriptor in both the </w:t>
      </w:r>
      <w:r w:rsidR="002223CA">
        <w:t>Pmemfile POSIX</w:t>
      </w:r>
      <w:r w:rsidRPr="002F3204">
        <w:t xml:space="preserve"> library and the kernel file descriptor table both would return tru</w:t>
      </w:r>
      <w:r>
        <w:t>e.</w:t>
      </w:r>
    </w:p>
    <w:p w:rsidR="00D9683D" w:rsidRDefault="002F3204" w:rsidP="00F84A8C">
      <w:pPr>
        <w:pStyle w:val="ListParagraph"/>
        <w:numPr>
          <w:ilvl w:val="1"/>
          <w:numId w:val="128"/>
        </w:numPr>
      </w:pPr>
      <w:r w:rsidRPr="002F3204">
        <w:t xml:space="preserve">Remember: a </w:t>
      </w:r>
      <w:r w:rsidR="00E23807">
        <w:t>Pmemfile</w:t>
      </w:r>
      <w:r w:rsidRPr="002F3204">
        <w:t xml:space="preserve"> file descriptor is also a valid non-pmem resident file descriptor</w:t>
      </w:r>
      <w:r>
        <w:t xml:space="preserve"> due to the use of /dev/null.</w:t>
      </w:r>
    </w:p>
    <w:p w:rsidR="00D9683D" w:rsidRDefault="00D9683D" w:rsidP="00D9683D">
      <w:pPr>
        <w:spacing w:after="0"/>
        <w:ind w:left="3540"/>
        <w:rPr>
          <w:rFonts w:ascii="Courier New" w:hAnsi="Courier New" w:cs="Courier New"/>
        </w:rPr>
      </w:pPr>
    </w:p>
    <w:p w:rsidR="00BE759A" w:rsidRDefault="00BE759A" w:rsidP="00D9683D">
      <w:pPr>
        <w:spacing w:after="0"/>
        <w:ind w:left="3540"/>
        <w:rPr>
          <w:rFonts w:ascii="Courier New" w:hAnsi="Courier New" w:cs="Courier New"/>
        </w:rPr>
      </w:pPr>
    </w:p>
    <w:p w:rsidR="00BE759A" w:rsidRDefault="00BE759A" w:rsidP="00D9683D">
      <w:pPr>
        <w:spacing w:after="0"/>
        <w:ind w:left="3540"/>
        <w:rPr>
          <w:rFonts w:ascii="Courier New" w:hAnsi="Courier New" w:cs="Courier New"/>
        </w:rPr>
      </w:pPr>
    </w:p>
    <w:p w:rsidR="00BE759A" w:rsidRDefault="00BE759A" w:rsidP="00D9683D">
      <w:pPr>
        <w:spacing w:after="0"/>
        <w:ind w:left="3540"/>
        <w:rPr>
          <w:rFonts w:ascii="Courier New" w:hAnsi="Courier New" w:cs="Courier New"/>
        </w:rPr>
      </w:pPr>
    </w:p>
    <w:p w:rsidR="00BE759A" w:rsidRDefault="00BE759A" w:rsidP="00D9683D">
      <w:pPr>
        <w:spacing w:after="0"/>
        <w:ind w:left="3540"/>
        <w:rPr>
          <w:rFonts w:ascii="Courier New" w:hAnsi="Courier New" w:cs="Courier New"/>
        </w:rPr>
      </w:pPr>
    </w:p>
    <w:p w:rsidR="003F7F3A" w:rsidRDefault="001973BD">
      <w:pPr>
        <w:pStyle w:val="Heading1"/>
        <w:rPr>
          <w:color w:val="000000"/>
        </w:rPr>
      </w:pPr>
      <w:bookmarkStart w:id="29" w:name="_Ref475540532"/>
      <w:bookmarkStart w:id="30" w:name="_Toc480386184"/>
      <w:r>
        <w:t>Supported System Call Interfaces</w:t>
      </w:r>
      <w:bookmarkEnd w:id="29"/>
      <w:bookmarkEnd w:id="30"/>
    </w:p>
    <w:p w:rsidR="006A752E" w:rsidRDefault="006A752E">
      <w:r>
        <w:t xml:space="preserve">The </w:t>
      </w:r>
      <w:r w:rsidR="00591668">
        <w:t xml:space="preserve">system call intercept </w:t>
      </w:r>
      <w:r>
        <w:t xml:space="preserve">library defined in </w:t>
      </w:r>
      <w:r w:rsidR="00591668" w:rsidRPr="00591668">
        <w:rPr>
          <w:rStyle w:val="IntenseReference"/>
        </w:rPr>
        <w:fldChar w:fldCharType="begin"/>
      </w:r>
      <w:r w:rsidR="00591668" w:rsidRPr="00591668">
        <w:rPr>
          <w:rStyle w:val="IntenseReference"/>
        </w:rPr>
        <w:instrText xml:space="preserve"> REF _Ref474741906 \h </w:instrText>
      </w:r>
      <w:r w:rsidR="00591668">
        <w:rPr>
          <w:rStyle w:val="IntenseReference"/>
        </w:rPr>
        <w:instrText xml:space="preserve"> \* MERGEFORMAT </w:instrText>
      </w:r>
      <w:r w:rsidR="00591668" w:rsidRPr="00591668">
        <w:rPr>
          <w:rStyle w:val="IntenseReference"/>
        </w:rPr>
      </w:r>
      <w:r w:rsidR="00591668" w:rsidRPr="00591668">
        <w:rPr>
          <w:rStyle w:val="IntenseReference"/>
        </w:rPr>
        <w:fldChar w:fldCharType="separate"/>
      </w:r>
      <w:r w:rsidR="00A15EB6" w:rsidRPr="00A15EB6">
        <w:rPr>
          <w:rStyle w:val="IntenseReference"/>
        </w:rPr>
        <w:t>System Call Interception (libsyscall_intercept.so)</w:t>
      </w:r>
      <w:r w:rsidR="00591668" w:rsidRPr="00591668">
        <w:rPr>
          <w:rStyle w:val="IntenseReference"/>
        </w:rPr>
        <w:fldChar w:fldCharType="end"/>
      </w:r>
      <w:r w:rsidR="00591668">
        <w:t xml:space="preserve"> supports the following system calls for Pmemfile. </w:t>
      </w:r>
    </w:p>
    <w:p w:rsidR="003F7F3A" w:rsidRDefault="000659DF">
      <w:pPr>
        <w:rPr>
          <w:rStyle w:val="IntenseReference"/>
        </w:rPr>
      </w:pPr>
      <w:r>
        <w:t>The table indicates name, support provided, exceptions to existing system call behavior and notes on what the exception i</w:t>
      </w:r>
      <w:r w:rsidR="009F3C22">
        <w:t xml:space="preserve">s.  The </w:t>
      </w:r>
      <w:r w:rsidR="009F3C22" w:rsidRPr="009F3C22">
        <w:rPr>
          <w:rStyle w:val="IntenseReference"/>
        </w:rPr>
        <w:fldChar w:fldCharType="begin"/>
      </w:r>
      <w:r w:rsidR="009F3C22" w:rsidRPr="009F3C22">
        <w:rPr>
          <w:rStyle w:val="IntenseReference"/>
        </w:rPr>
        <w:instrText xml:space="preserve"> REF _Ref475539283 \h </w:instrText>
      </w:r>
      <w:r w:rsidR="009F3C22">
        <w:rPr>
          <w:rStyle w:val="IntenseReference"/>
        </w:rPr>
        <w:instrText xml:space="preserve"> \* MERGEFORMAT </w:instrText>
      </w:r>
      <w:r w:rsidR="009F3C22" w:rsidRPr="009F3C22">
        <w:rPr>
          <w:rStyle w:val="IntenseReference"/>
        </w:rPr>
      </w:r>
      <w:r w:rsidR="009F3C22" w:rsidRPr="009F3C22">
        <w:rPr>
          <w:rStyle w:val="IntenseReference"/>
        </w:rPr>
        <w:fldChar w:fldCharType="separate"/>
      </w:r>
      <w:r w:rsidR="00A15EB6" w:rsidRPr="00A15EB6">
        <w:rPr>
          <w:rStyle w:val="IntenseReference"/>
        </w:rPr>
        <w:t>libpmemfile.1 manpage</w:t>
      </w:r>
      <w:r w:rsidR="009F3C22" w:rsidRPr="009F3C22">
        <w:rPr>
          <w:rStyle w:val="IntenseReference"/>
        </w:rPr>
        <w:fldChar w:fldCharType="end"/>
      </w:r>
      <w:r w:rsidR="009F3C22">
        <w:t xml:space="preserve"> defines exceptions to support for each system call noted in the table below.</w:t>
      </w:r>
    </w:p>
    <w:p w:rsidR="009A12CF" w:rsidRPr="009A12CF" w:rsidRDefault="00A62F68" w:rsidP="00A62F68">
      <w:pPr>
        <w:pStyle w:val="Caption"/>
        <w:jc w:val="center"/>
        <w:rPr>
          <w:b/>
          <w:bCs/>
          <w:smallCaps/>
          <w:u w:val="single"/>
        </w:rPr>
      </w:pPr>
      <w:r>
        <w:t xml:space="preserve">Table </w:t>
      </w:r>
      <w:fldSimple w:instr=" SEQ Table \* ARABIC ">
        <w:r w:rsidR="00A15EB6">
          <w:rPr>
            <w:noProof/>
          </w:rPr>
          <w:t>1</w:t>
        </w:r>
      </w:fldSimple>
      <w:r>
        <w:t xml:space="preserve"> Supported System Call Interfaces</w:t>
      </w:r>
    </w:p>
    <w:tbl>
      <w:tblPr>
        <w:tblW w:w="11340" w:type="dxa"/>
        <w:tblInd w:w="-725" w:type="dxa"/>
        <w:tblLayout w:type="fixed"/>
        <w:tblLook w:val="04A0" w:firstRow="1" w:lastRow="0" w:firstColumn="1" w:lastColumn="0" w:noHBand="0" w:noVBand="1"/>
      </w:tblPr>
      <w:tblGrid>
        <w:gridCol w:w="1720"/>
        <w:gridCol w:w="1170"/>
        <w:gridCol w:w="1880"/>
        <w:gridCol w:w="6570"/>
      </w:tblGrid>
      <w:tr w:rsidR="00E34C56" w:rsidTr="001F0D18">
        <w:trPr>
          <w:trHeight w:val="315"/>
        </w:trPr>
        <w:tc>
          <w:tcPr>
            <w:tcW w:w="1720" w:type="dxa"/>
            <w:tcBorders>
              <w:top w:val="single" w:sz="4" w:space="0" w:color="000000"/>
              <w:left w:val="single" w:sz="4" w:space="0" w:color="000000"/>
              <w:bottom w:val="single" w:sz="8" w:space="0" w:color="000000"/>
              <w:right w:val="single" w:sz="4" w:space="0" w:color="000000"/>
            </w:tcBorders>
            <w:shd w:val="clear" w:color="000000" w:fill="D0CECE"/>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Syscall</w:t>
            </w:r>
          </w:p>
        </w:tc>
        <w:tc>
          <w:tcPr>
            <w:tcW w:w="1170" w:type="dxa"/>
            <w:tcBorders>
              <w:top w:val="single" w:sz="4" w:space="0" w:color="000000"/>
              <w:left w:val="single" w:sz="0" w:space="0" w:color="000000"/>
              <w:bottom w:val="single" w:sz="4" w:space="0" w:color="000000"/>
              <w:right w:val="single" w:sz="4" w:space="0" w:color="000000"/>
            </w:tcBorders>
            <w:shd w:val="clear" w:color="000000" w:fill="D0CECE"/>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Supported</w:t>
            </w:r>
          </w:p>
        </w:tc>
        <w:tc>
          <w:tcPr>
            <w:tcW w:w="1880" w:type="dxa"/>
            <w:tcBorders>
              <w:top w:val="single" w:sz="4" w:space="0" w:color="000000"/>
              <w:left w:val="single" w:sz="0" w:space="0" w:color="000000"/>
              <w:bottom w:val="single" w:sz="4" w:space="0" w:color="000000"/>
              <w:right w:val="single" w:sz="0" w:space="0" w:color="000000"/>
            </w:tcBorders>
            <w:shd w:val="clear" w:color="000000" w:fill="D0CECE"/>
            <w:vAlign w:val="bottom"/>
          </w:tcPr>
          <w:p w:rsidR="00E34C56" w:rsidRDefault="000C650B" w:rsidP="00520A14">
            <w:pPr>
              <w:spacing w:after="0" w:line="240" w:lineRule="auto"/>
              <w:jc w:val="center"/>
              <w:rPr>
                <w:rFonts w:ascii="Calibri" w:hAnsi="Calibri"/>
                <w:color w:val="000000"/>
                <w:lang w:eastAsia="en-US"/>
              </w:rPr>
            </w:pPr>
            <w:r>
              <w:rPr>
                <w:rFonts w:ascii="Calibri" w:hAnsi="Calibri"/>
                <w:color w:val="000000"/>
                <w:lang w:eastAsia="en-US"/>
              </w:rPr>
              <w:t>Exception</w:t>
            </w:r>
          </w:p>
        </w:tc>
        <w:tc>
          <w:tcPr>
            <w:tcW w:w="6570" w:type="dxa"/>
            <w:tcBorders>
              <w:top w:val="single" w:sz="4" w:space="0" w:color="000000"/>
              <w:left w:val="single" w:sz="0" w:space="0" w:color="000000"/>
              <w:bottom w:val="single" w:sz="4" w:space="0" w:color="000000"/>
              <w:right w:val="single" w:sz="4" w:space="0" w:color="000000"/>
            </w:tcBorders>
            <w:shd w:val="clear" w:color="000000" w:fill="D0CECE"/>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Exceptions noted</w:t>
            </w:r>
          </w:p>
        </w:tc>
      </w:tr>
      <w:tr w:rsidR="006A20B7" w:rsidTr="001F0D18">
        <w:trPr>
          <w:trHeight w:val="47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bookmarkStart w:id="31" w:name="RANGE!A2:A118"/>
            <w:r>
              <w:rPr>
                <w:rFonts w:ascii="Calibri" w:hAnsi="Calibri"/>
                <w:color w:val="000000"/>
                <w:lang w:eastAsia="en-US"/>
              </w:rPr>
              <w:t>SYS_access</w:t>
            </w:r>
            <w:bookmarkEnd w:id="31"/>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auto" w:fill="FFFFFF" w:themeFill="background1"/>
            <w:vAlign w:val="bottom"/>
          </w:tcPr>
          <w:p w:rsidR="00E34C56" w:rsidRDefault="00E34C56" w:rsidP="000D2317">
            <w:pPr>
              <w:spacing w:after="0" w:line="240" w:lineRule="auto"/>
              <w:rPr>
                <w:rFonts w:ascii="Calibri" w:hAnsi="Calibri"/>
                <w:color w:val="000000"/>
                <w:lang w:eastAsia="en-US"/>
              </w:rPr>
            </w:pP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SYS_chdir</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SYS_chmod</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604E5F">
            <w:pPr>
              <w:spacing w:after="0" w:line="240" w:lineRule="auto"/>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auto" w:fill="FFFFFF" w:themeFill="background1"/>
            <w:vAlign w:val="bottom"/>
          </w:tcPr>
          <w:p w:rsidR="00E34C56" w:rsidRDefault="00E34C56">
            <w:pPr>
              <w:spacing w:after="0" w:line="240" w:lineRule="auto"/>
              <w:rPr>
                <w:rFonts w:ascii="Calibri" w:hAnsi="Calibri"/>
                <w:color w:val="000000"/>
                <w:lang w:eastAsia="en-US"/>
              </w:rPr>
            </w:pP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SYS_chown</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604E5F">
            <w:pPr>
              <w:spacing w:after="0" w:line="240" w:lineRule="auto"/>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auto" w:fill="FFFFFF" w:themeFill="background1"/>
            <w:vAlign w:val="bottom"/>
          </w:tcPr>
          <w:p w:rsidR="00E34C56" w:rsidRDefault="00E34C56">
            <w:pPr>
              <w:spacing w:after="0" w:line="240" w:lineRule="auto"/>
              <w:rPr>
                <w:rFonts w:ascii="Calibri" w:hAnsi="Calibri"/>
                <w:color w:val="000000"/>
                <w:lang w:eastAsia="en-US"/>
              </w:rPr>
            </w:pP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SYS_chroot</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117DE5" w:rsidRDefault="00E34C56" w:rsidP="00604E5F">
            <w:pPr>
              <w:spacing w:after="0" w:line="240" w:lineRule="auto"/>
              <w:rPr>
                <w:rFonts w:ascii="Calibri" w:hAnsi="Calibri"/>
                <w:color w:val="000000"/>
                <w:lang w:eastAsia="en-US"/>
              </w:rPr>
            </w:pPr>
            <w:r>
              <w:rPr>
                <w:rFonts w:ascii="Calibri" w:hAnsi="Calibri"/>
                <w:color w:val="000000"/>
                <w:lang w:eastAsia="en-US"/>
              </w:rPr>
              <w:t>Pmemfile does not allow the process to change the root of the calling</w:t>
            </w:r>
            <w:r w:rsidR="00117DE5">
              <w:rPr>
                <w:rFonts w:ascii="Calibri" w:hAnsi="Calibri"/>
                <w:color w:val="000000"/>
                <w:lang w:eastAsia="en-US"/>
              </w:rPr>
              <w:t xml:space="preserve"> </w:t>
            </w:r>
          </w:p>
          <w:p w:rsidR="00117DE5" w:rsidRDefault="00E34C56" w:rsidP="00604E5F">
            <w:pPr>
              <w:spacing w:after="0" w:line="240" w:lineRule="auto"/>
              <w:rPr>
                <w:rFonts w:ascii="Calibri" w:hAnsi="Calibri"/>
                <w:color w:val="000000"/>
                <w:lang w:eastAsia="en-US"/>
              </w:rPr>
            </w:pPr>
            <w:r>
              <w:rPr>
                <w:rFonts w:ascii="Calibri" w:hAnsi="Calibri"/>
                <w:color w:val="000000"/>
                <w:lang w:eastAsia="en-US"/>
              </w:rPr>
              <w:t xml:space="preserve">process. The root of the process is always the root of the </w:t>
            </w:r>
            <w:r w:rsidR="00E23807">
              <w:rPr>
                <w:rFonts w:ascii="Calibri" w:hAnsi="Calibri"/>
                <w:color w:val="000000"/>
                <w:lang w:eastAsia="en-US"/>
              </w:rPr>
              <w:t>Pmemfile</w:t>
            </w:r>
            <w:r>
              <w:rPr>
                <w:rFonts w:ascii="Calibri" w:hAnsi="Calibri"/>
                <w:color w:val="000000"/>
                <w:lang w:eastAsia="en-US"/>
              </w:rPr>
              <w:t xml:space="preserve"> file </w:t>
            </w:r>
          </w:p>
          <w:p w:rsidR="00E34C56" w:rsidRDefault="00E34C56" w:rsidP="00604E5F">
            <w:pPr>
              <w:spacing w:after="0" w:line="240" w:lineRule="auto"/>
              <w:rPr>
                <w:rFonts w:ascii="Calibri" w:hAnsi="Calibri"/>
                <w:color w:val="000000"/>
                <w:lang w:eastAsia="en-US"/>
              </w:rPr>
            </w:pPr>
            <w:r>
              <w:rPr>
                <w:rFonts w:ascii="Calibri" w:hAnsi="Calibri"/>
                <w:color w:val="000000"/>
                <w:lang w:eastAsia="en-US"/>
              </w:rPr>
              <w:t>system.</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SYS_clone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604E5F" w:rsidRDefault="00E34C56">
            <w:pPr>
              <w:spacing w:after="0" w:line="240" w:lineRule="auto"/>
              <w:rPr>
                <w:rFonts w:ascii="Calibri" w:hAnsi="Calibri"/>
                <w:color w:val="000000"/>
                <w:lang w:eastAsia="en-US"/>
              </w:rPr>
            </w:pPr>
            <w:r>
              <w:rPr>
                <w:rFonts w:ascii="Calibri" w:hAnsi="Calibri"/>
                <w:color w:val="000000"/>
                <w:lang w:eastAsia="en-US"/>
              </w:rPr>
              <w:t xml:space="preserve">Clone is generally used to implement threads. An application must provide </w:t>
            </w:r>
          </w:p>
          <w:p w:rsidR="00604E5F" w:rsidRDefault="00E34C56">
            <w:pPr>
              <w:spacing w:after="0" w:line="240" w:lineRule="auto"/>
              <w:rPr>
                <w:rFonts w:ascii="Calibri" w:hAnsi="Calibri"/>
                <w:color w:val="000000"/>
                <w:lang w:eastAsia="en-US"/>
              </w:rPr>
            </w:pPr>
            <w:r>
              <w:rPr>
                <w:rFonts w:ascii="Calibri" w:hAnsi="Calibri"/>
                <w:color w:val="000000"/>
                <w:lang w:eastAsia="en-US"/>
              </w:rPr>
              <w:t xml:space="preserve">CLONE_THREAD as a flag otherwise the command will fail. The following </w:t>
            </w:r>
          </w:p>
          <w:p w:rsidR="00E34C56" w:rsidRDefault="00E34C56">
            <w:pPr>
              <w:spacing w:after="0" w:line="240" w:lineRule="auto"/>
              <w:rPr>
                <w:rFonts w:ascii="Calibri" w:hAnsi="Calibri"/>
                <w:color w:val="000000"/>
                <w:lang w:eastAsia="en-US"/>
              </w:rPr>
            </w:pPr>
            <w:r>
              <w:rPr>
                <w:rFonts w:ascii="Calibri" w:hAnsi="Calibri"/>
                <w:color w:val="000000"/>
                <w:lang w:eastAsia="en-US"/>
              </w:rPr>
              <w:t>flags are not supported:</w:t>
            </w:r>
          </w:p>
          <w:p w:rsidR="00E34C56" w:rsidRDefault="00E34C56">
            <w:pPr>
              <w:spacing w:after="0" w:line="240" w:lineRule="auto"/>
              <w:rPr>
                <w:rFonts w:ascii="Calibri" w:hAnsi="Calibri"/>
                <w:color w:val="000000"/>
                <w:lang w:eastAsia="en-US"/>
              </w:rPr>
            </w:pPr>
            <w:r>
              <w:rPr>
                <w:rFonts w:ascii="Calibri" w:hAnsi="Calibri"/>
                <w:color w:val="000000"/>
                <w:lang w:eastAsia="en-US"/>
              </w:rPr>
              <w:t>CLONE_IO</w:t>
            </w:r>
          </w:p>
          <w:p w:rsidR="00E34C56" w:rsidRDefault="00E34C56">
            <w:pPr>
              <w:spacing w:after="0" w:line="240" w:lineRule="auto"/>
              <w:rPr>
                <w:rFonts w:ascii="Calibri" w:hAnsi="Calibri"/>
                <w:color w:val="000000"/>
                <w:lang w:eastAsia="en-US"/>
              </w:rPr>
            </w:pPr>
            <w:r>
              <w:rPr>
                <w:rFonts w:ascii="Calibri" w:hAnsi="Calibri"/>
                <w:color w:val="000000"/>
                <w:lang w:eastAsia="en-US"/>
              </w:rPr>
              <w:t>CLONE_NEWIPC</w:t>
            </w:r>
          </w:p>
          <w:p w:rsidR="00E34C56" w:rsidRDefault="00E34C56">
            <w:pPr>
              <w:spacing w:after="0" w:line="240" w:lineRule="auto"/>
              <w:rPr>
                <w:rFonts w:ascii="Calibri" w:hAnsi="Calibri"/>
                <w:color w:val="000000"/>
                <w:lang w:eastAsia="en-US"/>
              </w:rPr>
            </w:pPr>
            <w:r>
              <w:rPr>
                <w:rFonts w:ascii="Calibri" w:hAnsi="Calibri"/>
                <w:color w:val="000000"/>
                <w:lang w:eastAsia="en-US"/>
              </w:rPr>
              <w:t>CLONE_NEWNET</w:t>
            </w:r>
          </w:p>
          <w:p w:rsidR="00E34C56" w:rsidRDefault="00E34C56">
            <w:pPr>
              <w:spacing w:after="0" w:line="240" w:lineRule="auto"/>
              <w:rPr>
                <w:rFonts w:ascii="Calibri" w:hAnsi="Calibri"/>
                <w:color w:val="000000"/>
                <w:lang w:eastAsia="en-US"/>
              </w:rPr>
            </w:pPr>
            <w:r>
              <w:rPr>
                <w:rFonts w:ascii="Calibri" w:hAnsi="Calibri"/>
                <w:color w:val="000000"/>
                <w:lang w:eastAsia="en-US"/>
              </w:rPr>
              <w:t>CLONE_NEWNS</w:t>
            </w:r>
          </w:p>
          <w:p w:rsidR="00E34C56" w:rsidRDefault="00E34C56">
            <w:pPr>
              <w:spacing w:after="0" w:line="240" w:lineRule="auto"/>
              <w:rPr>
                <w:rFonts w:ascii="Calibri" w:hAnsi="Calibri"/>
                <w:color w:val="000000"/>
                <w:lang w:eastAsia="en-US"/>
              </w:rPr>
            </w:pPr>
            <w:r>
              <w:rPr>
                <w:rFonts w:ascii="Calibri" w:hAnsi="Calibri"/>
                <w:color w:val="000000"/>
                <w:lang w:eastAsia="en-US"/>
              </w:rPr>
              <w:t>CLONE_NEWPID</w:t>
            </w:r>
          </w:p>
          <w:p w:rsidR="00E34C56" w:rsidRDefault="00E34C56">
            <w:pPr>
              <w:spacing w:after="0" w:line="240" w:lineRule="auto"/>
              <w:rPr>
                <w:rFonts w:ascii="Calibri" w:hAnsi="Calibri"/>
                <w:color w:val="000000"/>
                <w:lang w:eastAsia="en-US"/>
              </w:rPr>
            </w:pPr>
            <w:r>
              <w:rPr>
                <w:rFonts w:ascii="Calibri" w:hAnsi="Calibri"/>
                <w:color w:val="000000"/>
                <w:lang w:eastAsia="en-US"/>
              </w:rPr>
              <w:t>CLONE_NEWUTS</w:t>
            </w:r>
          </w:p>
          <w:p w:rsidR="00E34C56" w:rsidRDefault="00E34C56">
            <w:pPr>
              <w:spacing w:after="0" w:line="240" w:lineRule="auto"/>
              <w:rPr>
                <w:rFonts w:ascii="Calibri" w:hAnsi="Calibri"/>
                <w:color w:val="000000"/>
                <w:lang w:eastAsia="en-US"/>
              </w:rPr>
            </w:pPr>
            <w:r>
              <w:rPr>
                <w:rFonts w:ascii="Calibri" w:hAnsi="Calibri"/>
                <w:color w:val="000000"/>
                <w:lang w:eastAsia="en-US"/>
              </w:rPr>
              <w:t>CLONE_PARENT and related flags</w:t>
            </w:r>
          </w:p>
          <w:p w:rsidR="00E34C56" w:rsidRDefault="00E34C56">
            <w:pPr>
              <w:spacing w:after="0" w:line="240" w:lineRule="auto"/>
              <w:rPr>
                <w:rFonts w:ascii="Calibri" w:hAnsi="Calibri"/>
                <w:color w:val="000000"/>
                <w:lang w:eastAsia="en-US"/>
              </w:rPr>
            </w:pPr>
            <w:r>
              <w:rPr>
                <w:rFonts w:ascii="Calibri" w:hAnsi="Calibri"/>
                <w:color w:val="000000"/>
                <w:lang w:eastAsia="en-US"/>
              </w:rPr>
              <w:t>CLONE_PID</w:t>
            </w:r>
          </w:p>
          <w:p w:rsidR="00E34C56" w:rsidRDefault="00E34C56">
            <w:pPr>
              <w:spacing w:after="0" w:line="240" w:lineRule="auto"/>
              <w:rPr>
                <w:rFonts w:ascii="Calibri" w:hAnsi="Calibri"/>
                <w:color w:val="000000"/>
                <w:lang w:eastAsia="en-US"/>
              </w:rPr>
            </w:pPr>
            <w:r>
              <w:rPr>
                <w:rFonts w:ascii="Calibri" w:hAnsi="Calibri"/>
                <w:color w:val="000000"/>
                <w:lang w:eastAsia="en-US"/>
              </w:rPr>
              <w:t>CLONE_VFORK</w:t>
            </w:r>
          </w:p>
          <w:p w:rsidR="00E34C56" w:rsidRDefault="00E34C56">
            <w:pPr>
              <w:spacing w:after="0" w:line="240" w:lineRule="auto"/>
              <w:rPr>
                <w:rFonts w:ascii="Calibri" w:hAnsi="Calibri"/>
                <w:color w:val="000000"/>
                <w:lang w:eastAsia="en-US"/>
              </w:rPr>
            </w:pPr>
            <w:r>
              <w:rPr>
                <w:rFonts w:ascii="Calibri" w:hAnsi="Calibri"/>
                <w:color w:val="000000"/>
                <w:lang w:eastAsia="en-US"/>
              </w:rPr>
              <w:t>This flag is supported:</w:t>
            </w:r>
          </w:p>
          <w:p w:rsidR="00E34C56" w:rsidRDefault="00E34C56">
            <w:pPr>
              <w:spacing w:after="0" w:line="240" w:lineRule="auto"/>
              <w:rPr>
                <w:rFonts w:ascii="Calibri" w:hAnsi="Calibri"/>
                <w:color w:val="000000"/>
                <w:lang w:eastAsia="en-US"/>
              </w:rPr>
            </w:pPr>
            <w:r>
              <w:rPr>
                <w:rFonts w:ascii="Calibri" w:hAnsi="Calibri"/>
                <w:color w:val="000000"/>
                <w:lang w:eastAsia="en-US"/>
              </w:rPr>
              <w:t>CLONE_VM:</w:t>
            </w:r>
          </w:p>
          <w:p w:rsidR="00E34C56" w:rsidRDefault="00E34C56" w:rsidP="00C033E3">
            <w:pPr>
              <w:spacing w:after="0" w:line="240" w:lineRule="auto"/>
              <w:rPr>
                <w:rFonts w:ascii="Calibri" w:hAnsi="Calibri"/>
                <w:color w:val="000000"/>
                <w:lang w:eastAsia="en-US"/>
              </w:rPr>
            </w:pPr>
            <w:r>
              <w:rPr>
                <w:rFonts w:ascii="Calibri" w:hAnsi="Calibri"/>
                <w:color w:val="000000"/>
                <w:lang w:eastAsia="en-US"/>
              </w:rPr>
              <w:t xml:space="preserve">    </w:t>
            </w:r>
            <w:r w:rsidRPr="00C033E3">
              <w:rPr>
                <w:rFonts w:ascii="Calibri" w:hAnsi="Calibri"/>
                <w:color w:val="000000"/>
                <w:lang w:eastAsia="en-US"/>
              </w:rPr>
              <w:t xml:space="preserve">However, even if </w:t>
            </w:r>
            <w:r>
              <w:rPr>
                <w:rFonts w:ascii="Calibri" w:hAnsi="Calibri"/>
                <w:color w:val="000000"/>
                <w:lang w:eastAsia="en-US"/>
              </w:rPr>
              <w:t xml:space="preserve">a thread is created with shared </w:t>
            </w:r>
            <w:r>
              <w:rPr>
                <w:rFonts w:ascii="Calibri" w:hAnsi="Calibri" w:hint="eastAsia"/>
                <w:color w:val="000000"/>
                <w:lang w:eastAsia="en-US"/>
              </w:rPr>
              <w:t xml:space="preserve">virtual </w:t>
            </w:r>
            <w:r>
              <w:rPr>
                <w:rFonts w:ascii="Calibri" w:hAnsi="Calibri"/>
                <w:color w:val="000000"/>
                <w:lang w:eastAsia="en-US"/>
              </w:rPr>
              <w:t xml:space="preserve">     </w:t>
            </w:r>
          </w:p>
          <w:p w:rsidR="00E34C56" w:rsidRDefault="00E34C56" w:rsidP="00C033E3">
            <w:pPr>
              <w:spacing w:after="0" w:line="240" w:lineRule="auto"/>
              <w:rPr>
                <w:rFonts w:ascii="Calibri" w:hAnsi="Calibri"/>
                <w:color w:val="000000"/>
                <w:lang w:eastAsia="en-US"/>
              </w:rPr>
            </w:pPr>
            <w:r>
              <w:rPr>
                <w:rFonts w:ascii="Calibri" w:hAnsi="Calibri"/>
                <w:color w:val="000000"/>
                <w:lang w:eastAsia="en-US"/>
              </w:rPr>
              <w:t xml:space="preserve">    </w:t>
            </w:r>
            <w:r w:rsidRPr="00C033E3">
              <w:rPr>
                <w:rFonts w:ascii="Calibri" w:hAnsi="Calibri" w:hint="eastAsia"/>
                <w:color w:val="000000"/>
                <w:lang w:eastAsia="en-US"/>
              </w:rPr>
              <w:t>memory the child wil</w:t>
            </w:r>
            <w:r>
              <w:rPr>
                <w:rFonts w:ascii="Calibri" w:hAnsi="Calibri" w:hint="eastAsia"/>
                <w:color w:val="000000"/>
                <w:lang w:eastAsia="en-US"/>
              </w:rPr>
              <w:t>l not be able access, create or m</w:t>
            </w:r>
            <w:r>
              <w:rPr>
                <w:rFonts w:ascii="Calibri" w:hAnsi="Calibri"/>
                <w:color w:val="000000"/>
                <w:lang w:eastAsia="en-US"/>
              </w:rPr>
              <w:t>od</w:t>
            </w:r>
            <w:r w:rsidRPr="00C033E3">
              <w:rPr>
                <w:rFonts w:ascii="Calibri" w:hAnsi="Calibri"/>
                <w:color w:val="000000"/>
                <w:lang w:eastAsia="en-US"/>
              </w:rPr>
              <w:t xml:space="preserve">ify any </w:t>
            </w:r>
          </w:p>
          <w:p w:rsidR="00E34C56" w:rsidRDefault="00E34C56" w:rsidP="00C033E3">
            <w:pPr>
              <w:spacing w:after="0" w:line="240" w:lineRule="auto"/>
              <w:rPr>
                <w:rFonts w:ascii="Calibri" w:hAnsi="Calibri"/>
                <w:color w:val="000000"/>
                <w:lang w:eastAsia="en-US"/>
              </w:rPr>
            </w:pPr>
            <w:r>
              <w:rPr>
                <w:rFonts w:ascii="Calibri" w:hAnsi="Calibri"/>
                <w:color w:val="000000"/>
                <w:lang w:eastAsia="en-US"/>
              </w:rPr>
              <w:t xml:space="preserve">    </w:t>
            </w:r>
            <w:r w:rsidRPr="00C033E3">
              <w:rPr>
                <w:rFonts w:ascii="Calibri" w:hAnsi="Calibri"/>
                <w:color w:val="000000"/>
                <w:lang w:eastAsia="en-US"/>
              </w:rPr>
              <w:t>pmem-</w:t>
            </w:r>
            <w:r>
              <w:rPr>
                <w:rFonts w:ascii="Calibri" w:hAnsi="Calibri"/>
                <w:color w:val="000000"/>
                <w:lang w:eastAsia="en-US"/>
              </w:rPr>
              <w:t>resident files.</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SYS_close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SYS_creat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See open</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SYS_dup</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xml:space="preserve">When dup() is called the refcount on the </w:t>
            </w:r>
            <w:r w:rsidR="00E23807">
              <w:rPr>
                <w:rFonts w:ascii="Calibri" w:hAnsi="Calibri"/>
                <w:color w:val="000000"/>
                <w:lang w:eastAsia="en-US"/>
              </w:rPr>
              <w:t>Pmemfile</w:t>
            </w:r>
            <w:r>
              <w:rPr>
                <w:rFonts w:ascii="Calibri" w:hAnsi="Calibri"/>
                <w:color w:val="000000"/>
                <w:lang w:eastAsia="en-US"/>
              </w:rPr>
              <w:t xml:space="preserve"> handle in libpmemfile will be increased to keep track of number of references to a file.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SYS_dup2</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1D0A07">
            <w:pPr>
              <w:spacing w:after="0" w:line="240" w:lineRule="auto"/>
              <w:rPr>
                <w:rFonts w:ascii="Calibri" w:hAnsi="Calibri"/>
                <w:color w:val="000000"/>
                <w:lang w:eastAsia="en-US"/>
              </w:rPr>
            </w:pPr>
            <w:r>
              <w:rPr>
                <w:rFonts w:ascii="Calibri" w:hAnsi="Calibri"/>
                <w:color w:val="000000"/>
                <w:lang w:eastAsia="en-US"/>
              </w:rPr>
              <w:t>Same as dup()</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SYS_dup3</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Close on exec is always set</w:t>
            </w:r>
          </w:p>
          <w:p w:rsidR="00E34C56" w:rsidRDefault="00E34C56">
            <w:pPr>
              <w:spacing w:after="0" w:line="240" w:lineRule="auto"/>
              <w:rPr>
                <w:rFonts w:ascii="Calibri" w:hAnsi="Calibri"/>
                <w:color w:val="000000"/>
                <w:lang w:eastAsia="en-US"/>
              </w:rPr>
            </w:pPr>
            <w:r>
              <w:rPr>
                <w:rFonts w:ascii="Calibri" w:hAnsi="Calibri"/>
                <w:color w:val="000000"/>
                <w:lang w:eastAsia="en-US"/>
              </w:rPr>
              <w:t>Same rule as for dup, RE: refcount.</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SYS_epoll_ctl</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We are not supporting polling of any kind at this time.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SYS_epoll_pwait</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520A14">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SYS_epoll_wait</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520A14">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628"/>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SYS_execve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520A14" w:rsidRDefault="00520A14">
            <w:pPr>
              <w:spacing w:after="0" w:line="240" w:lineRule="auto"/>
              <w:rPr>
                <w:rFonts w:ascii="Calibri" w:hAnsi="Calibri"/>
                <w:color w:val="000000"/>
                <w:lang w:eastAsia="en-US"/>
              </w:rPr>
            </w:pPr>
            <w:r>
              <w:rPr>
                <w:rFonts w:ascii="Calibri" w:hAnsi="Calibri"/>
                <w:color w:val="000000"/>
                <w:lang w:eastAsia="en-US"/>
              </w:rPr>
              <w:t>P</w:t>
            </w:r>
            <w:r w:rsidR="00E34C56">
              <w:rPr>
                <w:rFonts w:ascii="Calibri" w:hAnsi="Calibri"/>
                <w:color w:val="000000"/>
                <w:lang w:eastAsia="en-US"/>
              </w:rPr>
              <w:t xml:space="preserve">memfile does not support execve when the executable file is a </w:t>
            </w:r>
          </w:p>
          <w:p w:rsidR="001D0A07" w:rsidRDefault="00520A14">
            <w:pPr>
              <w:spacing w:after="0" w:line="240" w:lineRule="auto"/>
              <w:rPr>
                <w:rFonts w:ascii="Calibri" w:hAnsi="Calibri"/>
                <w:color w:val="000000"/>
                <w:lang w:eastAsia="en-US"/>
              </w:rPr>
            </w:pPr>
            <w:r>
              <w:rPr>
                <w:rFonts w:ascii="Calibri" w:hAnsi="Calibri"/>
                <w:color w:val="000000"/>
                <w:lang w:eastAsia="en-US"/>
              </w:rPr>
              <w:t>Pmem-</w:t>
            </w:r>
            <w:r w:rsidR="00E34C56">
              <w:rPr>
                <w:rFonts w:ascii="Calibri" w:hAnsi="Calibri"/>
                <w:color w:val="000000"/>
                <w:lang w:eastAsia="en-US"/>
              </w:rPr>
              <w:t>resident file.</w:t>
            </w:r>
            <w:r>
              <w:rPr>
                <w:rFonts w:ascii="Calibri" w:hAnsi="Calibri"/>
                <w:color w:val="000000"/>
                <w:lang w:eastAsia="en-US"/>
              </w:rPr>
              <w:t xml:space="preserve"> </w:t>
            </w:r>
            <w:r w:rsidR="001D0A07">
              <w:rPr>
                <w:rFonts w:ascii="Calibri" w:hAnsi="Calibri"/>
                <w:color w:val="000000"/>
                <w:lang w:eastAsia="en-US"/>
              </w:rPr>
              <w:t xml:space="preserve">If the </w:t>
            </w:r>
            <w:r w:rsidR="00E34C56">
              <w:rPr>
                <w:rFonts w:ascii="Calibri" w:hAnsi="Calibri"/>
                <w:color w:val="000000"/>
                <w:lang w:eastAsia="en-US"/>
              </w:rPr>
              <w:t xml:space="preserve">‘filename’ value </w:t>
            </w:r>
            <w:r w:rsidR="001D0A07">
              <w:rPr>
                <w:rFonts w:ascii="Calibri" w:hAnsi="Calibri"/>
                <w:color w:val="000000"/>
                <w:lang w:eastAsia="en-US"/>
              </w:rPr>
              <w:t xml:space="preserve">is a pmem-resident file this </w:t>
            </w:r>
          </w:p>
          <w:p w:rsidR="00E34C56" w:rsidRDefault="001D0A07">
            <w:pPr>
              <w:spacing w:after="0" w:line="240" w:lineRule="auto"/>
              <w:rPr>
                <w:rFonts w:ascii="Calibri" w:hAnsi="Calibri"/>
                <w:color w:val="000000"/>
                <w:lang w:eastAsia="en-US"/>
              </w:rPr>
            </w:pPr>
            <w:r>
              <w:rPr>
                <w:rFonts w:ascii="Calibri" w:hAnsi="Calibri"/>
                <w:color w:val="000000"/>
                <w:lang w:eastAsia="en-US"/>
              </w:rPr>
              <w:t xml:space="preserve">will return </w:t>
            </w:r>
            <w:r w:rsidR="00E82943">
              <w:rPr>
                <w:rFonts w:ascii="Calibri" w:hAnsi="Calibri"/>
                <w:color w:val="000000"/>
                <w:lang w:eastAsia="en-US"/>
              </w:rPr>
              <w:t>an</w:t>
            </w:r>
            <w:r>
              <w:rPr>
                <w:rFonts w:ascii="Calibri" w:hAnsi="Calibri"/>
                <w:color w:val="000000"/>
                <w:lang w:eastAsia="en-US"/>
              </w:rPr>
              <w:t xml:space="preserve"> ENOEXEC.</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SYS_faccessat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auto" w:fill="FFFFFF" w:themeFill="background1"/>
            <w:vAlign w:val="bottom"/>
          </w:tcPr>
          <w:p w:rsidR="00E34C56" w:rsidRDefault="00E34C56">
            <w:pPr>
              <w:spacing w:after="0" w:line="240" w:lineRule="auto"/>
              <w:rPr>
                <w:rFonts w:ascii="Calibri" w:hAnsi="Calibri"/>
                <w:color w:val="000000"/>
                <w:lang w:eastAsia="en-US"/>
              </w:rPr>
            </w:pP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SYS_fadvise64</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093BFC">
            <w:pPr>
              <w:spacing w:after="0" w:line="240" w:lineRule="auto"/>
              <w:rPr>
                <w:rFonts w:ascii="Calibri" w:hAnsi="Calibri"/>
                <w:color w:val="000000"/>
                <w:lang w:eastAsia="en-US"/>
              </w:rPr>
            </w:pPr>
            <w:r>
              <w:rPr>
                <w:rFonts w:ascii="Calibri" w:hAnsi="Calibri"/>
                <w:color w:val="000000"/>
                <w:lang w:eastAsia="en-US"/>
              </w:rPr>
              <w:t>n</w:t>
            </w:r>
            <w:r w:rsidR="00604E5F">
              <w:rPr>
                <w:rFonts w:ascii="Calibri" w:hAnsi="Calibri"/>
                <w:color w:val="000000"/>
                <w:lang w:eastAsia="en-US"/>
              </w:rPr>
              <w:t>o</w:t>
            </w:r>
          </w:p>
        </w:tc>
        <w:tc>
          <w:tcPr>
            <w:tcW w:w="1880" w:type="dxa"/>
            <w:tcBorders>
              <w:top w:val="single" w:sz="4" w:space="0" w:color="000000"/>
              <w:left w:val="single" w:sz="0" w:space="0" w:color="000000"/>
              <w:bottom w:val="single" w:sz="4" w:space="0" w:color="000000"/>
              <w:right w:val="single" w:sz="0" w:space="0" w:color="000000"/>
            </w:tcBorders>
            <w:shd w:val="clear" w:color="auto"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604E5F">
              <w:rPr>
                <w:rFonts w:ascii="Calibri" w:hAnsi="Calibri"/>
                <w:color w:val="000000"/>
                <w:lang w:eastAsia="en-US"/>
              </w:rPr>
              <w:t>es</w:t>
            </w:r>
          </w:p>
        </w:tc>
        <w:tc>
          <w:tcPr>
            <w:tcW w:w="6570" w:type="dxa"/>
            <w:tcBorders>
              <w:top w:val="single" w:sz="4" w:space="0" w:color="000000"/>
              <w:left w:val="single" w:sz="0" w:space="0" w:color="000000"/>
              <w:bottom w:val="single" w:sz="4" w:space="0" w:color="000000"/>
              <w:right w:val="single" w:sz="4" w:space="0" w:color="000000"/>
            </w:tcBorders>
            <w:shd w:val="clear" w:color="auto" w:fill="00B0F0"/>
            <w:vAlign w:val="bottom"/>
          </w:tcPr>
          <w:p w:rsidR="00E34C56" w:rsidRDefault="00C77A1D" w:rsidP="00604E5F">
            <w:pPr>
              <w:spacing w:after="0" w:line="240" w:lineRule="auto"/>
              <w:rPr>
                <w:rFonts w:ascii="Calibri" w:hAnsi="Calibri"/>
                <w:color w:val="000000"/>
                <w:lang w:eastAsia="en-US"/>
              </w:rPr>
            </w:pPr>
            <w:r>
              <w:rPr>
                <w:rFonts w:ascii="Calibri" w:hAnsi="Calibri"/>
                <w:color w:val="000000"/>
                <w:lang w:eastAsia="en-US"/>
              </w:rPr>
              <w:t>Pmemfile does not support fadvise64.</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SYS_fallocate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SYS_fchdir</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SYS_fchmod</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SYS_fchmodat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SYS_fchown</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4894"/>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SYS_fchownat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FFFFFF" w:themeFill="background1"/>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6A20B7"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SYS_fcntl</w:t>
            </w:r>
          </w:p>
        </w:tc>
        <w:tc>
          <w:tcPr>
            <w:tcW w:w="1170" w:type="dxa"/>
            <w:tcBorders>
              <w:top w:val="single" w:sz="0" w:space="0" w:color="000000"/>
              <w:left w:val="single" w:sz="0" w:space="0" w:color="000000"/>
              <w:bottom w:val="single" w:sz="4" w:space="0" w:color="000000"/>
              <w:right w:val="single" w:sz="4" w:space="0" w:color="000000"/>
            </w:tcBorders>
            <w:shd w:val="clear" w:color="auto" w:fill="auto"/>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auto"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520A14">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rsidP="00290DEF">
            <w:pPr>
              <w:spacing w:after="0" w:line="240" w:lineRule="auto"/>
              <w:rPr>
                <w:rFonts w:ascii="Calibri" w:hAnsi="Calibri"/>
                <w:color w:val="000000"/>
                <w:lang w:eastAsia="en-US"/>
              </w:rPr>
            </w:pPr>
            <w:r>
              <w:rPr>
                <w:rFonts w:ascii="Calibri" w:hAnsi="Calibri"/>
                <w:color w:val="000000"/>
                <w:lang w:eastAsia="en-US"/>
              </w:rPr>
              <w:t>Pmemfile support fcntl with the following flag exceptions:</w:t>
            </w:r>
          </w:p>
          <w:p w:rsidR="00E34C56" w:rsidRDefault="00E34C56" w:rsidP="00294E5A">
            <w:pPr>
              <w:spacing w:after="0" w:line="240" w:lineRule="auto"/>
              <w:rPr>
                <w:rFonts w:ascii="Calibri" w:hAnsi="Calibri"/>
                <w:color w:val="000000"/>
                <w:lang w:eastAsia="en-US"/>
              </w:rPr>
            </w:pPr>
            <w:r>
              <w:rPr>
                <w:rFonts w:ascii="Calibri" w:hAnsi="Calibri"/>
                <w:color w:val="000000"/>
                <w:lang w:eastAsia="en-US"/>
              </w:rPr>
              <w:t xml:space="preserve">Duplicating File Descriptors  </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w:t>
            </w:r>
            <w:r w:rsidRPr="00294E5A">
              <w:rPr>
                <w:rFonts w:ascii="Calibri" w:hAnsi="Calibri"/>
                <w:color w:val="000000"/>
                <w:lang w:eastAsia="en-US"/>
              </w:rPr>
              <w:t>F_DUPFD_CLOEXEC</w:t>
            </w:r>
          </w:p>
          <w:p w:rsidR="00E34C56" w:rsidRDefault="00E34C56" w:rsidP="00294E5A">
            <w:pPr>
              <w:spacing w:after="0" w:line="240" w:lineRule="auto"/>
              <w:rPr>
                <w:rFonts w:ascii="Calibri" w:hAnsi="Calibri"/>
                <w:color w:val="000000"/>
                <w:lang w:eastAsia="en-US"/>
              </w:rPr>
            </w:pPr>
            <w:r>
              <w:rPr>
                <w:rFonts w:ascii="Calibri" w:hAnsi="Calibri"/>
                <w:color w:val="000000"/>
                <w:lang w:eastAsia="en-US"/>
              </w:rPr>
              <w:t xml:space="preserve">      Pmemfile always sets this flag. Since this flag is always set the libpmemfile layer will return success when consumer sets this. It will not go through interception layer. </w:t>
            </w:r>
          </w:p>
          <w:p w:rsidR="00E34C56" w:rsidRPr="00294E5A" w:rsidRDefault="00E34C56" w:rsidP="00294E5A">
            <w:pPr>
              <w:spacing w:after="0" w:line="240" w:lineRule="auto"/>
              <w:rPr>
                <w:rFonts w:ascii="Calibri" w:hAnsi="Calibri"/>
                <w:color w:val="000000"/>
                <w:lang w:eastAsia="en-US"/>
              </w:rPr>
            </w:pPr>
          </w:p>
          <w:p w:rsidR="00E34C56" w:rsidRDefault="00E34C56" w:rsidP="00294E5A">
            <w:pPr>
              <w:spacing w:after="0" w:line="240" w:lineRule="auto"/>
              <w:rPr>
                <w:rFonts w:ascii="Calibri" w:hAnsi="Calibri"/>
                <w:color w:val="000000"/>
                <w:lang w:eastAsia="en-US"/>
              </w:rPr>
            </w:pPr>
            <w:r>
              <w:rPr>
                <w:rFonts w:ascii="Calibri" w:hAnsi="Calibri"/>
                <w:color w:val="000000"/>
                <w:lang w:eastAsia="en-US"/>
              </w:rPr>
              <w:t>File Descriptor Flags</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F_</w:t>
            </w:r>
            <w:r w:rsidRPr="00294E5A">
              <w:rPr>
                <w:rFonts w:ascii="Calibri" w:hAnsi="Calibri"/>
                <w:color w:val="000000"/>
                <w:lang w:eastAsia="en-US"/>
              </w:rPr>
              <w:t>SETFD</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T</w:t>
            </w:r>
            <w:r w:rsidRPr="00294E5A">
              <w:rPr>
                <w:rFonts w:ascii="Calibri" w:hAnsi="Calibri"/>
                <w:color w:val="000000"/>
                <w:lang w:eastAsia="en-US"/>
              </w:rPr>
              <w:t>he only flag supported is O_CLOEXEC.</w:t>
            </w:r>
          </w:p>
          <w:p w:rsidR="00E34C56" w:rsidRDefault="00E34C56" w:rsidP="00294E5A">
            <w:pPr>
              <w:spacing w:after="0" w:line="240" w:lineRule="auto"/>
              <w:rPr>
                <w:rFonts w:ascii="Calibri" w:hAnsi="Calibri"/>
                <w:color w:val="000000"/>
                <w:lang w:eastAsia="en-US"/>
              </w:rPr>
            </w:pPr>
            <w:r>
              <w:rPr>
                <w:rFonts w:ascii="Calibri" w:hAnsi="Calibri"/>
                <w:color w:val="000000"/>
                <w:lang w:eastAsia="en-US"/>
              </w:rPr>
              <w:t xml:space="preserve">        Pmemfile always sets this flag. Handling the same as DUPFD_CLOEXEC.</w:t>
            </w:r>
          </w:p>
          <w:p w:rsidR="00E34C56" w:rsidRPr="00294E5A" w:rsidRDefault="00E34C56" w:rsidP="00294E5A">
            <w:pPr>
              <w:spacing w:after="0" w:line="240" w:lineRule="auto"/>
              <w:rPr>
                <w:rFonts w:ascii="Calibri" w:hAnsi="Calibri"/>
                <w:color w:val="000000"/>
                <w:lang w:eastAsia="en-US"/>
              </w:rPr>
            </w:pPr>
          </w:p>
          <w:p w:rsidR="00E34C56" w:rsidRPr="00294E5A" w:rsidRDefault="00E34C56" w:rsidP="00294E5A">
            <w:pPr>
              <w:spacing w:after="0" w:line="240" w:lineRule="auto"/>
              <w:rPr>
                <w:rFonts w:ascii="Calibri" w:hAnsi="Calibri"/>
                <w:color w:val="000000"/>
                <w:lang w:eastAsia="en-US"/>
              </w:rPr>
            </w:pPr>
            <w:r w:rsidRPr="00294E5A">
              <w:rPr>
                <w:rFonts w:ascii="Calibri" w:hAnsi="Calibri"/>
                <w:color w:val="000000"/>
                <w:lang w:eastAsia="en-US"/>
              </w:rPr>
              <w:t xml:space="preserve"> File Status</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w:t>
            </w:r>
            <w:r w:rsidRPr="00294E5A">
              <w:rPr>
                <w:rFonts w:ascii="Calibri" w:hAnsi="Calibri"/>
                <w:color w:val="000000"/>
                <w:lang w:eastAsia="en-US"/>
              </w:rPr>
              <w:t xml:space="preserve"> F_SETFL Is supported.</w:t>
            </w:r>
          </w:p>
          <w:p w:rsidR="00E34C56" w:rsidRDefault="00E34C56" w:rsidP="00294E5A">
            <w:pPr>
              <w:spacing w:after="0" w:line="240" w:lineRule="auto"/>
              <w:rPr>
                <w:rFonts w:ascii="Calibri" w:hAnsi="Calibri"/>
                <w:color w:val="000000"/>
                <w:lang w:eastAsia="en-US"/>
              </w:rPr>
            </w:pPr>
            <w:r>
              <w:rPr>
                <w:rFonts w:ascii="Calibri" w:hAnsi="Calibri"/>
                <w:color w:val="000000"/>
                <w:lang w:eastAsia="en-US"/>
              </w:rPr>
              <w:t xml:space="preserve">          </w:t>
            </w:r>
            <w:r w:rsidRPr="00294E5A">
              <w:rPr>
                <w:rFonts w:ascii="Calibri" w:hAnsi="Calibri"/>
                <w:color w:val="000000"/>
                <w:lang w:eastAsia="en-US"/>
              </w:rPr>
              <w:t>O_ASYNC</w:t>
            </w:r>
            <w:r>
              <w:rPr>
                <w:rFonts w:ascii="Calibri" w:hAnsi="Calibri"/>
                <w:color w:val="000000"/>
                <w:lang w:eastAsia="en-US"/>
              </w:rPr>
              <w:t xml:space="preserve"> - never,</w:t>
            </w:r>
            <w:r w:rsidRPr="00294E5A">
              <w:rPr>
                <w:rFonts w:ascii="Calibri" w:hAnsi="Calibri"/>
                <w:color w:val="000000"/>
                <w:lang w:eastAsia="en-US"/>
              </w:rPr>
              <w:t xml:space="preserve"> O_DIRECT</w:t>
            </w:r>
            <w:r>
              <w:rPr>
                <w:rFonts w:ascii="Calibri" w:hAnsi="Calibri"/>
                <w:color w:val="000000"/>
                <w:lang w:eastAsia="en-US"/>
              </w:rPr>
              <w:t xml:space="preserve"> - always, O_NONBLOCK – ignored</w:t>
            </w:r>
          </w:p>
          <w:p w:rsidR="00E34C56" w:rsidRDefault="00E34C56" w:rsidP="00294E5A">
            <w:pPr>
              <w:spacing w:after="0" w:line="240" w:lineRule="auto"/>
              <w:rPr>
                <w:rFonts w:ascii="Calibri" w:hAnsi="Calibri"/>
                <w:color w:val="000000"/>
                <w:lang w:eastAsia="en-US"/>
              </w:rPr>
            </w:pPr>
            <w:r>
              <w:rPr>
                <w:rFonts w:ascii="Calibri" w:hAnsi="Calibri"/>
                <w:color w:val="000000"/>
                <w:lang w:eastAsia="en-US"/>
              </w:rPr>
              <w:t xml:space="preserve">          In call cases a 0 will be returned. </w:t>
            </w:r>
          </w:p>
          <w:p w:rsidR="00E34C56" w:rsidRDefault="00B36065" w:rsidP="00294E5A">
            <w:pPr>
              <w:spacing w:after="0" w:line="240" w:lineRule="auto"/>
              <w:rPr>
                <w:rFonts w:ascii="Calibri" w:hAnsi="Calibri"/>
                <w:color w:val="000000"/>
                <w:lang w:eastAsia="en-US"/>
              </w:rPr>
            </w:pPr>
            <w:r>
              <w:rPr>
                <w:rFonts w:ascii="Calibri" w:hAnsi="Calibri"/>
                <w:color w:val="000000"/>
                <w:lang w:eastAsia="en-US"/>
              </w:rPr>
              <w:t xml:space="preserve">  F_GETFL is supported.</w:t>
            </w:r>
          </w:p>
          <w:p w:rsidR="00E34C56" w:rsidRDefault="00E34C56" w:rsidP="00294E5A">
            <w:pPr>
              <w:spacing w:after="0" w:line="240" w:lineRule="auto"/>
              <w:rPr>
                <w:rFonts w:ascii="Calibri" w:hAnsi="Calibri"/>
                <w:color w:val="000000"/>
                <w:lang w:eastAsia="en-US"/>
              </w:rPr>
            </w:pPr>
          </w:p>
          <w:p w:rsidR="00E34C56" w:rsidRPr="00294E5A" w:rsidRDefault="00E34C56" w:rsidP="00294E5A">
            <w:pPr>
              <w:spacing w:after="0" w:line="240" w:lineRule="auto"/>
              <w:rPr>
                <w:rFonts w:ascii="Calibri" w:hAnsi="Calibri"/>
                <w:color w:val="000000"/>
                <w:lang w:eastAsia="en-US"/>
              </w:rPr>
            </w:pPr>
            <w:r w:rsidRPr="00294E5A">
              <w:rPr>
                <w:rFonts w:ascii="Calibri" w:hAnsi="Calibri"/>
                <w:color w:val="000000"/>
                <w:lang w:eastAsia="en-US"/>
              </w:rPr>
              <w:t>Locking</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w:t>
            </w:r>
            <w:r w:rsidRPr="00294E5A">
              <w:rPr>
                <w:rFonts w:ascii="Calibri" w:hAnsi="Calibri"/>
                <w:color w:val="000000"/>
                <w:lang w:eastAsia="en-US"/>
              </w:rPr>
              <w:t xml:space="preserve"> F_SETLK, F_SETLKW, F_GETLK</w:t>
            </w:r>
            <w:r w:rsidR="00FA0B6B">
              <w:rPr>
                <w:rFonts w:ascii="Calibri" w:hAnsi="Calibri"/>
                <w:color w:val="000000"/>
                <w:lang w:eastAsia="en-US"/>
              </w:rPr>
              <w:t>, F_UNLCK</w:t>
            </w:r>
          </w:p>
          <w:p w:rsidR="00E34C56" w:rsidRPr="00294E5A" w:rsidRDefault="00B36065" w:rsidP="00294E5A">
            <w:pPr>
              <w:spacing w:after="0" w:line="240" w:lineRule="auto"/>
              <w:rPr>
                <w:rFonts w:ascii="Calibri" w:hAnsi="Calibri"/>
                <w:color w:val="000000"/>
                <w:lang w:eastAsia="en-US"/>
              </w:rPr>
            </w:pPr>
            <w:r>
              <w:rPr>
                <w:rFonts w:ascii="Calibri" w:hAnsi="Calibri"/>
                <w:color w:val="000000"/>
                <w:lang w:eastAsia="en-US"/>
              </w:rPr>
              <w:t xml:space="preserve">                 Are suppor</w:t>
            </w:r>
            <w:r w:rsidR="00D46447">
              <w:rPr>
                <w:rFonts w:ascii="Calibri" w:hAnsi="Calibri"/>
                <w:color w:val="000000"/>
                <w:lang w:eastAsia="en-US"/>
              </w:rPr>
              <w:t>ted.</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w:t>
            </w:r>
            <w:r w:rsidRPr="00294E5A">
              <w:rPr>
                <w:rFonts w:ascii="Calibri" w:hAnsi="Calibri"/>
                <w:color w:val="000000"/>
                <w:lang w:eastAsia="en-US"/>
              </w:rPr>
              <w:t xml:space="preserve"> F_SETOWN, F_GETOWN_EX, F_SETOWN_EX</w:t>
            </w:r>
          </w:p>
          <w:p w:rsidR="00E34C56" w:rsidRPr="00294E5A" w:rsidRDefault="00E34C56" w:rsidP="00294E5A">
            <w:pPr>
              <w:spacing w:after="0" w:line="240" w:lineRule="auto"/>
              <w:rPr>
                <w:rFonts w:ascii="Calibri" w:hAnsi="Calibri"/>
                <w:color w:val="000000"/>
                <w:lang w:eastAsia="en-US"/>
              </w:rPr>
            </w:pPr>
            <w:r w:rsidRPr="00294E5A">
              <w:rPr>
                <w:rFonts w:ascii="Calibri" w:hAnsi="Calibri"/>
                <w:color w:val="000000"/>
                <w:lang w:eastAsia="en-US"/>
              </w:rPr>
              <w:t xml:space="preserve">                 Not supported.</w:t>
            </w:r>
            <w:r>
              <w:rPr>
                <w:rFonts w:ascii="Calibri" w:hAnsi="Calibri"/>
                <w:color w:val="000000"/>
                <w:lang w:eastAsia="en-US"/>
              </w:rPr>
              <w:t xml:space="preserve">  Will return EINVAL.</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w:t>
            </w:r>
            <w:r w:rsidRPr="00294E5A">
              <w:rPr>
                <w:rFonts w:ascii="Calibri" w:hAnsi="Calibri"/>
                <w:color w:val="000000"/>
                <w:lang w:eastAsia="en-US"/>
              </w:rPr>
              <w:t xml:space="preserve"> F_GETSIG, F_SETSIG</w:t>
            </w:r>
          </w:p>
          <w:p w:rsidR="00E34C56" w:rsidRPr="00294E5A" w:rsidRDefault="00E34C56" w:rsidP="00294E5A">
            <w:pPr>
              <w:spacing w:after="0" w:line="240" w:lineRule="auto"/>
              <w:rPr>
                <w:rFonts w:ascii="Calibri" w:hAnsi="Calibri"/>
                <w:color w:val="000000"/>
                <w:lang w:eastAsia="en-US"/>
              </w:rPr>
            </w:pPr>
            <w:r w:rsidRPr="00294E5A">
              <w:rPr>
                <w:rFonts w:ascii="Calibri" w:hAnsi="Calibri"/>
                <w:color w:val="000000"/>
                <w:lang w:eastAsia="en-US"/>
              </w:rPr>
              <w:t xml:space="preserve">                 Not supported.</w:t>
            </w:r>
            <w:r>
              <w:rPr>
                <w:rFonts w:ascii="Calibri" w:hAnsi="Calibri"/>
                <w:color w:val="000000"/>
                <w:lang w:eastAsia="en-US"/>
              </w:rPr>
              <w:t xml:space="preserve"> Will return EINVAL.</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w:t>
            </w:r>
            <w:r w:rsidRPr="00294E5A">
              <w:rPr>
                <w:rFonts w:ascii="Calibri" w:hAnsi="Calibri"/>
                <w:color w:val="000000"/>
                <w:lang w:eastAsia="en-US"/>
              </w:rPr>
              <w:t>F_SETLEASE, F_GETLEASE</w:t>
            </w:r>
          </w:p>
          <w:p w:rsidR="00E34C56" w:rsidRPr="00294E5A" w:rsidRDefault="00E34C56" w:rsidP="00294E5A">
            <w:pPr>
              <w:spacing w:after="0" w:line="240" w:lineRule="auto"/>
              <w:rPr>
                <w:rFonts w:ascii="Calibri" w:hAnsi="Calibri"/>
                <w:color w:val="000000"/>
                <w:lang w:eastAsia="en-US"/>
              </w:rPr>
            </w:pPr>
            <w:r w:rsidRPr="00294E5A">
              <w:rPr>
                <w:rFonts w:ascii="Calibri" w:hAnsi="Calibri"/>
                <w:color w:val="000000"/>
                <w:lang w:eastAsia="en-US"/>
              </w:rPr>
              <w:t xml:space="preserve">                 Not supported.</w:t>
            </w:r>
            <w:r>
              <w:rPr>
                <w:rFonts w:ascii="Calibri" w:hAnsi="Calibri"/>
                <w:color w:val="000000"/>
                <w:lang w:eastAsia="en-US"/>
              </w:rPr>
              <w:t xml:space="preserve"> Will return EINVAL</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w:t>
            </w:r>
            <w:r w:rsidRPr="00294E5A">
              <w:rPr>
                <w:rFonts w:ascii="Calibri" w:hAnsi="Calibri"/>
                <w:color w:val="000000"/>
                <w:lang w:eastAsia="en-US"/>
              </w:rPr>
              <w:t xml:space="preserve"> F_NOTIFY</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Not supported. Will return EINVAL</w:t>
            </w:r>
          </w:p>
          <w:p w:rsidR="00E34C56" w:rsidRPr="00294E5A" w:rsidRDefault="00E34C56" w:rsidP="00294E5A">
            <w:pPr>
              <w:spacing w:after="0" w:line="240" w:lineRule="auto"/>
              <w:rPr>
                <w:rFonts w:ascii="Calibri" w:hAnsi="Calibri"/>
                <w:color w:val="000000"/>
                <w:lang w:eastAsia="en-US"/>
              </w:rPr>
            </w:pPr>
            <w:r>
              <w:rPr>
                <w:rFonts w:ascii="Calibri" w:hAnsi="Calibri"/>
                <w:color w:val="000000"/>
                <w:lang w:eastAsia="en-US"/>
              </w:rPr>
              <w:t xml:space="preserve">    </w:t>
            </w:r>
            <w:r w:rsidRPr="00294E5A">
              <w:rPr>
                <w:rFonts w:ascii="Calibri" w:hAnsi="Calibri"/>
                <w:color w:val="000000"/>
                <w:lang w:eastAsia="en-US"/>
              </w:rPr>
              <w:t xml:space="preserve"> MANDATORY LOCKS</w:t>
            </w:r>
          </w:p>
          <w:p w:rsidR="00E34C56" w:rsidRDefault="00B62C2B" w:rsidP="00294E5A">
            <w:pPr>
              <w:spacing w:after="0" w:line="240" w:lineRule="auto"/>
              <w:rPr>
                <w:rFonts w:ascii="Calibri" w:hAnsi="Calibri"/>
                <w:color w:val="000000"/>
                <w:lang w:eastAsia="en-US"/>
              </w:rPr>
            </w:pPr>
            <w:r>
              <w:rPr>
                <w:rFonts w:ascii="Calibri" w:hAnsi="Calibri"/>
                <w:color w:val="000000"/>
                <w:lang w:eastAsia="en-US"/>
              </w:rPr>
              <w:t xml:space="preserve">                 Not s</w:t>
            </w:r>
            <w:r w:rsidR="00E34C56" w:rsidRPr="00294E5A">
              <w:rPr>
                <w:rFonts w:ascii="Calibri" w:hAnsi="Calibri"/>
                <w:color w:val="000000"/>
                <w:lang w:eastAsia="en-US"/>
              </w:rPr>
              <w:t>upported</w:t>
            </w:r>
            <w:r w:rsidR="00E34C56">
              <w:rPr>
                <w:rFonts w:ascii="Calibri" w:hAnsi="Calibri"/>
                <w:color w:val="000000"/>
                <w:lang w:eastAsia="en-US"/>
              </w:rPr>
              <w:t>. Will return EINVAL.</w:t>
            </w:r>
          </w:p>
          <w:p w:rsidR="00B62C2B" w:rsidRDefault="00B62C2B" w:rsidP="00294E5A">
            <w:pPr>
              <w:spacing w:after="0" w:line="240" w:lineRule="auto"/>
              <w:rPr>
                <w:rFonts w:ascii="Calibri" w:hAnsi="Calibri"/>
                <w:color w:val="000000"/>
                <w:lang w:eastAsia="en-US"/>
              </w:rPr>
            </w:pPr>
            <w:r>
              <w:rPr>
                <w:rFonts w:ascii="Calibri" w:hAnsi="Calibri"/>
                <w:color w:val="000000"/>
                <w:lang w:eastAsia="en-US"/>
              </w:rPr>
              <w:t xml:space="preserve">     LEASES</w:t>
            </w:r>
          </w:p>
          <w:p w:rsidR="00B62C2B" w:rsidRDefault="00B62C2B" w:rsidP="00294E5A">
            <w:pPr>
              <w:spacing w:after="0" w:line="240" w:lineRule="auto"/>
              <w:rPr>
                <w:rFonts w:ascii="Calibri" w:hAnsi="Calibri"/>
                <w:color w:val="000000"/>
                <w:lang w:eastAsia="en-US"/>
              </w:rPr>
            </w:pPr>
            <w:r>
              <w:rPr>
                <w:rFonts w:ascii="Calibri" w:hAnsi="Calibri"/>
                <w:color w:val="000000"/>
                <w:lang w:eastAsia="en-US"/>
              </w:rPr>
              <w:t xml:space="preserve">                 Not supported. Will return EINVAL.</w:t>
            </w:r>
          </w:p>
          <w:p w:rsidR="00B62C2B" w:rsidRDefault="00B62C2B" w:rsidP="00294E5A">
            <w:pPr>
              <w:spacing w:after="0" w:line="240" w:lineRule="auto"/>
              <w:rPr>
                <w:rFonts w:ascii="Calibri" w:hAnsi="Calibri"/>
                <w:color w:val="000000"/>
                <w:lang w:eastAsia="en-US"/>
              </w:rPr>
            </w:pPr>
            <w:r>
              <w:rPr>
                <w:rFonts w:ascii="Calibri" w:hAnsi="Calibri"/>
                <w:color w:val="000000"/>
                <w:lang w:eastAsia="en-US"/>
              </w:rPr>
              <w:t xml:space="preserve">     File and Directory change notifications</w:t>
            </w:r>
          </w:p>
          <w:p w:rsidR="00B62C2B" w:rsidRDefault="00B62C2B" w:rsidP="00294E5A">
            <w:pPr>
              <w:spacing w:after="0" w:line="240" w:lineRule="auto"/>
              <w:rPr>
                <w:rFonts w:ascii="Calibri" w:hAnsi="Calibri"/>
                <w:color w:val="000000"/>
                <w:lang w:eastAsia="en-US"/>
              </w:rPr>
            </w:pPr>
            <w:r>
              <w:rPr>
                <w:rFonts w:ascii="Calibri" w:hAnsi="Calibri"/>
                <w:color w:val="000000"/>
                <w:lang w:eastAsia="en-US"/>
              </w:rPr>
              <w:t xml:space="preserve">                 Not supported. Will return EINVAL.</w:t>
            </w:r>
          </w:p>
          <w:p w:rsidR="00B62C2B" w:rsidRDefault="00B62C2B" w:rsidP="00294E5A">
            <w:pPr>
              <w:spacing w:after="0" w:line="240" w:lineRule="auto"/>
              <w:rPr>
                <w:rFonts w:ascii="Calibri" w:hAnsi="Calibri"/>
                <w:color w:val="000000"/>
                <w:lang w:eastAsia="en-US"/>
              </w:rPr>
            </w:pPr>
            <w:r>
              <w:rPr>
                <w:rFonts w:ascii="Calibri" w:hAnsi="Calibri"/>
                <w:color w:val="000000"/>
                <w:lang w:eastAsia="en-US"/>
              </w:rPr>
              <w:t xml:space="preserve">     Pipe manipulation</w:t>
            </w:r>
          </w:p>
          <w:p w:rsidR="00B62C2B" w:rsidRDefault="00B62C2B" w:rsidP="00294E5A">
            <w:pPr>
              <w:spacing w:after="0" w:line="240" w:lineRule="auto"/>
              <w:rPr>
                <w:rFonts w:ascii="Calibri" w:hAnsi="Calibri"/>
                <w:color w:val="000000"/>
                <w:lang w:eastAsia="en-US"/>
              </w:rPr>
            </w:pPr>
            <w:r>
              <w:rPr>
                <w:rFonts w:ascii="Calibri" w:hAnsi="Calibri"/>
                <w:color w:val="000000"/>
                <w:lang w:eastAsia="en-US"/>
              </w:rPr>
              <w:t xml:space="preserve">                 Not supported. Will return EINVAL.</w:t>
            </w:r>
          </w:p>
          <w:p w:rsidR="00B62C2B" w:rsidRDefault="00B62C2B" w:rsidP="00294E5A">
            <w:pPr>
              <w:spacing w:after="0" w:line="240" w:lineRule="auto"/>
              <w:rPr>
                <w:rFonts w:ascii="Calibri" w:hAnsi="Calibri"/>
                <w:color w:val="000000"/>
                <w:lang w:eastAsia="en-US"/>
              </w:rPr>
            </w:pPr>
            <w:r>
              <w:rPr>
                <w:rFonts w:ascii="Calibri" w:hAnsi="Calibri"/>
                <w:color w:val="000000"/>
                <w:lang w:eastAsia="en-US"/>
              </w:rPr>
              <w:t xml:space="preserve">     File sealing</w:t>
            </w:r>
          </w:p>
          <w:p w:rsidR="00B62C2B" w:rsidRDefault="00B62C2B" w:rsidP="00294E5A">
            <w:pPr>
              <w:spacing w:after="0" w:line="240" w:lineRule="auto"/>
              <w:rPr>
                <w:rFonts w:ascii="Calibri" w:hAnsi="Calibri"/>
                <w:color w:val="000000"/>
                <w:lang w:eastAsia="en-US"/>
              </w:rPr>
            </w:pPr>
            <w:r>
              <w:rPr>
                <w:rFonts w:ascii="Calibri" w:hAnsi="Calibri"/>
                <w:color w:val="000000"/>
                <w:lang w:eastAsia="en-US"/>
              </w:rPr>
              <w:t xml:space="preserve">                 Not supported. Will return EINVAL.</w:t>
            </w:r>
          </w:p>
          <w:p w:rsidR="00E34C56" w:rsidRDefault="00E34C56">
            <w:pPr>
              <w:spacing w:after="0" w:line="240" w:lineRule="auto"/>
              <w:rPr>
                <w:rFonts w:ascii="Calibri" w:hAnsi="Calibri"/>
                <w:color w:val="000000"/>
                <w:lang w:eastAsia="en-US"/>
              </w:rPr>
            </w:pP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SYS_fdatasync</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9D0C21">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520A14">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604E5F" w:rsidRDefault="00E34C56">
            <w:pPr>
              <w:spacing w:after="0" w:line="240" w:lineRule="auto"/>
              <w:rPr>
                <w:rFonts w:ascii="Calibri" w:hAnsi="Calibri"/>
                <w:color w:val="000000"/>
                <w:lang w:eastAsia="en-US"/>
              </w:rPr>
            </w:pPr>
            <w:r>
              <w:rPr>
                <w:rFonts w:ascii="Calibri" w:hAnsi="Calibri"/>
                <w:color w:val="000000"/>
                <w:lang w:eastAsia="en-US"/>
              </w:rPr>
              <w:t xml:space="preserve">All IO with </w:t>
            </w:r>
            <w:r w:rsidR="00E23807">
              <w:rPr>
                <w:rFonts w:ascii="Calibri" w:hAnsi="Calibri"/>
                <w:color w:val="000000"/>
                <w:lang w:eastAsia="en-US"/>
              </w:rPr>
              <w:t>Pmemfile</w:t>
            </w:r>
            <w:r>
              <w:rPr>
                <w:rFonts w:ascii="Calibri" w:hAnsi="Calibri"/>
                <w:color w:val="000000"/>
                <w:lang w:eastAsia="en-US"/>
              </w:rPr>
              <w:t xml:space="preserve"> is synchronous. Libpmemfile component will</w:t>
            </w:r>
          </w:p>
          <w:p w:rsidR="00E34C56" w:rsidRDefault="00E34C56">
            <w:pPr>
              <w:spacing w:after="0" w:line="240" w:lineRule="auto"/>
              <w:rPr>
                <w:rFonts w:ascii="Calibri" w:hAnsi="Calibri"/>
                <w:color w:val="000000"/>
                <w:lang w:eastAsia="en-US"/>
              </w:rPr>
            </w:pPr>
            <w:r>
              <w:rPr>
                <w:rFonts w:ascii="Calibri" w:hAnsi="Calibri"/>
                <w:color w:val="000000"/>
                <w:lang w:eastAsia="en-US"/>
              </w:rPr>
              <w:t>return 0 for this call.</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SYS_fgetxattr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520A14">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 xattrs support provided.</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SYS_flistxattr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520A14">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520A14">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SYS_flock</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520A14">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Pmemfile does not support file locking. Will return EINVAL.</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SYS_fork</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520A14">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47636A" w:rsidRDefault="00E34C56">
            <w:pPr>
              <w:spacing w:after="0" w:line="240" w:lineRule="auto"/>
              <w:rPr>
                <w:rFonts w:ascii="Calibri" w:hAnsi="Calibri"/>
                <w:color w:val="000000"/>
                <w:lang w:eastAsia="en-US"/>
              </w:rPr>
            </w:pPr>
            <w:r>
              <w:rPr>
                <w:rFonts w:ascii="Calibri" w:hAnsi="Calibri"/>
                <w:color w:val="000000"/>
                <w:lang w:eastAsia="en-US"/>
              </w:rPr>
              <w:t>Pmemfile does not provide multi-process support. A child created with</w:t>
            </w:r>
          </w:p>
          <w:p w:rsidR="00D90815" w:rsidRDefault="00E34C56">
            <w:pPr>
              <w:spacing w:after="0" w:line="240" w:lineRule="auto"/>
              <w:rPr>
                <w:rFonts w:ascii="Calibri" w:hAnsi="Calibri"/>
                <w:color w:val="000000"/>
                <w:lang w:eastAsia="en-US"/>
              </w:rPr>
            </w:pPr>
            <w:r>
              <w:rPr>
                <w:rFonts w:ascii="Calibri" w:hAnsi="Calibri"/>
                <w:color w:val="000000"/>
                <w:lang w:eastAsia="en-US"/>
              </w:rPr>
              <w:t xml:space="preserve">fork() will not be able to access any existing pmem-resident files nor </w:t>
            </w:r>
          </w:p>
          <w:p w:rsidR="00E34C56" w:rsidRDefault="00E34C56">
            <w:pPr>
              <w:spacing w:after="0" w:line="240" w:lineRule="auto"/>
              <w:rPr>
                <w:rFonts w:ascii="Calibri" w:hAnsi="Calibri"/>
                <w:color w:val="000000"/>
                <w:lang w:eastAsia="en-US"/>
              </w:rPr>
            </w:pPr>
            <w:r>
              <w:rPr>
                <w:rFonts w:ascii="Calibri" w:hAnsi="Calibri"/>
                <w:color w:val="000000"/>
                <w:lang w:eastAsia="en-US"/>
              </w:rPr>
              <w:t>create new ones.</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SYS_fremovexattr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520A14">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 xattrs support</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SYS_fsetxattr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D9081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SYS_fstat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SYS_fstatfs</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SYS_fsync</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D9081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162144" w:rsidP="00D90815">
            <w:pPr>
              <w:spacing w:after="0" w:line="240" w:lineRule="auto"/>
              <w:rPr>
                <w:rFonts w:ascii="Calibri" w:hAnsi="Calibri"/>
                <w:color w:val="000000"/>
                <w:lang w:eastAsia="en-US"/>
              </w:rPr>
            </w:pPr>
            <w:r>
              <w:rPr>
                <w:rFonts w:ascii="Calibri" w:hAnsi="Calibri"/>
                <w:color w:val="000000"/>
                <w:lang w:eastAsia="en-US"/>
              </w:rPr>
              <w:t>Libpmemfile component will retur</w:t>
            </w:r>
            <w:r w:rsidR="006A2A1E">
              <w:rPr>
                <w:rFonts w:ascii="Calibri" w:hAnsi="Calibri"/>
                <w:color w:val="000000"/>
                <w:lang w:eastAsia="en-US"/>
              </w:rPr>
              <w:t xml:space="preserve">n 0 for all file sync </w:t>
            </w:r>
            <w:r>
              <w:rPr>
                <w:rFonts w:ascii="Calibri" w:hAnsi="Calibri"/>
                <w:color w:val="000000"/>
                <w:lang w:eastAsia="en-US"/>
              </w:rPr>
              <w:t xml:space="preserve">commands.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162144">
            <w:pPr>
              <w:spacing w:after="0" w:line="240" w:lineRule="auto"/>
              <w:rPr>
                <w:rFonts w:ascii="Calibri" w:hAnsi="Calibri"/>
                <w:color w:val="000000"/>
                <w:lang w:eastAsia="en-US"/>
              </w:rPr>
            </w:pPr>
            <w:r>
              <w:rPr>
                <w:rFonts w:ascii="Calibri" w:hAnsi="Calibri"/>
                <w:color w:val="000000"/>
                <w:lang w:eastAsia="en-US"/>
              </w:rPr>
              <w:t>SYS_ftruncate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0A32D9"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0A32D9" w:rsidRDefault="000A32D9">
            <w:pPr>
              <w:spacing w:after="0" w:line="240" w:lineRule="auto"/>
              <w:rPr>
                <w:rFonts w:ascii="Calibri" w:hAnsi="Calibri"/>
                <w:color w:val="000000"/>
                <w:lang w:eastAsia="en-US"/>
              </w:rPr>
            </w:pPr>
            <w:r>
              <w:rPr>
                <w:rFonts w:ascii="Calibri" w:hAnsi="Calibri"/>
                <w:color w:val="000000"/>
                <w:lang w:eastAsia="en-US"/>
              </w:rPr>
              <w:t>SYS_ftruncate64</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0A32D9" w:rsidRDefault="000A32D9">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0A32D9" w:rsidRDefault="000A32D9"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0A32D9" w:rsidRDefault="000A32D9">
            <w:pPr>
              <w:spacing w:after="0" w:line="240" w:lineRule="auto"/>
              <w:rPr>
                <w:rFonts w:ascii="Calibri" w:hAnsi="Calibri"/>
                <w:color w:val="000000"/>
                <w:lang w:eastAsia="en-US"/>
              </w:rPr>
            </w:pP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SYS_futimesat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SYS_getcwd</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6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SYS_getdents</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0A32D9">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0A32D9" w:rsidRDefault="00E34C56">
            <w:pPr>
              <w:spacing w:after="0" w:line="240" w:lineRule="auto"/>
              <w:rPr>
                <w:rFonts w:ascii="Calibri" w:hAnsi="Calibri"/>
                <w:color w:val="000000"/>
                <w:lang w:eastAsia="en-US"/>
              </w:rPr>
            </w:pPr>
            <w:r>
              <w:rPr>
                <w:rFonts w:ascii="Calibri" w:hAnsi="Calibri"/>
                <w:color w:val="000000"/>
                <w:lang w:eastAsia="en-US"/>
              </w:rPr>
              <w:t xml:space="preserve">This does not have a </w:t>
            </w:r>
            <w:r w:rsidR="00866253">
              <w:rPr>
                <w:rFonts w:ascii="Calibri" w:hAnsi="Calibri"/>
                <w:color w:val="000000"/>
                <w:lang w:eastAsia="en-US"/>
              </w:rPr>
              <w:t>glibc</w:t>
            </w:r>
            <w:r>
              <w:rPr>
                <w:rFonts w:ascii="Calibri" w:hAnsi="Calibri"/>
                <w:color w:val="000000"/>
                <w:lang w:eastAsia="en-US"/>
              </w:rPr>
              <w:t xml:space="preserve"> wrapper. The real support is for readdir(). </w:t>
            </w:r>
          </w:p>
          <w:p w:rsidR="00E34C56" w:rsidRDefault="00E34C56">
            <w:pPr>
              <w:spacing w:after="0" w:line="240" w:lineRule="auto"/>
              <w:rPr>
                <w:rFonts w:ascii="Calibri" w:hAnsi="Calibri"/>
                <w:color w:val="000000"/>
                <w:lang w:eastAsia="en-US"/>
              </w:rPr>
            </w:pPr>
            <w:r>
              <w:rPr>
                <w:rFonts w:ascii="Calibri" w:hAnsi="Calibri"/>
                <w:color w:val="000000"/>
                <w:lang w:eastAsia="en-US"/>
              </w:rPr>
              <w:t>Man page will reflect the support of readdir().</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SYS_getdents64</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0A32D9">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6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SYS_inotify_add_watch</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0A32D9">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0A32D9">
            <w:pPr>
              <w:spacing w:after="0" w:line="240" w:lineRule="auto"/>
              <w:rPr>
                <w:rFonts w:ascii="Calibri" w:hAnsi="Calibri"/>
                <w:color w:val="000000"/>
                <w:lang w:eastAsia="en-US"/>
              </w:rPr>
            </w:pPr>
            <w:r>
              <w:rPr>
                <w:rFonts w:ascii="Calibri" w:hAnsi="Calibri"/>
                <w:color w:val="000000"/>
                <w:lang w:eastAsia="en-US"/>
              </w:rPr>
              <w:t>P</w:t>
            </w:r>
            <w:r w:rsidR="00E34C56">
              <w:rPr>
                <w:rFonts w:ascii="Calibri" w:hAnsi="Calibri"/>
                <w:color w:val="000000"/>
                <w:lang w:eastAsia="en-US"/>
              </w:rPr>
              <w:t>memfile does not support any I/O event notification</w:t>
            </w:r>
          </w:p>
        </w:tc>
      </w:tr>
      <w:tr w:rsidR="00E34C56" w:rsidTr="001F0D18">
        <w:trPr>
          <w:trHeight w:val="6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SYS_inotify_rm_watch</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0A32D9">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SYS_io_cancel</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auto"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0A32D9">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Pmemfile will not support asynchronous IO for V1.0</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SYS_io_destroy</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897DDB">
            <w:pPr>
              <w:spacing w:after="0" w:line="240" w:lineRule="auto"/>
              <w:rPr>
                <w:rFonts w:ascii="Calibri" w:hAnsi="Calibri"/>
                <w:color w:val="000000"/>
                <w:lang w:eastAsia="en-US"/>
              </w:rPr>
            </w:pPr>
            <w:r>
              <w:rPr>
                <w:rFonts w:ascii="Calibri" w:hAnsi="Calibri"/>
                <w:color w:val="000000"/>
                <w:lang w:eastAsia="en-US"/>
              </w:rPr>
              <w:t>n</w:t>
            </w:r>
            <w:r w:rsidR="00E34C56">
              <w:rPr>
                <w:rFonts w:ascii="Calibri" w:hAnsi="Calibri"/>
                <w:color w:val="000000"/>
                <w:lang w:eastAsia="en-US"/>
              </w:rPr>
              <w:t>o</w:t>
            </w:r>
          </w:p>
        </w:tc>
        <w:tc>
          <w:tcPr>
            <w:tcW w:w="1880" w:type="dxa"/>
            <w:tcBorders>
              <w:top w:val="single" w:sz="0" w:space="0" w:color="000000"/>
              <w:left w:val="single" w:sz="0" w:space="0" w:color="000000"/>
              <w:bottom w:val="single" w:sz="4" w:space="0" w:color="000000"/>
              <w:right w:val="single" w:sz="0" w:space="0" w:color="000000"/>
            </w:tcBorders>
            <w:shd w:val="clear" w:color="auto"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0A32D9">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SYS_io_getevents</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897DDB">
            <w:pPr>
              <w:spacing w:after="0" w:line="240" w:lineRule="auto"/>
              <w:rPr>
                <w:rFonts w:ascii="Calibri" w:hAnsi="Calibri"/>
                <w:color w:val="000000"/>
                <w:lang w:eastAsia="en-US"/>
              </w:rPr>
            </w:pPr>
            <w:r>
              <w:rPr>
                <w:rFonts w:ascii="Calibri" w:hAnsi="Calibri"/>
                <w:color w:val="000000"/>
                <w:lang w:eastAsia="en-US"/>
              </w:rPr>
              <w:t>n</w:t>
            </w:r>
            <w:r w:rsidR="00E34C56">
              <w:rPr>
                <w:rFonts w:ascii="Calibri" w:hAnsi="Calibri"/>
                <w:color w:val="000000"/>
                <w:lang w:eastAsia="en-US"/>
              </w:rPr>
              <w:t>o</w:t>
            </w:r>
          </w:p>
        </w:tc>
        <w:tc>
          <w:tcPr>
            <w:tcW w:w="1880" w:type="dxa"/>
            <w:tcBorders>
              <w:top w:val="single" w:sz="0" w:space="0" w:color="000000"/>
              <w:left w:val="single" w:sz="0" w:space="0" w:color="000000"/>
              <w:bottom w:val="single" w:sz="4" w:space="0" w:color="000000"/>
              <w:right w:val="single" w:sz="0" w:space="0" w:color="000000"/>
            </w:tcBorders>
            <w:shd w:val="clear" w:color="auto"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w:t>
            </w:r>
            <w:r w:rsidR="000A32D9">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SYS_io_setup</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897DDB">
            <w:pPr>
              <w:spacing w:after="0" w:line="240" w:lineRule="auto"/>
              <w:rPr>
                <w:rFonts w:ascii="Calibri" w:hAnsi="Calibri"/>
                <w:color w:val="000000"/>
                <w:lang w:eastAsia="en-US"/>
              </w:rPr>
            </w:pPr>
            <w:r>
              <w:rPr>
                <w:rFonts w:ascii="Calibri" w:hAnsi="Calibri"/>
                <w:color w:val="000000"/>
                <w:lang w:eastAsia="en-US"/>
              </w:rPr>
              <w:t>n</w:t>
            </w:r>
            <w:r w:rsidR="00E34C56">
              <w:rPr>
                <w:rFonts w:ascii="Calibri" w:hAnsi="Calibri"/>
                <w:color w:val="000000"/>
                <w:lang w:eastAsia="en-US"/>
              </w:rPr>
              <w:t>o</w:t>
            </w:r>
          </w:p>
        </w:tc>
        <w:tc>
          <w:tcPr>
            <w:tcW w:w="1880" w:type="dxa"/>
            <w:tcBorders>
              <w:top w:val="single" w:sz="0" w:space="0" w:color="000000"/>
              <w:left w:val="single" w:sz="0" w:space="0" w:color="000000"/>
              <w:bottom w:val="single" w:sz="4" w:space="0" w:color="000000"/>
              <w:right w:val="single" w:sz="0" w:space="0" w:color="000000"/>
            </w:tcBorders>
            <w:shd w:val="clear" w:color="auto" w:fill="00B050"/>
            <w:vAlign w:val="bottom"/>
          </w:tcPr>
          <w:p w:rsidR="00E34C56" w:rsidRDefault="00FD3548" w:rsidP="00520A14">
            <w:pPr>
              <w:spacing w:after="0" w:line="240" w:lineRule="auto"/>
              <w:jc w:val="center"/>
              <w:rPr>
                <w:rFonts w:ascii="Calibri" w:hAnsi="Calibri"/>
                <w:color w:val="000000"/>
                <w:lang w:eastAsia="en-US"/>
              </w:rPr>
            </w:pPr>
            <w:r>
              <w:rPr>
                <w:rFonts w:ascii="Calibri" w:hAnsi="Calibri"/>
                <w:color w:val="000000"/>
                <w:lang w:eastAsia="en-US"/>
              </w:rPr>
              <w:t>ye</w:t>
            </w:r>
            <w:r w:rsidR="000A32D9">
              <w:rPr>
                <w:rFonts w:ascii="Calibri" w:hAnsi="Calibri"/>
                <w:color w:val="000000"/>
                <w:lang w:eastAsia="en-US"/>
              </w:rPr>
              <w:t>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SYS_io_submit</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897DDB">
            <w:pPr>
              <w:spacing w:after="0" w:line="240" w:lineRule="auto"/>
              <w:rPr>
                <w:rFonts w:ascii="Calibri" w:hAnsi="Calibri"/>
                <w:color w:val="000000"/>
                <w:lang w:eastAsia="en-US"/>
              </w:rPr>
            </w:pPr>
            <w:r>
              <w:rPr>
                <w:rFonts w:ascii="Calibri" w:hAnsi="Calibri"/>
                <w:color w:val="000000"/>
                <w:lang w:eastAsia="en-US"/>
              </w:rPr>
              <w:t>n</w:t>
            </w:r>
            <w:r w:rsidR="00E34C56">
              <w:rPr>
                <w:rFonts w:ascii="Calibri" w:hAnsi="Calibri"/>
                <w:color w:val="000000"/>
                <w:lang w:eastAsia="en-US"/>
              </w:rPr>
              <w:t>o</w:t>
            </w:r>
          </w:p>
        </w:tc>
        <w:tc>
          <w:tcPr>
            <w:tcW w:w="1880" w:type="dxa"/>
            <w:tcBorders>
              <w:top w:val="single" w:sz="0" w:space="0" w:color="000000"/>
              <w:left w:val="single" w:sz="0" w:space="0" w:color="000000"/>
              <w:bottom w:val="single" w:sz="4" w:space="0" w:color="000000"/>
              <w:right w:val="single" w:sz="0" w:space="0" w:color="000000"/>
            </w:tcBorders>
            <w:shd w:val="clear" w:color="auto" w:fill="00B050"/>
            <w:vAlign w:val="bottom"/>
          </w:tcPr>
          <w:p w:rsidR="00E34C56" w:rsidRDefault="00897DDB" w:rsidP="00520A14">
            <w:pPr>
              <w:spacing w:after="0" w:line="240" w:lineRule="auto"/>
              <w:jc w:val="center"/>
              <w:rPr>
                <w:rFonts w:ascii="Calibri" w:hAnsi="Calibri"/>
                <w:color w:val="000000"/>
                <w:lang w:eastAsia="en-US"/>
              </w:rPr>
            </w:pPr>
            <w:r>
              <w:rPr>
                <w:rFonts w:ascii="Calibri" w:hAnsi="Calibri"/>
                <w:color w:val="000000"/>
                <w:lang w:eastAsia="en-US"/>
              </w:rPr>
              <w:t>y</w:t>
            </w:r>
            <w:r w:rsidR="006A2A1E">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SYS_ioctl</w:t>
            </w:r>
          </w:p>
        </w:tc>
        <w:tc>
          <w:tcPr>
            <w:tcW w:w="1170" w:type="dxa"/>
            <w:tcBorders>
              <w:top w:val="single" w:sz="0" w:space="0" w:color="000000"/>
              <w:left w:val="single" w:sz="0" w:space="0" w:color="000000"/>
              <w:bottom w:val="single" w:sz="4" w:space="0" w:color="000000"/>
              <w:right w:val="single" w:sz="4" w:space="0" w:color="000000"/>
            </w:tcBorders>
            <w:shd w:val="clear" w:color="auto" w:fill="auto"/>
            <w:vAlign w:val="bottom"/>
          </w:tcPr>
          <w:p w:rsidR="00E34C56" w:rsidRDefault="00897DDB">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r w:rsidR="006A2A1E">
              <w:rPr>
                <w:rFonts w:ascii="Calibri" w:hAnsi="Calibri"/>
                <w:color w:val="000000"/>
                <w:lang w:eastAsia="en-US"/>
              </w:rPr>
              <w:t>*</w:t>
            </w:r>
          </w:p>
        </w:tc>
        <w:tc>
          <w:tcPr>
            <w:tcW w:w="1880" w:type="dxa"/>
            <w:tcBorders>
              <w:top w:val="single" w:sz="0" w:space="0" w:color="000000"/>
              <w:left w:val="single" w:sz="0" w:space="0" w:color="000000"/>
              <w:bottom w:val="single" w:sz="4" w:space="0" w:color="000000"/>
              <w:right w:val="single" w:sz="0" w:space="0" w:color="000000"/>
            </w:tcBorders>
            <w:shd w:val="clear" w:color="auto" w:fill="00B050"/>
            <w:vAlign w:val="bottom"/>
          </w:tcPr>
          <w:p w:rsidR="00E34C56" w:rsidRDefault="00897DDB" w:rsidP="00520A14">
            <w:pPr>
              <w:spacing w:after="0" w:line="240" w:lineRule="auto"/>
              <w:jc w:val="center"/>
              <w:rPr>
                <w:rFonts w:ascii="Calibri" w:hAnsi="Calibri"/>
                <w:color w:val="000000"/>
                <w:lang w:eastAsia="en-US"/>
              </w:rPr>
            </w:pPr>
            <w:r>
              <w:rPr>
                <w:rFonts w:ascii="Calibri" w:hAnsi="Calibri"/>
                <w:color w:val="000000"/>
                <w:lang w:eastAsia="en-US"/>
              </w:rPr>
              <w:t>yes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6A2A1E" w:rsidP="0034781D">
            <w:pPr>
              <w:spacing w:after="0" w:line="240" w:lineRule="auto"/>
              <w:rPr>
                <w:rFonts w:ascii="Calibri" w:hAnsi="Calibri"/>
                <w:color w:val="000000"/>
                <w:lang w:eastAsia="en-US"/>
              </w:rPr>
            </w:pPr>
            <w:r>
              <w:rPr>
                <w:rFonts w:ascii="Calibri" w:hAnsi="Calibri"/>
                <w:color w:val="000000"/>
                <w:lang w:eastAsia="en-US"/>
              </w:rPr>
              <w:t>*P</w:t>
            </w:r>
            <w:r w:rsidR="00E34C56">
              <w:rPr>
                <w:rFonts w:ascii="Calibri" w:hAnsi="Calibri"/>
                <w:color w:val="000000"/>
                <w:lang w:eastAsia="en-US"/>
              </w:rPr>
              <w:t xml:space="preserve">memfile V1.0 will not provide support for this.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SYS_lchown</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SYS_lgetxattr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897DDB" w:rsidP="00520A14">
            <w:pPr>
              <w:spacing w:after="0" w:line="240" w:lineRule="auto"/>
              <w:jc w:val="center"/>
              <w:rPr>
                <w:rFonts w:ascii="Calibri" w:hAnsi="Calibri"/>
                <w:color w:val="000000"/>
                <w:lang w:eastAsia="en-US"/>
              </w:rPr>
            </w:pPr>
            <w:r>
              <w:rPr>
                <w:rFonts w:ascii="Calibri" w:hAnsi="Calibri"/>
                <w:color w:val="000000"/>
                <w:lang w:eastAsia="en-US"/>
              </w:rPr>
              <w:t>y</w:t>
            </w:r>
            <w:r w:rsidR="00D0077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 xattrs support provided</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SYS_link</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SYS_linkat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SYS_listxattr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897DDB" w:rsidP="00520A14">
            <w:pPr>
              <w:spacing w:after="0" w:line="240" w:lineRule="auto"/>
              <w:jc w:val="center"/>
              <w:rPr>
                <w:rFonts w:ascii="Calibri" w:hAnsi="Calibri"/>
                <w:color w:val="000000"/>
                <w:lang w:eastAsia="en-US"/>
              </w:rPr>
            </w:pPr>
            <w:r>
              <w:rPr>
                <w:rFonts w:ascii="Calibri" w:hAnsi="Calibri"/>
                <w:color w:val="000000"/>
                <w:lang w:eastAsia="en-US"/>
              </w:rPr>
              <w:t>y</w:t>
            </w:r>
            <w:r w:rsidR="00D0077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all xattrs</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SYS_llistxattr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897DDB" w:rsidP="00520A14">
            <w:pPr>
              <w:spacing w:after="0" w:line="240" w:lineRule="auto"/>
              <w:jc w:val="center"/>
              <w:rPr>
                <w:rFonts w:ascii="Calibri" w:hAnsi="Calibri"/>
                <w:color w:val="000000"/>
                <w:lang w:eastAsia="en-US"/>
              </w:rPr>
            </w:pPr>
            <w:r>
              <w:rPr>
                <w:rFonts w:ascii="Calibri" w:hAnsi="Calibri"/>
                <w:color w:val="000000"/>
                <w:lang w:eastAsia="en-US"/>
              </w:rPr>
              <w:t>y</w:t>
            </w:r>
            <w:r w:rsidR="00D0077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all xattrs</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SYS_lremovexattr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897DDB" w:rsidP="00520A14">
            <w:pPr>
              <w:spacing w:after="0" w:line="240" w:lineRule="auto"/>
              <w:jc w:val="center"/>
              <w:rPr>
                <w:rFonts w:ascii="Calibri" w:hAnsi="Calibri"/>
                <w:color w:val="000000"/>
                <w:lang w:eastAsia="en-US"/>
              </w:rPr>
            </w:pPr>
            <w:r>
              <w:rPr>
                <w:rFonts w:ascii="Calibri" w:hAnsi="Calibri"/>
                <w:color w:val="000000"/>
                <w:lang w:eastAsia="en-US"/>
              </w:rPr>
              <w:t>y</w:t>
            </w:r>
            <w:r w:rsidR="00D0077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all xattrs</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SYS_lseek</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SYS_lsetxattr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897DDB" w:rsidP="00520A14">
            <w:pPr>
              <w:spacing w:after="0" w:line="240" w:lineRule="auto"/>
              <w:jc w:val="center"/>
              <w:rPr>
                <w:rFonts w:ascii="Calibri" w:hAnsi="Calibri"/>
                <w:color w:val="000000"/>
                <w:lang w:eastAsia="en-US"/>
              </w:rPr>
            </w:pPr>
            <w:r>
              <w:rPr>
                <w:rFonts w:ascii="Calibri" w:hAnsi="Calibri"/>
                <w:color w:val="000000"/>
                <w:lang w:eastAsia="en-US"/>
              </w:rPr>
              <w:t>y</w:t>
            </w:r>
            <w:r w:rsidR="00D0077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all xattrs</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SYS_lstat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SYS_mkdir</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SYS_mkdirat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SYS_mknod</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744179" w:rsidP="00520A14">
            <w:pPr>
              <w:spacing w:after="0" w:line="240" w:lineRule="auto"/>
              <w:jc w:val="center"/>
              <w:rPr>
                <w:rFonts w:ascii="Calibri" w:hAnsi="Calibri"/>
                <w:color w:val="000000"/>
                <w:lang w:eastAsia="en-US"/>
              </w:rPr>
            </w:pPr>
            <w:r>
              <w:rPr>
                <w:rFonts w:ascii="Calibri" w:hAnsi="Calibri"/>
                <w:color w:val="000000"/>
                <w:lang w:eastAsia="en-US"/>
              </w:rPr>
              <w:t>y</w:t>
            </w:r>
            <w:r w:rsidR="00D0077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Pmemfile does not support block or character devices</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SYS_mknodat</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744179" w:rsidP="00520A14">
            <w:pPr>
              <w:spacing w:after="0" w:line="240" w:lineRule="auto"/>
              <w:jc w:val="center"/>
              <w:rPr>
                <w:rFonts w:ascii="Calibri" w:hAnsi="Calibri"/>
                <w:color w:val="000000"/>
                <w:lang w:eastAsia="en-US"/>
              </w:rPr>
            </w:pPr>
            <w:r>
              <w:rPr>
                <w:rFonts w:ascii="Calibri" w:hAnsi="Calibri"/>
                <w:color w:val="000000"/>
                <w:lang w:eastAsia="en-US"/>
              </w:rPr>
              <w:t>y</w:t>
            </w:r>
            <w:r w:rsidR="00D0077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SYS_mmap</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774515">
            <w:pPr>
              <w:spacing w:after="0" w:line="240" w:lineRule="auto"/>
              <w:rPr>
                <w:rFonts w:ascii="Calibri" w:hAnsi="Calibri"/>
                <w:color w:val="000000"/>
                <w:lang w:eastAsia="en-US"/>
              </w:rPr>
            </w:pPr>
            <w:r>
              <w:rPr>
                <w:rFonts w:ascii="Calibri" w:hAnsi="Calibri"/>
                <w:color w:val="000000"/>
                <w:lang w:eastAsia="en-US"/>
              </w:rPr>
              <w:t>n</w:t>
            </w:r>
            <w:r w:rsidR="00E34C56">
              <w:rPr>
                <w:rFonts w:ascii="Calibri" w:hAnsi="Calibri"/>
                <w:color w:val="000000"/>
                <w:lang w:eastAsia="en-US"/>
              </w:rPr>
              <w:t>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744179" w:rsidP="00520A14">
            <w:pPr>
              <w:spacing w:after="0" w:line="240" w:lineRule="auto"/>
              <w:jc w:val="center"/>
              <w:rPr>
                <w:rFonts w:ascii="Calibri" w:hAnsi="Calibri"/>
                <w:color w:val="000000"/>
                <w:lang w:eastAsia="en-US"/>
              </w:rPr>
            </w:pPr>
            <w:r>
              <w:rPr>
                <w:rFonts w:ascii="Calibri" w:hAnsi="Calibri"/>
                <w:color w:val="000000"/>
                <w:lang w:eastAsia="en-US"/>
              </w:rPr>
              <w:t>y</w:t>
            </w:r>
            <w:r w:rsidR="00D0077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If Yes – mmap supports mmap for the following flags:</w:t>
            </w:r>
          </w:p>
          <w:p w:rsidR="00E34C56" w:rsidRDefault="00E34C56">
            <w:pPr>
              <w:spacing w:after="0" w:line="240" w:lineRule="auto"/>
              <w:rPr>
                <w:rFonts w:ascii="Calibri" w:hAnsi="Calibri"/>
                <w:color w:val="000000"/>
                <w:lang w:eastAsia="en-US"/>
              </w:rPr>
            </w:pPr>
            <w:r>
              <w:rPr>
                <w:rFonts w:ascii="Calibri" w:hAnsi="Calibri"/>
                <w:color w:val="000000"/>
                <w:lang w:eastAsia="en-US"/>
              </w:rPr>
              <w:t xml:space="preserve">  MAP_SHARED, MAP_FIXED</w:t>
            </w:r>
          </w:p>
          <w:p w:rsidR="00E34C56" w:rsidRDefault="00E34C56">
            <w:pPr>
              <w:spacing w:after="0" w:line="240" w:lineRule="auto"/>
              <w:rPr>
                <w:rFonts w:ascii="Calibri" w:hAnsi="Calibri"/>
                <w:color w:val="000000"/>
                <w:lang w:eastAsia="en-US"/>
              </w:rPr>
            </w:pPr>
            <w:r>
              <w:rPr>
                <w:rFonts w:ascii="Calibri" w:hAnsi="Calibri"/>
                <w:color w:val="000000"/>
                <w:lang w:eastAsia="en-US"/>
              </w:rPr>
              <w:t>Protection flags supported:</w:t>
            </w:r>
          </w:p>
          <w:p w:rsidR="00E34C56" w:rsidRDefault="00E34C56">
            <w:pPr>
              <w:spacing w:after="0" w:line="240" w:lineRule="auto"/>
              <w:rPr>
                <w:rFonts w:ascii="Calibri" w:hAnsi="Calibri"/>
                <w:color w:val="000000"/>
                <w:lang w:eastAsia="en-US"/>
              </w:rPr>
            </w:pPr>
            <w:r>
              <w:rPr>
                <w:rFonts w:ascii="Calibri" w:hAnsi="Calibri"/>
                <w:color w:val="000000"/>
                <w:lang w:eastAsia="en-US"/>
              </w:rPr>
              <w:t xml:space="preserve">  PROT_REA</w:t>
            </w:r>
            <w:r w:rsidR="004D5A33">
              <w:rPr>
                <w:rFonts w:ascii="Calibri" w:hAnsi="Calibri"/>
                <w:color w:val="000000"/>
                <w:lang w:eastAsia="en-US"/>
              </w:rPr>
              <w:t>D and PROT_WRITE is the default</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SYS_newfstatat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SYS_open</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744179" w:rsidP="00520A14">
            <w:pPr>
              <w:spacing w:after="0" w:line="240" w:lineRule="auto"/>
              <w:jc w:val="center"/>
              <w:rPr>
                <w:rFonts w:ascii="Calibri" w:hAnsi="Calibri"/>
                <w:color w:val="000000"/>
                <w:lang w:eastAsia="en-US"/>
              </w:rPr>
            </w:pPr>
            <w:r>
              <w:rPr>
                <w:rFonts w:ascii="Calibri" w:hAnsi="Calibri"/>
                <w:color w:val="000000"/>
                <w:lang w:eastAsia="en-US"/>
              </w:rPr>
              <w:t>y</w:t>
            </w:r>
            <w:r w:rsidR="00D00775">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Pmemfile supports open with the following flag exceptions:</w:t>
            </w:r>
          </w:p>
          <w:p w:rsidR="008C3A84" w:rsidRDefault="007138D7" w:rsidP="00580180">
            <w:pPr>
              <w:spacing w:after="0" w:line="240" w:lineRule="auto"/>
              <w:rPr>
                <w:rFonts w:ascii="Calibri" w:hAnsi="Calibri"/>
                <w:color w:val="000000"/>
                <w:lang w:eastAsia="en-US"/>
              </w:rPr>
            </w:pPr>
            <w:r>
              <w:rPr>
                <w:rFonts w:ascii="Calibri" w:hAnsi="Calibri"/>
                <w:color w:val="000000"/>
                <w:lang w:eastAsia="en-US"/>
              </w:rPr>
              <w:t xml:space="preserve">   O_ASYNC - EINVAL</w:t>
            </w:r>
          </w:p>
          <w:p w:rsidR="008C3A84" w:rsidRDefault="008C3A84" w:rsidP="00580180">
            <w:pPr>
              <w:spacing w:after="0" w:line="240" w:lineRule="auto"/>
              <w:rPr>
                <w:rFonts w:ascii="Calibri" w:hAnsi="Calibri"/>
                <w:color w:val="000000"/>
                <w:lang w:eastAsia="en-US"/>
              </w:rPr>
            </w:pPr>
            <w:r>
              <w:rPr>
                <w:rFonts w:ascii="Calibri" w:hAnsi="Calibri"/>
                <w:color w:val="000000"/>
                <w:lang w:eastAsia="en-US"/>
              </w:rPr>
              <w:t xml:space="preserve">   O_CNOTTY – Always enabled</w:t>
            </w:r>
            <w:r w:rsidR="00E34C56">
              <w:rPr>
                <w:rFonts w:ascii="Calibri" w:hAnsi="Calibri"/>
                <w:color w:val="000000"/>
                <w:lang w:eastAsia="en-US"/>
              </w:rPr>
              <w:t xml:space="preserve"> </w:t>
            </w:r>
          </w:p>
          <w:p w:rsidR="008C3A84" w:rsidRDefault="008C3A84" w:rsidP="00580180">
            <w:pPr>
              <w:spacing w:after="0" w:line="240" w:lineRule="auto"/>
              <w:rPr>
                <w:rFonts w:ascii="Calibri" w:hAnsi="Calibri"/>
                <w:color w:val="000000"/>
                <w:lang w:eastAsia="en-US"/>
              </w:rPr>
            </w:pPr>
            <w:r>
              <w:rPr>
                <w:rFonts w:ascii="Calibri" w:hAnsi="Calibri"/>
                <w:color w:val="000000"/>
                <w:lang w:eastAsia="en-US"/>
              </w:rPr>
              <w:t xml:space="preserve">     </w:t>
            </w:r>
            <w:r w:rsidR="00E34C56">
              <w:rPr>
                <w:rFonts w:ascii="Calibri" w:hAnsi="Calibri"/>
                <w:color w:val="000000"/>
                <w:lang w:eastAsia="en-US"/>
              </w:rPr>
              <w:t xml:space="preserve">Only supported for </w:t>
            </w:r>
            <w:r w:rsidR="00E34C56" w:rsidRPr="00580180">
              <w:rPr>
                <w:rFonts w:ascii="Calibri" w:hAnsi="Calibri"/>
                <w:color w:val="000000"/>
                <w:lang w:eastAsia="en-US"/>
              </w:rPr>
              <w:t>terminals, pseudo terminals</w:t>
            </w:r>
            <w:r>
              <w:rPr>
                <w:rFonts w:ascii="Calibri" w:hAnsi="Calibri"/>
                <w:color w:val="000000"/>
                <w:lang w:eastAsia="en-US"/>
              </w:rPr>
              <w:t>, sockets and fifo’s</w:t>
            </w:r>
          </w:p>
          <w:p w:rsidR="00E34C56" w:rsidRDefault="008C3A84" w:rsidP="00580180">
            <w:pPr>
              <w:spacing w:after="0" w:line="240" w:lineRule="auto"/>
              <w:rPr>
                <w:rFonts w:ascii="Calibri" w:hAnsi="Calibri"/>
                <w:color w:val="000000"/>
                <w:lang w:eastAsia="en-US"/>
              </w:rPr>
            </w:pPr>
            <w:r>
              <w:rPr>
                <w:rFonts w:ascii="Calibri" w:hAnsi="Calibri"/>
                <w:color w:val="000000"/>
                <w:lang w:eastAsia="en-US"/>
              </w:rPr>
              <w:t xml:space="preserve">     </w:t>
            </w:r>
            <w:r w:rsidR="00E34C56">
              <w:rPr>
                <w:rFonts w:ascii="Calibri" w:hAnsi="Calibri"/>
                <w:color w:val="000000"/>
                <w:lang w:eastAsia="en-US"/>
              </w:rPr>
              <w:t>Pmemfile does not support these devices.</w:t>
            </w:r>
          </w:p>
          <w:p w:rsidR="00E34C56" w:rsidRDefault="00E34C56" w:rsidP="008C3A84">
            <w:pPr>
              <w:spacing w:after="0" w:line="240" w:lineRule="auto"/>
              <w:rPr>
                <w:rFonts w:ascii="Calibri" w:hAnsi="Calibri"/>
                <w:color w:val="000000"/>
                <w:lang w:eastAsia="en-US"/>
              </w:rPr>
            </w:pPr>
            <w:r>
              <w:rPr>
                <w:rFonts w:ascii="Calibri" w:hAnsi="Calibri"/>
                <w:color w:val="000000"/>
                <w:lang w:eastAsia="en-US"/>
              </w:rPr>
              <w:t xml:space="preserve">   O_DIRECT – </w:t>
            </w:r>
            <w:r w:rsidR="008C3A84">
              <w:rPr>
                <w:rFonts w:ascii="Calibri" w:hAnsi="Calibri"/>
                <w:color w:val="000000"/>
                <w:lang w:eastAsia="en-US"/>
              </w:rPr>
              <w:t>Always enabled.</w:t>
            </w:r>
          </w:p>
          <w:p w:rsidR="008C3A84" w:rsidRDefault="008C3A84" w:rsidP="008C3A84">
            <w:pPr>
              <w:spacing w:after="0" w:line="240" w:lineRule="auto"/>
              <w:rPr>
                <w:rFonts w:ascii="Calibri" w:hAnsi="Calibri"/>
                <w:color w:val="000000"/>
                <w:lang w:eastAsia="en-US"/>
              </w:rPr>
            </w:pPr>
            <w:r>
              <w:rPr>
                <w:rFonts w:ascii="Calibri" w:hAnsi="Calibri"/>
                <w:color w:val="000000"/>
                <w:lang w:eastAsia="en-US"/>
              </w:rPr>
              <w:t xml:space="preserve">   O_DSYNC – Always enabled.</w:t>
            </w:r>
          </w:p>
          <w:p w:rsidR="008C3A84" w:rsidRDefault="008C3A84" w:rsidP="008C3A84">
            <w:pPr>
              <w:spacing w:after="0" w:line="240" w:lineRule="auto"/>
              <w:rPr>
                <w:rFonts w:ascii="Calibri" w:hAnsi="Calibri"/>
                <w:color w:val="000000"/>
                <w:lang w:eastAsia="en-US"/>
              </w:rPr>
            </w:pPr>
            <w:r>
              <w:rPr>
                <w:rFonts w:ascii="Calibri" w:hAnsi="Calibri"/>
                <w:color w:val="000000"/>
                <w:lang w:eastAsia="en-US"/>
              </w:rPr>
              <w:t xml:space="preserve">   O_NONBLOCK – Ignored.</w:t>
            </w:r>
          </w:p>
          <w:p w:rsidR="008C3A84" w:rsidRDefault="008C3A84" w:rsidP="008C3A84">
            <w:pPr>
              <w:spacing w:after="0" w:line="240" w:lineRule="auto"/>
              <w:rPr>
                <w:rFonts w:ascii="Calibri" w:hAnsi="Calibri"/>
                <w:color w:val="000000"/>
                <w:lang w:eastAsia="en-US"/>
              </w:rPr>
            </w:pPr>
            <w:r>
              <w:rPr>
                <w:rFonts w:ascii="Calibri" w:hAnsi="Calibri"/>
                <w:color w:val="000000"/>
                <w:lang w:eastAsia="en-US"/>
              </w:rPr>
              <w:t xml:space="preserve">   O_SYNC – Always enabled.</w:t>
            </w:r>
          </w:p>
          <w:p w:rsidR="00435C77" w:rsidRDefault="00435C77" w:rsidP="008C3A84">
            <w:pPr>
              <w:spacing w:after="0" w:line="240" w:lineRule="auto"/>
              <w:rPr>
                <w:rFonts w:ascii="Calibri" w:hAnsi="Calibri"/>
                <w:color w:val="000000"/>
                <w:lang w:eastAsia="en-US"/>
              </w:rPr>
            </w:pPr>
            <w:r>
              <w:rPr>
                <w:rFonts w:ascii="Calibri" w:hAnsi="Calibri"/>
                <w:color w:val="000000"/>
                <w:lang w:eastAsia="en-US"/>
              </w:rPr>
              <w:t xml:space="preserve">   O_CLOEXEC – Always enabled.</w:t>
            </w:r>
          </w:p>
        </w:tc>
      </w:tr>
      <w:tr w:rsidR="00E34C56" w:rsidTr="001F0D18">
        <w:trPr>
          <w:trHeight w:val="6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SYS_open_by_handle_at</w:t>
            </w:r>
          </w:p>
        </w:tc>
        <w:tc>
          <w:tcPr>
            <w:tcW w:w="1170" w:type="dxa"/>
            <w:tcBorders>
              <w:top w:val="single" w:sz="0" w:space="0" w:color="000000"/>
              <w:left w:val="single" w:sz="0" w:space="0" w:color="000000"/>
              <w:bottom w:val="single" w:sz="4" w:space="0" w:color="000000"/>
              <w:right w:val="single" w:sz="4" w:space="0" w:color="000000"/>
            </w:tcBorders>
            <w:shd w:val="thinReverseDiagStripe" w:color="auto" w:fill="DDDDDD"/>
            <w:vAlign w:val="bottom"/>
          </w:tcPr>
          <w:p w:rsidR="00E34C56" w:rsidRDefault="00774515">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r w:rsidR="00D00775">
              <w:rPr>
                <w:rFonts w:ascii="Calibri" w:hAnsi="Calibri"/>
                <w:color w:val="000000"/>
                <w:lang w:eastAsia="en-US"/>
              </w:rPr>
              <w:t>*</w:t>
            </w:r>
          </w:p>
        </w:tc>
        <w:tc>
          <w:tcPr>
            <w:tcW w:w="1880" w:type="dxa"/>
            <w:tcBorders>
              <w:top w:val="single" w:sz="0" w:space="0" w:color="000000"/>
              <w:left w:val="single" w:sz="0" w:space="0" w:color="000000"/>
              <w:bottom w:val="single" w:sz="4" w:space="0" w:color="000000"/>
              <w:right w:val="single" w:sz="0" w:space="0" w:color="000000"/>
            </w:tcBorders>
            <w:shd w:val="clear" w:color="auto" w:fill="00B050"/>
            <w:vAlign w:val="bottom"/>
          </w:tcPr>
          <w:p w:rsidR="00E34C56" w:rsidRPr="00D24E9C" w:rsidRDefault="00744179" w:rsidP="00744179">
            <w:pPr>
              <w:spacing w:after="0" w:line="240" w:lineRule="auto"/>
              <w:jc w:val="center"/>
              <w:rPr>
                <w:rFonts w:ascii="Calibri" w:hAnsi="Calibri"/>
                <w:color w:val="000000"/>
                <w:lang w:eastAsia="en-US"/>
              </w:rPr>
            </w:pPr>
            <w:r>
              <w:rPr>
                <w:rFonts w:ascii="Calibri" w:hAnsi="Calibri"/>
                <w:color w:val="000000"/>
                <w:lang w:eastAsia="en-US"/>
              </w:rPr>
              <w:t>yes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Pr="00D00775" w:rsidRDefault="00D00775" w:rsidP="00D00775">
            <w:pPr>
              <w:spacing w:after="0" w:line="240" w:lineRule="auto"/>
              <w:rPr>
                <w:rFonts w:ascii="Calibri" w:hAnsi="Calibri"/>
                <w:color w:val="000000"/>
                <w:lang w:eastAsia="en-US"/>
              </w:rPr>
            </w:pPr>
            <w:r>
              <w:rPr>
                <w:rFonts w:ascii="Calibri" w:hAnsi="Calibri"/>
                <w:color w:val="000000"/>
                <w:lang w:eastAsia="en-US"/>
              </w:rPr>
              <w:t>*</w:t>
            </w:r>
            <w:r w:rsidR="00E34C56" w:rsidRPr="00D00775">
              <w:rPr>
                <w:rFonts w:ascii="Calibri" w:hAnsi="Calibri"/>
                <w:color w:val="000000"/>
                <w:lang w:eastAsia="en-US"/>
              </w:rPr>
              <w:t>Not in V1.0</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SYS_openat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SYS_poll</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744179"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Pmemfile does not support any event driven file management</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SYS_ppoll</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744179"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SYS_pread/64</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SYS_pselect</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744179"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744179">
            <w:pPr>
              <w:spacing w:after="0" w:line="240" w:lineRule="auto"/>
              <w:rPr>
                <w:rFonts w:ascii="Calibri" w:hAnsi="Calibri"/>
                <w:color w:val="000000"/>
                <w:lang w:eastAsia="en-US"/>
              </w:rPr>
            </w:pPr>
            <w:r>
              <w:rPr>
                <w:rFonts w:ascii="Calibri" w:hAnsi="Calibri"/>
                <w:color w:val="000000"/>
                <w:lang w:eastAsia="en-US"/>
              </w:rPr>
              <w:t>Pmemfile does not support any event driven file management.</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SYS_pwrite64</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SYS_pwritev</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SYS_read</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SYS_readahead</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604E5F">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04A80" w:rsidP="00520A14">
            <w:pPr>
              <w:spacing w:after="0" w:line="240" w:lineRule="auto"/>
              <w:jc w:val="center"/>
              <w:rPr>
                <w:rFonts w:ascii="Calibri" w:hAnsi="Calibri"/>
                <w:color w:val="000000"/>
                <w:lang w:eastAsia="en-US"/>
              </w:rPr>
            </w:pPr>
            <w:r>
              <w:rPr>
                <w:rFonts w:ascii="Calibri" w:hAnsi="Calibri"/>
                <w:color w:val="000000"/>
                <w:lang w:eastAsia="en-US"/>
              </w:rPr>
              <w:t>Yes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A95C1F">
            <w:pPr>
              <w:spacing w:after="0" w:line="240" w:lineRule="auto"/>
              <w:rPr>
                <w:rFonts w:ascii="Calibri" w:hAnsi="Calibri"/>
                <w:color w:val="000000"/>
                <w:lang w:eastAsia="en-US"/>
              </w:rPr>
            </w:pPr>
            <w:r w:rsidRPr="00A95C1F">
              <w:rPr>
                <w:rFonts w:ascii="Calibri" w:hAnsi="Calibri"/>
                <w:color w:val="000000"/>
                <w:lang w:eastAsia="en-US"/>
              </w:rPr>
              <w:t>Is not supported. Pmemfile does not support caching as it always operates in direct access mode.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SYS_readlink</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SYS_readlinkat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SYS_readv</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SYS_removexattr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Pmemfile does not support xattrs</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SYS_rename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xml:space="preserve">Pmemfile does not support renaming files between </w:t>
            </w:r>
            <w:r w:rsidR="00E23807">
              <w:rPr>
                <w:rFonts w:ascii="Calibri" w:hAnsi="Calibri"/>
                <w:color w:val="000000"/>
                <w:lang w:eastAsia="en-US"/>
              </w:rPr>
              <w:t>Pmemfile</w:t>
            </w:r>
            <w:r>
              <w:rPr>
                <w:rFonts w:ascii="Calibri" w:hAnsi="Calibri"/>
                <w:color w:val="000000"/>
                <w:lang w:eastAsia="en-US"/>
              </w:rPr>
              <w:t xml:space="preserve"> file systems.</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SYS_renameat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SYS_renameat2</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Default="004D5A33">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SYS_rmdir</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SYS_select</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D00775">
            <w:pPr>
              <w:spacing w:after="0" w:line="240" w:lineRule="auto"/>
              <w:rPr>
                <w:rFonts w:ascii="Calibri" w:hAnsi="Calibri"/>
                <w:color w:val="000000"/>
                <w:lang w:eastAsia="en-US"/>
              </w:rPr>
            </w:pPr>
            <w:r>
              <w:rPr>
                <w:rFonts w:ascii="Calibri" w:hAnsi="Calibri"/>
                <w:color w:val="000000"/>
                <w:lang w:eastAsia="en-US"/>
              </w:rPr>
              <w:t>S</w:t>
            </w:r>
            <w:r w:rsidR="00E34C56">
              <w:rPr>
                <w:rFonts w:ascii="Calibri" w:hAnsi="Calibri"/>
                <w:color w:val="000000"/>
                <w:lang w:eastAsia="en-US"/>
              </w:rPr>
              <w:t>ame as pselect</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SYS_setxattr</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other xattrs support</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SYS_sendfile</w:t>
            </w:r>
          </w:p>
        </w:tc>
        <w:tc>
          <w:tcPr>
            <w:tcW w:w="1170" w:type="dxa"/>
            <w:tcBorders>
              <w:top w:val="single" w:sz="0" w:space="0" w:color="000000"/>
              <w:left w:val="single" w:sz="0" w:space="0" w:color="000000"/>
              <w:bottom w:val="single" w:sz="4" w:space="0" w:color="000000"/>
              <w:right w:val="single" w:sz="4" w:space="0" w:color="000000"/>
            </w:tcBorders>
            <w:shd w:val="thinReverseDiagStripe" w:color="auto" w:fill="DDDDDD"/>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C16457" w:rsidRDefault="00E34C56">
            <w:pPr>
              <w:spacing w:after="0" w:line="240" w:lineRule="auto"/>
              <w:rPr>
                <w:rFonts w:ascii="Calibri" w:hAnsi="Calibri"/>
                <w:color w:val="000000"/>
                <w:lang w:eastAsia="en-US"/>
              </w:rPr>
            </w:pPr>
            <w:r>
              <w:rPr>
                <w:rFonts w:ascii="Calibri" w:hAnsi="Calibri"/>
                <w:color w:val="000000"/>
                <w:lang w:eastAsia="en-US"/>
              </w:rPr>
              <w:t xml:space="preserve">Pmemfile supports this if both in fd and out fd are pmem-resident files. </w:t>
            </w:r>
          </w:p>
          <w:p w:rsidR="00E34C56" w:rsidRDefault="00E34C56">
            <w:pPr>
              <w:spacing w:after="0" w:line="240" w:lineRule="auto"/>
              <w:rPr>
                <w:rFonts w:ascii="Calibri" w:hAnsi="Calibri"/>
                <w:color w:val="000000"/>
                <w:lang w:eastAsia="en-US"/>
              </w:rPr>
            </w:pPr>
            <w:r>
              <w:rPr>
                <w:rFonts w:ascii="Calibri" w:hAnsi="Calibri"/>
                <w:color w:val="000000"/>
                <w:lang w:eastAsia="en-US"/>
              </w:rPr>
              <w:t>*Not supported in V1.0</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SYS_splice</w:t>
            </w:r>
          </w:p>
        </w:tc>
        <w:tc>
          <w:tcPr>
            <w:tcW w:w="1170" w:type="dxa"/>
            <w:tcBorders>
              <w:top w:val="single" w:sz="0" w:space="0" w:color="000000"/>
              <w:left w:val="single" w:sz="0" w:space="0" w:color="000000"/>
              <w:bottom w:val="single" w:sz="4" w:space="0" w:color="000000"/>
              <w:right w:val="single" w:sz="4" w:space="0" w:color="000000"/>
            </w:tcBorders>
            <w:shd w:val="thinReverseDiagStripe" w:color="auto" w:fill="DDDDDD"/>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C16457" w:rsidRDefault="00E34C56">
            <w:pPr>
              <w:spacing w:after="0" w:line="240" w:lineRule="auto"/>
              <w:rPr>
                <w:rFonts w:ascii="Calibri" w:hAnsi="Calibri"/>
                <w:color w:val="000000"/>
                <w:lang w:eastAsia="en-US"/>
              </w:rPr>
            </w:pPr>
            <w:r>
              <w:rPr>
                <w:rFonts w:ascii="Calibri" w:hAnsi="Calibri"/>
                <w:color w:val="000000"/>
                <w:lang w:eastAsia="en-US"/>
              </w:rPr>
              <w:t xml:space="preserve">Pmemfile supports this if both the out fd and in fd are pmem-resident files. </w:t>
            </w:r>
          </w:p>
          <w:p w:rsidR="00E34C56" w:rsidRDefault="00E34C56">
            <w:pPr>
              <w:spacing w:after="0" w:line="240" w:lineRule="auto"/>
              <w:rPr>
                <w:rFonts w:ascii="Calibri" w:hAnsi="Calibri"/>
                <w:color w:val="000000"/>
                <w:lang w:eastAsia="en-US"/>
              </w:rPr>
            </w:pPr>
            <w:r>
              <w:rPr>
                <w:rFonts w:ascii="Calibri" w:hAnsi="Calibri"/>
                <w:color w:val="000000"/>
                <w:lang w:eastAsia="en-US"/>
              </w:rPr>
              <w:t>* Not supported in V1.0</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SYS_stat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08127F">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SYS_statfs</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08127F">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28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SYS_swapoff</w:t>
            </w:r>
          </w:p>
        </w:tc>
        <w:tc>
          <w:tcPr>
            <w:tcW w:w="1170" w:type="dxa"/>
            <w:tcBorders>
              <w:top w:val="single" w:sz="0" w:space="0" w:color="000000"/>
              <w:left w:val="single" w:sz="0" w:space="0" w:color="000000"/>
              <w:bottom w:val="single" w:sz="4" w:space="0" w:color="000000"/>
              <w:right w:val="single" w:sz="4" w:space="0" w:color="000000"/>
            </w:tcBorders>
            <w:shd w:val="clear" w:color="000000" w:fill="C00000"/>
            <w:vAlign w:val="bottom"/>
          </w:tcPr>
          <w:p w:rsidR="00E34C56" w:rsidRDefault="005A29BD">
            <w:pPr>
              <w:spacing w:after="0" w:line="240" w:lineRule="auto"/>
              <w:rPr>
                <w:rFonts w:ascii="Calibri" w:hAnsi="Calibri"/>
                <w:color w:val="000000"/>
                <w:lang w:eastAsia="en-US"/>
              </w:rPr>
            </w:pPr>
            <w:r>
              <w:rPr>
                <w:rFonts w:ascii="Calibri" w:hAnsi="Calibri"/>
                <w:color w:val="000000"/>
                <w:lang w:eastAsia="en-US"/>
              </w:rPr>
              <w:t>n</w:t>
            </w:r>
            <w:r w:rsidR="00E34C56">
              <w:rPr>
                <w:rFonts w:ascii="Calibri" w:hAnsi="Calibri"/>
                <w:color w:val="000000"/>
                <w:lang w:eastAsia="en-US"/>
              </w:rPr>
              <w:t>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Pmemfile cannot be used as a swap device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SYS_symlink</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08127F">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SYS_symlinkat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08127F">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SYS_sync</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08127F">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Pmemfile treats this as a no-op since all</w:t>
            </w:r>
            <w:r w:rsidR="00C65BBA">
              <w:rPr>
                <w:rFonts w:ascii="Calibri" w:hAnsi="Calibri"/>
                <w:color w:val="000000"/>
                <w:lang w:eastAsia="en-US"/>
              </w:rPr>
              <w:t xml:space="preserve"> IO is synchronous.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SYS_sync_file_range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08127F">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xml:space="preserve">Pmemfile treats this as a no-op. Pmemfile IO is always synchronous.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SYS_syncfs</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08127F">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Same as above</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SYS_sysfs</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08127F">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SYS_truncate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08127F">
            <w:pPr>
              <w:spacing w:after="0" w:line="240" w:lineRule="auto"/>
              <w:rPr>
                <w:rFonts w:ascii="Calibri" w:hAnsi="Calibri"/>
                <w:color w:val="000000"/>
                <w:lang w:eastAsia="en-US"/>
              </w:rPr>
            </w:pPr>
            <w:r>
              <w:rPr>
                <w:rFonts w:ascii="Calibri" w:hAnsi="Calibri"/>
                <w:color w:val="000000"/>
                <w:lang w:eastAsia="en-US"/>
              </w:rPr>
              <w:t>y</w:t>
            </w:r>
            <w:r w:rsidR="00E34C56">
              <w:rPr>
                <w:rFonts w:ascii="Calibri" w:hAnsi="Calibri"/>
                <w:color w:val="000000"/>
                <w:lang w:eastAsia="en-US"/>
              </w:rPr>
              <w:t>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SYS_unlink</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SYS_unlinkat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SYS_utime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SYS_utimensat</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SYS_utimes</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SYS_vfork</w:t>
            </w:r>
          </w:p>
        </w:tc>
        <w:tc>
          <w:tcPr>
            <w:tcW w:w="1170" w:type="dxa"/>
            <w:tcBorders>
              <w:top w:val="single" w:sz="0" w:space="0" w:color="000000"/>
              <w:left w:val="single" w:sz="0" w:space="0" w:color="000000"/>
              <w:bottom w:val="single" w:sz="4" w:space="0" w:color="000000"/>
              <w:right w:val="single" w:sz="4" w:space="0" w:color="000000"/>
            </w:tcBorders>
            <w:shd w:val="clear" w:color="auto" w:fill="C00000"/>
            <w:vAlign w:val="bottom"/>
          </w:tcPr>
          <w:p w:rsidR="00E34C56" w:rsidRPr="00C96F2F" w:rsidRDefault="00C96F2F">
            <w:pPr>
              <w:spacing w:after="0" w:line="240" w:lineRule="auto"/>
              <w:rPr>
                <w:rFonts w:ascii="Calibri" w:hAnsi="Calibri"/>
                <w:lang w:eastAsia="en-US"/>
              </w:rPr>
            </w:pPr>
            <w:r>
              <w:rPr>
                <w:rFonts w:ascii="Calibri" w:hAnsi="Calibri"/>
                <w:lang w:eastAsia="en-US"/>
              </w:rPr>
              <w:t>no</w:t>
            </w:r>
          </w:p>
        </w:tc>
        <w:tc>
          <w:tcPr>
            <w:tcW w:w="1880" w:type="dxa"/>
            <w:tcBorders>
              <w:top w:val="single" w:sz="0" w:space="0" w:color="000000"/>
              <w:left w:val="single" w:sz="0" w:space="0" w:color="000000"/>
              <w:bottom w:val="single" w:sz="4" w:space="0" w:color="000000"/>
              <w:right w:val="single" w:sz="0" w:space="0" w:color="000000"/>
            </w:tcBorders>
            <w:shd w:val="clear" w:color="000000" w:fill="00B050"/>
            <w:vAlign w:val="bottom"/>
          </w:tcPr>
          <w:p w:rsidR="00E34C56" w:rsidRPr="00201503" w:rsidRDefault="002A69B7" w:rsidP="00520A14">
            <w:pPr>
              <w:spacing w:after="0" w:line="240" w:lineRule="auto"/>
              <w:jc w:val="center"/>
              <w:rPr>
                <w:rFonts w:ascii="Calibri" w:hAnsi="Calibri"/>
                <w:color w:val="000000"/>
                <w:lang w:eastAsia="en-US"/>
              </w:rPr>
            </w:pPr>
            <w:r>
              <w:rPr>
                <w:rFonts w:ascii="Calibri" w:hAnsi="Calibri"/>
                <w:color w:val="000000"/>
                <w:lang w:eastAsia="en-US"/>
              </w:rPr>
              <w:t>y</w:t>
            </w:r>
            <w:r w:rsidR="00204A80">
              <w:rPr>
                <w:rFonts w:ascii="Calibri" w:hAnsi="Calibri"/>
                <w:color w:val="000000"/>
                <w:lang w:eastAsia="en-US"/>
              </w:rPr>
              <w:t>es</w:t>
            </w:r>
          </w:p>
        </w:tc>
        <w:tc>
          <w:tcPr>
            <w:tcW w:w="6570" w:type="dxa"/>
            <w:tcBorders>
              <w:top w:val="single" w:sz="0" w:space="0" w:color="000000"/>
              <w:left w:val="single" w:sz="0" w:space="0" w:color="000000"/>
              <w:bottom w:val="single" w:sz="4" w:space="0" w:color="000000"/>
              <w:right w:val="single" w:sz="4" w:space="0" w:color="000000"/>
            </w:tcBorders>
            <w:shd w:val="clear" w:color="auto" w:fill="00B0F0"/>
            <w:vAlign w:val="bottom"/>
          </w:tcPr>
          <w:p w:rsidR="00E34C56" w:rsidRDefault="002A69B7">
            <w:pPr>
              <w:spacing w:after="0" w:line="240" w:lineRule="auto"/>
              <w:rPr>
                <w:rFonts w:ascii="Calibri" w:hAnsi="Calibri"/>
                <w:color w:val="000000"/>
                <w:lang w:eastAsia="en-US"/>
              </w:rPr>
            </w:pPr>
            <w:r>
              <w:rPr>
                <w:rFonts w:ascii="Calibri" w:hAnsi="Calibri"/>
                <w:color w:val="000000"/>
                <w:lang w:eastAsia="en-US"/>
              </w:rPr>
              <w:t>Pmemfile does not support this call.</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SYS_write</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r w:rsidR="00E34C56" w:rsidTr="001F0D18">
        <w:trPr>
          <w:trHeight w:val="315"/>
        </w:trPr>
        <w:tc>
          <w:tcPr>
            <w:tcW w:w="1720" w:type="dxa"/>
            <w:tcBorders>
              <w:top w:val="single" w:sz="0" w:space="0" w:color="000000"/>
              <w:left w:val="single" w:sz="4" w:space="0" w:color="000000"/>
              <w:bottom w:val="single" w:sz="8"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SYS_writev</w:t>
            </w:r>
          </w:p>
        </w:tc>
        <w:tc>
          <w:tcPr>
            <w:tcW w:w="11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yes</w:t>
            </w:r>
          </w:p>
        </w:tc>
        <w:tc>
          <w:tcPr>
            <w:tcW w:w="1880" w:type="dxa"/>
            <w:tcBorders>
              <w:top w:val="single" w:sz="0" w:space="0" w:color="000000"/>
              <w:left w:val="single" w:sz="0" w:space="0" w:color="000000"/>
              <w:bottom w:val="single" w:sz="4" w:space="0" w:color="000000"/>
              <w:right w:val="single" w:sz="0" w:space="0" w:color="000000"/>
            </w:tcBorders>
            <w:shd w:val="clear" w:color="000000" w:fill="FFFFFF"/>
            <w:vAlign w:val="bottom"/>
          </w:tcPr>
          <w:p w:rsidR="00E34C56" w:rsidRDefault="00E34C56" w:rsidP="00520A14">
            <w:pPr>
              <w:spacing w:after="0" w:line="240" w:lineRule="auto"/>
              <w:jc w:val="center"/>
              <w:rPr>
                <w:rFonts w:ascii="Calibri" w:hAnsi="Calibri"/>
                <w:color w:val="000000"/>
                <w:lang w:eastAsia="en-US"/>
              </w:rPr>
            </w:pPr>
          </w:p>
        </w:tc>
        <w:tc>
          <w:tcPr>
            <w:tcW w:w="6570" w:type="dxa"/>
            <w:tcBorders>
              <w:top w:val="single" w:sz="0" w:space="0" w:color="000000"/>
              <w:left w:val="single" w:sz="0" w:space="0" w:color="000000"/>
              <w:bottom w:val="single" w:sz="4" w:space="0" w:color="000000"/>
              <w:right w:val="single" w:sz="4" w:space="0" w:color="000000"/>
            </w:tcBorders>
            <w:shd w:val="clear" w:color="000000" w:fill="FFFFFF"/>
            <w:vAlign w:val="bottom"/>
          </w:tcPr>
          <w:p w:rsidR="00E34C56" w:rsidRDefault="00E34C56">
            <w:pPr>
              <w:spacing w:after="0" w:line="240" w:lineRule="auto"/>
              <w:rPr>
                <w:rFonts w:ascii="Calibri" w:hAnsi="Calibri"/>
                <w:color w:val="000000"/>
                <w:lang w:eastAsia="en-US"/>
              </w:rPr>
            </w:pPr>
            <w:r>
              <w:rPr>
                <w:rFonts w:ascii="Calibri" w:hAnsi="Calibri"/>
                <w:color w:val="000000"/>
                <w:lang w:eastAsia="en-US"/>
              </w:rPr>
              <w:t> </w:t>
            </w:r>
          </w:p>
        </w:tc>
      </w:tr>
    </w:tbl>
    <w:p w:rsidR="003F7F3A" w:rsidRDefault="003F7F3A" w:rsidP="0092606F"/>
    <w:p w:rsidR="003F7F3A" w:rsidRPr="00D53BFC" w:rsidRDefault="003F7F3A" w:rsidP="00D53BFC">
      <w:pPr>
        <w:pStyle w:val="NoSpacing"/>
        <w:rPr>
          <w:rStyle w:val="Style1"/>
        </w:rPr>
      </w:pPr>
    </w:p>
    <w:p w:rsidR="00D53BFC" w:rsidRDefault="00CE0606" w:rsidP="00D53BFC">
      <w:pPr>
        <w:pStyle w:val="Heading1"/>
      </w:pPr>
      <w:bookmarkStart w:id="32" w:name="_Toc480386185"/>
      <w:r>
        <w:t>libpmemfile-posix</w:t>
      </w:r>
      <w:r w:rsidR="00D53BFC">
        <w:t xml:space="preserve"> </w:t>
      </w:r>
      <w:r w:rsidR="00EA0DB2">
        <w:rPr>
          <w:color w:val="auto"/>
        </w:rPr>
        <w:t>Interface</w:t>
      </w:r>
      <w:r w:rsidR="00A62F68">
        <w:rPr>
          <w:color w:val="auto"/>
        </w:rPr>
        <w:t xml:space="preserve"> And System Call Support</w:t>
      </w:r>
      <w:bookmarkEnd w:id="32"/>
    </w:p>
    <w:p w:rsidR="00D53BFC" w:rsidRDefault="00D53BFC" w:rsidP="00D53BFC">
      <w:pPr>
        <w:rPr>
          <w:rStyle w:val="IntenseReference"/>
        </w:rPr>
      </w:pPr>
      <w:r>
        <w:t xml:space="preserve">The </w:t>
      </w:r>
      <w:r w:rsidR="00CE0606">
        <w:t>libpmemfile-posix</w:t>
      </w:r>
      <w:r>
        <w:t xml:space="preserve"> library will not provide support for all of the system calls defined in Section </w:t>
      </w:r>
      <w:r w:rsidRPr="00D53BFC">
        <w:rPr>
          <w:rStyle w:val="IntenseReference"/>
        </w:rPr>
        <w:fldChar w:fldCharType="begin"/>
      </w:r>
      <w:r w:rsidRPr="00D53BFC">
        <w:rPr>
          <w:rStyle w:val="IntenseReference"/>
        </w:rPr>
        <w:instrText xml:space="preserve"> REF _Ref475540532 \h  \* MERGEFORMAT </w:instrText>
      </w:r>
      <w:r w:rsidRPr="00D53BFC">
        <w:rPr>
          <w:rStyle w:val="IntenseReference"/>
        </w:rPr>
      </w:r>
      <w:r w:rsidRPr="00D53BFC">
        <w:rPr>
          <w:rStyle w:val="IntenseReference"/>
        </w:rPr>
        <w:fldChar w:fldCharType="separate"/>
      </w:r>
      <w:r w:rsidR="00A15EB6" w:rsidRPr="00A15EB6">
        <w:rPr>
          <w:rStyle w:val="IntenseReference"/>
        </w:rPr>
        <w:t>Supported System Call Interfaces</w:t>
      </w:r>
      <w:r w:rsidRPr="00D53BFC">
        <w:rPr>
          <w:rStyle w:val="IntenseReference"/>
        </w:rPr>
        <w:fldChar w:fldCharType="end"/>
      </w:r>
      <w:r>
        <w:rPr>
          <w:rStyle w:val="IntenseReference"/>
        </w:rPr>
        <w:t xml:space="preserve">. </w:t>
      </w:r>
    </w:p>
    <w:p w:rsidR="00ED6243" w:rsidRDefault="00E50A9F" w:rsidP="00E50A9F">
      <w:r>
        <w:t xml:space="preserve">Specifically, </w:t>
      </w:r>
      <w:r w:rsidR="00CE0606">
        <w:t>libpmemfile-posix</w:t>
      </w:r>
      <w:r>
        <w:t xml:space="preserve"> does not provide support for:</w:t>
      </w:r>
    </w:p>
    <w:p w:rsidR="00E50A9F" w:rsidRDefault="00E50A9F" w:rsidP="00E50A9F">
      <w:pPr>
        <w:pStyle w:val="ListParagraph"/>
        <w:numPr>
          <w:ilvl w:val="0"/>
          <w:numId w:val="160"/>
        </w:numPr>
      </w:pPr>
      <w:r>
        <w:t xml:space="preserve">Thread or process creation. This is handled by the calling application. </w:t>
      </w:r>
    </w:p>
    <w:p w:rsidR="00E50A9F" w:rsidRDefault="00E50A9F" w:rsidP="00E50A9F">
      <w:pPr>
        <w:pStyle w:val="ListParagraph"/>
        <w:numPr>
          <w:ilvl w:val="1"/>
          <w:numId w:val="160"/>
        </w:numPr>
      </w:pPr>
      <w:r>
        <w:t>A child process cannot create or access any file in the current Pmemfile pool. The top level libpmemfile interface will manage handling and verification of this.</w:t>
      </w:r>
    </w:p>
    <w:p w:rsidR="00E50A9F" w:rsidRDefault="00E50A9F" w:rsidP="00E50A9F">
      <w:pPr>
        <w:pStyle w:val="ListParagraph"/>
        <w:numPr>
          <w:ilvl w:val="0"/>
          <w:numId w:val="160"/>
        </w:numPr>
      </w:pPr>
      <w:r>
        <w:t>Any data or file system sync calls. All operations in Pmemfile are synchronous.</w:t>
      </w:r>
    </w:p>
    <w:p w:rsidR="00E50A9F" w:rsidRDefault="00E50A9F" w:rsidP="00E50A9F">
      <w:pPr>
        <w:pStyle w:val="ListParagraph"/>
        <w:numPr>
          <w:ilvl w:val="0"/>
          <w:numId w:val="160"/>
        </w:numPr>
      </w:pPr>
      <w:r>
        <w:t>No advisement operations such as readahead or fadvise.  This does not make sense in the Pmemfile space.</w:t>
      </w:r>
    </w:p>
    <w:p w:rsidR="003F7F3A" w:rsidRPr="00587F4E" w:rsidRDefault="00992065" w:rsidP="00587F4E">
      <w:r>
        <w:t xml:space="preserve">The </w:t>
      </w:r>
      <w:r w:rsidR="00CE0606" w:rsidRPr="00CE0606">
        <w:rPr>
          <w:rStyle w:val="IntenseReference"/>
        </w:rPr>
        <w:fldChar w:fldCharType="begin"/>
      </w:r>
      <w:r w:rsidR="00CE0606" w:rsidRPr="00CE0606">
        <w:rPr>
          <w:rStyle w:val="IntenseReference"/>
        </w:rPr>
        <w:instrText xml:space="preserve"> REF _Ref475541027 \h </w:instrText>
      </w:r>
      <w:r w:rsidR="00CE0606">
        <w:rPr>
          <w:rStyle w:val="IntenseReference"/>
        </w:rPr>
        <w:instrText xml:space="preserve"> \* MERGEFORMAT </w:instrText>
      </w:r>
      <w:r w:rsidR="00CE0606" w:rsidRPr="00CE0606">
        <w:rPr>
          <w:rStyle w:val="IntenseReference"/>
        </w:rPr>
      </w:r>
      <w:r w:rsidR="00CE0606" w:rsidRPr="00CE0606">
        <w:rPr>
          <w:rStyle w:val="IntenseReference"/>
        </w:rPr>
        <w:fldChar w:fldCharType="separate"/>
      </w:r>
      <w:r w:rsidR="00A15EB6" w:rsidRPr="00A15EB6">
        <w:rPr>
          <w:rStyle w:val="IntenseReference"/>
        </w:rPr>
        <w:t>libpmemfile-posix.3 manpage</w:t>
      </w:r>
      <w:r w:rsidR="00CE0606" w:rsidRPr="00CE0606">
        <w:rPr>
          <w:rStyle w:val="IntenseReference"/>
        </w:rPr>
        <w:fldChar w:fldCharType="end"/>
      </w:r>
      <w:r w:rsidR="00CE0606">
        <w:t xml:space="preserve"> </w:t>
      </w:r>
      <w:r>
        <w:t>defines and describes all behaviors for the interfaces exported by the core librar</w:t>
      </w:r>
      <w:r w:rsidR="00CE0606">
        <w:t>y.</w:t>
      </w:r>
      <w:r w:rsidR="00BE4F12">
        <w:br w:type="page"/>
      </w:r>
    </w:p>
    <w:p w:rsidR="003F7F3A" w:rsidRDefault="00BE4F12">
      <w:pPr>
        <w:pStyle w:val="Heading1"/>
        <w:rPr>
          <w:color w:val="000000"/>
        </w:rPr>
      </w:pPr>
      <w:bookmarkStart w:id="33" w:name="_Toc452012211"/>
      <w:bookmarkStart w:id="34" w:name="_Toc480386186"/>
      <w:r>
        <w:t>Volatile and Persistent Data Structures</w:t>
      </w:r>
      <w:bookmarkEnd w:id="33"/>
      <w:bookmarkEnd w:id="34"/>
      <w:r>
        <w:tab/>
      </w:r>
    </w:p>
    <w:p w:rsidR="000867BB" w:rsidRDefault="000867BB" w:rsidP="00F07764">
      <w:pPr>
        <w:pStyle w:val="Heading2"/>
      </w:pPr>
      <w:bookmarkStart w:id="35" w:name="_Toc480386187"/>
      <w:r>
        <w:t>Pmemfile Data Structure Considerations</w:t>
      </w:r>
      <w:bookmarkEnd w:id="35"/>
    </w:p>
    <w:p w:rsidR="003A7ECC" w:rsidRDefault="003A7ECC" w:rsidP="003A7ECC">
      <w:r w:rsidRPr="003A7ECC">
        <w:t>There are some high level architectural decisions that have been made for reducing wear on the</w:t>
      </w:r>
      <w:r w:rsidR="00C32C3C">
        <w:t xml:space="preserve"> persistent </w:t>
      </w:r>
      <w:r w:rsidRPr="003A7ECC">
        <w:t>media</w:t>
      </w:r>
      <w:r>
        <w:t xml:space="preserve">. </w:t>
      </w:r>
    </w:p>
    <w:p w:rsidR="003A7ECC" w:rsidRDefault="003A7ECC" w:rsidP="00A2670E">
      <w:pPr>
        <w:pStyle w:val="ListParagraph"/>
        <w:numPr>
          <w:ilvl w:val="0"/>
          <w:numId w:val="27"/>
        </w:numPr>
      </w:pPr>
      <w:r w:rsidRPr="003A7ECC">
        <w:t xml:space="preserve">Locks that protect persistent data structure fields are defined in the volatile data structure. This is because lock values change frequently and can cause unnecessary wear on the media. </w:t>
      </w:r>
    </w:p>
    <w:p w:rsidR="00005FF7" w:rsidRDefault="00976C55" w:rsidP="003A7ECC">
      <w:pPr>
        <w:pStyle w:val="ListParagraph"/>
        <w:numPr>
          <w:ilvl w:val="0"/>
          <w:numId w:val="27"/>
        </w:numPr>
      </w:pPr>
      <w:r>
        <w:t xml:space="preserve">The naming of the volatile </w:t>
      </w:r>
      <w:r w:rsidR="00AC40A6">
        <w:t>data structures that have an on-media counterpart will h</w:t>
      </w:r>
      <w:r>
        <w:t xml:space="preserve">ave the type prefixed by a ‘v’, e.g. </w:t>
      </w:r>
      <w:r w:rsidRPr="00976C55">
        <w:rPr>
          <w:rFonts w:ascii="Courier New" w:hAnsi="Courier New" w:cs="Courier New"/>
        </w:rPr>
        <w:t>pmemfile_vinode</w:t>
      </w:r>
      <w:r>
        <w:t>.</w:t>
      </w:r>
    </w:p>
    <w:p w:rsidR="003F7F3A" w:rsidRDefault="0045262B" w:rsidP="00F07764">
      <w:pPr>
        <w:pStyle w:val="Heading2"/>
      </w:pPr>
      <w:bookmarkStart w:id="36" w:name="_Toc480386188"/>
      <w:r>
        <w:t xml:space="preserve">Pmemfile </w:t>
      </w:r>
      <w:r w:rsidR="00BE4F12">
        <w:t>Volatile Data Structures</w:t>
      </w:r>
      <w:bookmarkEnd w:id="36"/>
    </w:p>
    <w:p w:rsidR="00B413C2" w:rsidRPr="00F60145" w:rsidRDefault="00F60145" w:rsidP="00F60145">
      <w:r>
        <w:t xml:space="preserve">The </w:t>
      </w:r>
      <w:r w:rsidR="00E23807">
        <w:t>Pmemfile</w:t>
      </w:r>
      <w:r>
        <w:t xml:space="preserve"> volatile data structures will not be specifically defined here as they are subject to change and are not a contract between the user and the </w:t>
      </w:r>
      <w:r w:rsidR="00E23807">
        <w:t>Pmemfile</w:t>
      </w:r>
      <w:r>
        <w:t xml:space="preserve"> library. However, the general principles and behavior of these is described in this section.</w:t>
      </w:r>
    </w:p>
    <w:p w:rsidR="009152C2" w:rsidRDefault="008B3BE4" w:rsidP="000C31FA">
      <w:pPr>
        <w:pStyle w:val="Heading3"/>
      </w:pPr>
      <w:bookmarkStart w:id="37" w:name="_Toc480386189"/>
      <w:r>
        <w:t>PMEMfilepool</w:t>
      </w:r>
      <w:bookmarkEnd w:id="37"/>
    </w:p>
    <w:p w:rsidR="003F7F3A" w:rsidRPr="002F2A6D" w:rsidRDefault="009152C2" w:rsidP="002F2A6D">
      <w:r>
        <w:t xml:space="preserve">The pmemfile_pool structure is the top level </w:t>
      </w:r>
      <w:r w:rsidR="00800D3A">
        <w:t>libpmemfile-posix</w:t>
      </w:r>
      <w:r>
        <w:t xml:space="preserve"> data structure. </w:t>
      </w:r>
      <w:r w:rsidR="00B413C2">
        <w:t xml:space="preserve"> It provides a pointer to the pool as well as a pointer to the pool super block.</w:t>
      </w:r>
    </w:p>
    <w:p w:rsidR="00DF4C17" w:rsidRDefault="00005FF7" w:rsidP="00DF4C17">
      <w:pPr>
        <w:pStyle w:val="Heading3"/>
      </w:pPr>
      <w:bookmarkStart w:id="38" w:name="_Toc480386190"/>
      <w:r>
        <w:t>pmemfile_</w:t>
      </w:r>
      <w:r w:rsidR="008C6353">
        <w:t>v</w:t>
      </w:r>
      <w:r>
        <w:t>inode</w:t>
      </w:r>
      <w:bookmarkEnd w:id="38"/>
    </w:p>
    <w:p w:rsidR="00B413C2" w:rsidRDefault="00B413C2" w:rsidP="00B413C2">
      <w:r>
        <w:t>The pmemfile_vinode structure provides access to the on-media inode, locking for the on-media inode as well as keep track of the reference count. Locking for an inode is not required to be persistent. If the system crashes or when the file system closes all file descriptors are destroyed and no locks are held on the on media inode.</w:t>
      </w:r>
    </w:p>
    <w:p w:rsidR="00BC2AA5" w:rsidRPr="00B413C2" w:rsidRDefault="00BC2AA5" w:rsidP="00B413C2">
      <w:r>
        <w:t>The pmemfile_vnode structure also store any caches related to an inode. For example, block mapping, directory file lookup.</w:t>
      </w:r>
    </w:p>
    <w:p w:rsidR="00811FAE" w:rsidRDefault="009428F2" w:rsidP="00811FAE">
      <w:pPr>
        <w:pStyle w:val="Heading3"/>
      </w:pPr>
      <w:bookmarkStart w:id="39" w:name="_Ref466892410"/>
      <w:bookmarkStart w:id="40" w:name="_Ref466892454"/>
      <w:bookmarkStart w:id="41" w:name="_Toc480386191"/>
      <w:r>
        <w:t>pmemfile_</w:t>
      </w:r>
      <w:r w:rsidR="006A689B">
        <w:t>f</w:t>
      </w:r>
      <w:r>
        <w:t>ile</w:t>
      </w:r>
      <w:bookmarkEnd w:id="39"/>
      <w:bookmarkEnd w:id="40"/>
      <w:bookmarkEnd w:id="41"/>
    </w:p>
    <w:p w:rsidR="002C05C9" w:rsidRDefault="00B22C3F" w:rsidP="002C05C9">
      <w:pPr>
        <w:spacing w:after="0"/>
        <w:ind w:left="708"/>
      </w:pPr>
      <w:r>
        <w:t>The</w:t>
      </w:r>
      <w:r w:rsidR="006C2747">
        <w:t xml:space="preserve"> pmemfile_file structure a handle to an opened file. </w:t>
      </w:r>
      <w:r w:rsidR="0063236A">
        <w:t>This pmemfile_file structure will be mapped with a file descriptor that is generated when the file is opened.</w:t>
      </w:r>
      <w:r w:rsidR="002F2A6D">
        <w:t xml:space="preserve"> In general this data structure contains:</w:t>
      </w:r>
    </w:p>
    <w:p w:rsidR="002F2A6D" w:rsidRDefault="002F2A6D" w:rsidP="002F2A6D">
      <w:pPr>
        <w:pStyle w:val="ListParagraph"/>
        <w:numPr>
          <w:ilvl w:val="0"/>
          <w:numId w:val="120"/>
        </w:numPr>
        <w:spacing w:after="0"/>
      </w:pPr>
      <w:r>
        <w:t>current offset information</w:t>
      </w:r>
    </w:p>
    <w:p w:rsidR="002F2A6D" w:rsidRDefault="002F2A6D" w:rsidP="002F2A6D">
      <w:pPr>
        <w:pStyle w:val="ListParagraph"/>
        <w:numPr>
          <w:ilvl w:val="0"/>
          <w:numId w:val="120"/>
        </w:numPr>
        <w:spacing w:after="0"/>
      </w:pPr>
      <w:r>
        <w:t>locks</w:t>
      </w:r>
    </w:p>
    <w:p w:rsidR="006C2747" w:rsidRDefault="006C2747" w:rsidP="002F2A6D">
      <w:pPr>
        <w:pStyle w:val="ListParagraph"/>
        <w:numPr>
          <w:ilvl w:val="0"/>
          <w:numId w:val="120"/>
        </w:numPr>
        <w:spacing w:after="0"/>
      </w:pPr>
      <w:r>
        <w:t>pointer to the volatile inode for this file</w:t>
      </w:r>
    </w:p>
    <w:p w:rsidR="00121696" w:rsidRDefault="001B6D6E" w:rsidP="002F2A6D">
      <w:pPr>
        <w:pStyle w:val="ListParagraph"/>
        <w:numPr>
          <w:ilvl w:val="0"/>
          <w:numId w:val="120"/>
        </w:numPr>
        <w:spacing w:after="0"/>
      </w:pPr>
      <w:r>
        <w:t>file flags</w:t>
      </w:r>
    </w:p>
    <w:p w:rsidR="001B6D6E" w:rsidRDefault="00121696" w:rsidP="00121696">
      <w:r>
        <w:br w:type="page"/>
      </w:r>
    </w:p>
    <w:p w:rsidR="003F7F3A" w:rsidRDefault="00BE4F12" w:rsidP="00F07764">
      <w:pPr>
        <w:pStyle w:val="Heading2"/>
      </w:pPr>
      <w:bookmarkStart w:id="42" w:name="_Toc463242603"/>
      <w:bookmarkStart w:id="43" w:name="_Toc463242675"/>
      <w:bookmarkStart w:id="44" w:name="_Toc463242747"/>
      <w:bookmarkStart w:id="45" w:name="_Toc464455156"/>
      <w:bookmarkStart w:id="46" w:name="_Toc464629639"/>
      <w:bookmarkStart w:id="47" w:name="_Toc465174022"/>
      <w:bookmarkStart w:id="48" w:name="_Toc465174099"/>
      <w:bookmarkStart w:id="49" w:name="_Toc465174174"/>
      <w:bookmarkStart w:id="50" w:name="_Toc465190495"/>
      <w:bookmarkStart w:id="51" w:name="_Toc465190542"/>
      <w:bookmarkStart w:id="52" w:name="_Toc465960440"/>
      <w:bookmarkStart w:id="53" w:name="_Toc465960532"/>
      <w:bookmarkStart w:id="54" w:name="_Toc465966236"/>
      <w:bookmarkStart w:id="55" w:name="_Toc465967059"/>
      <w:bookmarkStart w:id="56" w:name="_Toc465967480"/>
      <w:bookmarkStart w:id="57" w:name="_Toc465967525"/>
      <w:bookmarkStart w:id="58" w:name="_Toc466468248"/>
      <w:bookmarkStart w:id="59" w:name="_Toc466468293"/>
      <w:bookmarkStart w:id="60" w:name="_Toc466469037"/>
      <w:bookmarkStart w:id="61" w:name="_Toc467171931"/>
      <w:bookmarkStart w:id="62" w:name="_Toc467171979"/>
      <w:bookmarkStart w:id="63" w:name="_Toc467172027"/>
      <w:bookmarkStart w:id="64" w:name="_Toc467172075"/>
      <w:bookmarkStart w:id="65" w:name="_Toc471213427"/>
      <w:bookmarkStart w:id="66" w:name="_Toc471213476"/>
      <w:bookmarkStart w:id="67" w:name="_Toc471224682"/>
      <w:bookmarkStart w:id="68" w:name="_Toc471224731"/>
      <w:bookmarkStart w:id="69" w:name="_Toc471288145"/>
      <w:bookmarkStart w:id="70" w:name="_Toc471288194"/>
      <w:bookmarkStart w:id="71" w:name="_Toc471393238"/>
      <w:bookmarkStart w:id="72" w:name="_Toc471908157"/>
      <w:bookmarkStart w:id="73" w:name="_Toc471908210"/>
      <w:bookmarkStart w:id="74" w:name="_Toc472006550"/>
      <w:bookmarkStart w:id="75" w:name="_Toc475535067"/>
      <w:bookmarkStart w:id="76" w:name="_Toc475535123"/>
      <w:bookmarkStart w:id="77" w:name="_Toc475535179"/>
      <w:bookmarkStart w:id="78" w:name="_Toc475536834"/>
      <w:bookmarkStart w:id="79" w:name="_Toc475536884"/>
      <w:bookmarkStart w:id="80" w:name="_Toc475536934"/>
      <w:bookmarkStart w:id="81" w:name="_Toc477854779"/>
      <w:bookmarkStart w:id="82" w:name="_Toc477854829"/>
      <w:bookmarkStart w:id="83" w:name="_Toc477855267"/>
      <w:bookmarkStart w:id="84" w:name="_Toc477864389"/>
      <w:bookmarkStart w:id="85" w:name="_Toc477864649"/>
      <w:bookmarkStart w:id="86" w:name="_Toc477867187"/>
      <w:bookmarkStart w:id="87" w:name="_Toc477867237"/>
      <w:bookmarkStart w:id="88" w:name="_Toc452012214"/>
      <w:bookmarkStart w:id="89" w:name="_Ref466979093"/>
      <w:bookmarkStart w:id="90" w:name="_Ref477793717"/>
      <w:bookmarkStart w:id="91" w:name="_Ref477793882"/>
      <w:bookmarkStart w:id="92" w:name="_Toc48038619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t>Persistent Data Structures</w:t>
      </w:r>
      <w:bookmarkEnd w:id="88"/>
      <w:bookmarkEnd w:id="89"/>
      <w:bookmarkEnd w:id="90"/>
      <w:bookmarkEnd w:id="91"/>
      <w:bookmarkEnd w:id="92"/>
    </w:p>
    <w:p w:rsidR="001029A5" w:rsidRDefault="00013345" w:rsidP="00535651">
      <w:r>
        <w:t xml:space="preserve">Persistent data structures are those stored on the </w:t>
      </w:r>
      <w:r w:rsidR="0074623A">
        <w:t xml:space="preserve">persistent </w:t>
      </w:r>
      <w:r>
        <w:t>media</w:t>
      </w:r>
      <w:r w:rsidR="004214A9">
        <w:t xml:space="preserve"> and describe the file system metadata. W</w:t>
      </w:r>
      <w:r w:rsidR="003A6859">
        <w:t xml:space="preserve">e must </w:t>
      </w:r>
      <w:r w:rsidR="00535651" w:rsidRPr="00535651">
        <w:t>strive to ensure</w:t>
      </w:r>
      <w:r w:rsidR="003A6859">
        <w:t xml:space="preserve"> that the format of the persistent</w:t>
      </w:r>
      <w:r w:rsidR="00535651" w:rsidRPr="00535651">
        <w:t xml:space="preserve"> data structures are complete and stable in their definition</w:t>
      </w:r>
      <w:r w:rsidR="003A6859">
        <w:t xml:space="preserve">. However, </w:t>
      </w:r>
      <w:r w:rsidR="00535651" w:rsidRPr="00535651">
        <w:t>it’s possible we may have to make changes moving forward</w:t>
      </w:r>
      <w:r w:rsidR="00C26AD1">
        <w:t xml:space="preserve"> </w:t>
      </w:r>
      <w:r w:rsidR="00E82943">
        <w:t>which</w:t>
      </w:r>
      <w:r w:rsidR="00C26AD1">
        <w:t xml:space="preserve"> may require a version change. </w:t>
      </w:r>
      <w:r w:rsidR="001029A5">
        <w:t>Locking is provided in the volatile data structures defined for each persiste</w:t>
      </w:r>
      <w:r w:rsidR="00C26AD1">
        <w:t xml:space="preserve">nt structure unless otherwise specified. </w:t>
      </w:r>
    </w:p>
    <w:p w:rsidR="00141F51" w:rsidRPr="00141F51" w:rsidRDefault="000C5070" w:rsidP="00141F51">
      <w:pPr>
        <w:pStyle w:val="Heading3"/>
      </w:pPr>
      <w:bookmarkStart w:id="93" w:name="_Toc480386193"/>
      <w:r>
        <w:t>pmemfile_super</w:t>
      </w:r>
      <w:bookmarkEnd w:id="93"/>
    </w:p>
    <w:p w:rsidR="003F7F3A" w:rsidRPr="006A4472" w:rsidRDefault="006A4472" w:rsidP="006A689B">
      <w:r w:rsidRPr="006A4472">
        <w:t>The superblock is a unique</w:t>
      </w:r>
      <w:r w:rsidR="00C057BE">
        <w:t xml:space="preserve"> data structure in a filesystem. </w:t>
      </w:r>
      <w:r w:rsidR="00141F51">
        <w:t xml:space="preserve">It is the top level data structure which describes high level metadata about the pmemfile file system. </w:t>
      </w:r>
    </w:p>
    <w:p w:rsidR="006C6C3B" w:rsidRDefault="00BE4F12" w:rsidP="00233D9D">
      <w:pPr>
        <w:spacing w:after="0"/>
        <w:rPr>
          <w:rFonts w:ascii="Courier New" w:hAnsi="Courier New" w:cs="Courier New"/>
        </w:rPr>
      </w:pPr>
      <w:r w:rsidRPr="006C6C3B">
        <w:rPr>
          <w:rFonts w:ascii="Courier New" w:hAnsi="Courier New" w:cs="Courier New"/>
          <w:bCs/>
        </w:rPr>
        <w:t xml:space="preserve">struct </w:t>
      </w:r>
      <w:r w:rsidR="007C25F4">
        <w:rPr>
          <w:rFonts w:ascii="Courier New" w:hAnsi="Courier New" w:cs="Courier New"/>
          <w:bCs/>
        </w:rPr>
        <w:t>pmemfile_</w:t>
      </w:r>
      <w:r w:rsidR="00981EA3">
        <w:rPr>
          <w:rFonts w:ascii="Courier New" w:hAnsi="Courier New" w:cs="Courier New"/>
          <w:bCs/>
        </w:rPr>
        <w:t>super</w:t>
      </w:r>
      <w:r w:rsidRPr="006C6C3B">
        <w:rPr>
          <w:rFonts w:ascii="Courier New" w:hAnsi="Courier New" w:cs="Courier New"/>
        </w:rPr>
        <w:t xml:space="preserve"> {</w:t>
      </w:r>
    </w:p>
    <w:p w:rsidR="00FB0140" w:rsidRDefault="00FB0140" w:rsidP="008B18AF">
      <w:pPr>
        <w:spacing w:after="0"/>
        <w:ind w:firstLine="708"/>
        <w:rPr>
          <w:rFonts w:ascii="Courier New" w:hAnsi="Courier New" w:cs="Courier New"/>
        </w:rPr>
      </w:pPr>
      <w:r>
        <w:rPr>
          <w:rFonts w:ascii="Courier New" w:hAnsi="Courier New" w:cs="Courier New"/>
        </w:rPr>
        <w:t>/* Superblock version */</w:t>
      </w:r>
    </w:p>
    <w:p w:rsidR="006C6C3B" w:rsidRDefault="00FE27EC" w:rsidP="006C6C3B">
      <w:pPr>
        <w:spacing w:after="0"/>
        <w:ind w:firstLine="708"/>
        <w:rPr>
          <w:rFonts w:ascii="Courier New" w:hAnsi="Courier New" w:cs="Courier New"/>
        </w:rPr>
      </w:pPr>
      <w:r>
        <w:rPr>
          <w:rFonts w:ascii="Courier New" w:hAnsi="Courier New" w:cs="Courier New"/>
        </w:rPr>
        <w:t>uint64</w:t>
      </w:r>
      <w:r w:rsidR="00E741FA">
        <w:rPr>
          <w:rFonts w:ascii="Courier New" w:hAnsi="Courier New" w:cs="Courier New"/>
        </w:rPr>
        <w:t xml:space="preserve">_t </w:t>
      </w:r>
      <w:r w:rsidR="003F764C">
        <w:rPr>
          <w:rFonts w:ascii="Courier New" w:hAnsi="Courier New" w:cs="Courier New"/>
        </w:rPr>
        <w:t>version</w:t>
      </w:r>
      <w:r w:rsidR="00B504F9">
        <w:rPr>
          <w:rFonts w:ascii="Courier New" w:hAnsi="Courier New" w:cs="Courier New"/>
        </w:rPr>
        <w:t>;</w:t>
      </w:r>
    </w:p>
    <w:p w:rsidR="00252F8F" w:rsidRDefault="00252F8F" w:rsidP="006C6C3B">
      <w:pPr>
        <w:spacing w:after="0"/>
        <w:ind w:firstLine="708"/>
        <w:rPr>
          <w:rFonts w:ascii="Courier New" w:hAnsi="Courier New" w:cs="Courier New"/>
        </w:rPr>
      </w:pPr>
    </w:p>
    <w:p w:rsidR="00252F8F" w:rsidRDefault="00445AE4" w:rsidP="00252F8F">
      <w:pPr>
        <w:spacing w:after="0"/>
        <w:ind w:firstLine="708"/>
        <w:rPr>
          <w:rFonts w:ascii="Courier New" w:hAnsi="Courier New" w:cs="Courier New"/>
        </w:rPr>
      </w:pPr>
      <w:r>
        <w:rPr>
          <w:rFonts w:ascii="Courier New" w:hAnsi="Courier New" w:cs="Courier New"/>
        </w:rPr>
        <w:t>/</w:t>
      </w:r>
      <w:r w:rsidR="00FE3035">
        <w:rPr>
          <w:rFonts w:ascii="Courier New" w:hAnsi="Courier New" w:cs="Courier New"/>
        </w:rPr>
        <w:t>* R</w:t>
      </w:r>
      <w:r w:rsidR="00252F8F">
        <w:rPr>
          <w:rFonts w:ascii="Courier New" w:hAnsi="Courier New" w:cs="Courier New"/>
        </w:rPr>
        <w:t>oot directory inode */</w:t>
      </w:r>
    </w:p>
    <w:p w:rsidR="00252F8F" w:rsidRDefault="00BE4F12">
      <w:pPr>
        <w:spacing w:after="0"/>
        <w:ind w:firstLine="708"/>
        <w:rPr>
          <w:rFonts w:ascii="Courier New" w:hAnsi="Courier New" w:cs="Courier New"/>
        </w:rPr>
      </w:pPr>
      <w:r w:rsidRPr="006C6C3B">
        <w:rPr>
          <w:rFonts w:ascii="Courier New" w:hAnsi="Courier New" w:cs="Courier New"/>
        </w:rPr>
        <w:t xml:space="preserve">TOID(struct </w:t>
      </w:r>
      <w:r w:rsidR="007C25F4">
        <w:rPr>
          <w:rFonts w:ascii="Courier New" w:hAnsi="Courier New" w:cs="Courier New"/>
        </w:rPr>
        <w:t>pmemfile_</w:t>
      </w:r>
      <w:r w:rsidRPr="006C6C3B">
        <w:rPr>
          <w:rFonts w:ascii="Courier New" w:hAnsi="Courier New" w:cs="Courier New"/>
        </w:rPr>
        <w:t>inode) root_ino;</w:t>
      </w:r>
    </w:p>
    <w:p w:rsidR="00252F8F" w:rsidRDefault="00252F8F" w:rsidP="009A5674">
      <w:pPr>
        <w:spacing w:after="0"/>
        <w:rPr>
          <w:rFonts w:ascii="Courier New" w:hAnsi="Courier New" w:cs="Courier New"/>
        </w:rPr>
      </w:pPr>
    </w:p>
    <w:p w:rsidR="00754FF4" w:rsidRDefault="00252F8F" w:rsidP="009A5674">
      <w:pPr>
        <w:spacing w:after="0"/>
        <w:ind w:left="708"/>
        <w:rPr>
          <w:rFonts w:ascii="Courier New" w:hAnsi="Courier New" w:cs="Courier New"/>
        </w:rPr>
      </w:pPr>
      <w:r>
        <w:rPr>
          <w:rFonts w:ascii="Courier New" w:hAnsi="Courier New" w:cs="Courier New"/>
        </w:rPr>
        <w:t>/*</w:t>
      </w:r>
      <w:r w:rsidRPr="00252F8F">
        <w:rPr>
          <w:rFonts w:ascii="Courier New" w:hAnsi="Courier New" w:cs="Courier New"/>
        </w:rPr>
        <w:t xml:space="preserve"> List of arrays of inodes t</w:t>
      </w:r>
      <w:r>
        <w:rPr>
          <w:rFonts w:ascii="Courier New" w:hAnsi="Courier New" w:cs="Courier New"/>
        </w:rPr>
        <w:t xml:space="preserve">hat were deleted, but are still </w:t>
      </w:r>
      <w:r w:rsidR="007E5C09">
        <w:rPr>
          <w:rFonts w:ascii="Courier New" w:hAnsi="Courier New" w:cs="Courier New"/>
        </w:rPr>
        <w:t>opened */</w:t>
      </w:r>
    </w:p>
    <w:p w:rsidR="009A5674" w:rsidRPr="00921B69" w:rsidRDefault="00510B96" w:rsidP="00921B69">
      <w:pPr>
        <w:spacing w:after="0"/>
        <w:ind w:firstLine="708"/>
      </w:pPr>
      <w:r w:rsidRPr="00510B96">
        <w:rPr>
          <w:rFonts w:ascii="Courier New" w:hAnsi="Courier New" w:cs="Courier New"/>
        </w:rPr>
        <w:t>TOID(struct pmemfile_inode_array) orphaned_inodes;</w:t>
      </w:r>
      <w:r w:rsidR="00E741FA" w:rsidRPr="00E741FA">
        <w:t xml:space="preserve"> </w:t>
      </w:r>
    </w:p>
    <w:p w:rsidR="009A5674" w:rsidRDefault="009A5674" w:rsidP="006C6C3B">
      <w:pPr>
        <w:spacing w:after="0"/>
        <w:ind w:firstLine="708"/>
      </w:pPr>
    </w:p>
    <w:p w:rsidR="003F7F3A" w:rsidRDefault="00E741FA" w:rsidP="006C6C3B">
      <w:pPr>
        <w:spacing w:after="0"/>
        <w:ind w:firstLine="708"/>
        <w:rPr>
          <w:rFonts w:ascii="Courier New" w:hAnsi="Courier New" w:cs="Courier New"/>
        </w:rPr>
      </w:pPr>
      <w:r>
        <w:rPr>
          <w:rFonts w:ascii="Courier New" w:hAnsi="Courier New" w:cs="Courier New"/>
        </w:rPr>
        <w:t>char</w:t>
      </w:r>
      <w:r w:rsidRPr="00E741FA">
        <w:rPr>
          <w:rFonts w:ascii="Courier New" w:hAnsi="Courier New" w:cs="Courier New"/>
        </w:rPr>
        <w:t xml:space="preserve"> pad[</w:t>
      </w:r>
      <w:r w:rsidR="004214A9">
        <w:rPr>
          <w:rFonts w:ascii="Courier New" w:hAnsi="Courier New" w:cs="Courier New"/>
        </w:rPr>
        <w:t>4096</w:t>
      </w:r>
    </w:p>
    <w:p w:rsidR="004214A9" w:rsidRDefault="004214A9" w:rsidP="006C6C3B">
      <w:pPr>
        <w:spacing w:after="0"/>
        <w:ind w:firstLine="708"/>
        <w:rPr>
          <w:rFonts w:ascii="Courier New" w:hAnsi="Courier New" w:cs="Courier New"/>
        </w:rPr>
      </w:pPr>
      <w:r>
        <w:rPr>
          <w:rFonts w:ascii="Courier New" w:hAnsi="Courier New" w:cs="Courier New"/>
        </w:rPr>
        <w:tab/>
      </w:r>
      <w:r>
        <w:rPr>
          <w:rFonts w:ascii="Courier New" w:hAnsi="Courier New" w:cs="Courier New"/>
        </w:rPr>
        <w:tab/>
        <w:t>- 8 /* version */</w:t>
      </w:r>
    </w:p>
    <w:p w:rsidR="004214A9" w:rsidRDefault="004214A9" w:rsidP="006C6C3B">
      <w:pPr>
        <w:spacing w:after="0"/>
        <w:ind w:firstLine="708"/>
        <w:rPr>
          <w:rFonts w:ascii="Courier New" w:hAnsi="Courier New" w:cs="Courier New"/>
        </w:rPr>
      </w:pPr>
      <w:r>
        <w:rPr>
          <w:rFonts w:ascii="Courier New" w:hAnsi="Courier New" w:cs="Courier New"/>
        </w:rPr>
        <w:tab/>
      </w:r>
      <w:r>
        <w:rPr>
          <w:rFonts w:ascii="Courier New" w:hAnsi="Courier New" w:cs="Courier New"/>
        </w:rPr>
        <w:tab/>
        <w:t>- 16 /* toid */</w:t>
      </w:r>
    </w:p>
    <w:p w:rsidR="004214A9" w:rsidRDefault="004214A9" w:rsidP="006C6C3B">
      <w:pPr>
        <w:spacing w:after="0"/>
        <w:ind w:firstLine="708"/>
        <w:rPr>
          <w:rFonts w:ascii="Courier New" w:hAnsi="Courier New" w:cs="Courier New"/>
        </w:rPr>
      </w:pPr>
      <w:r>
        <w:rPr>
          <w:rFonts w:ascii="Courier New" w:hAnsi="Courier New" w:cs="Courier New"/>
        </w:rPr>
        <w:tab/>
      </w:r>
      <w:r>
        <w:rPr>
          <w:rFonts w:ascii="Courier New" w:hAnsi="Courier New" w:cs="Courier New"/>
        </w:rPr>
        <w:tab/>
        <w:t>- 16 /* toid */];</w:t>
      </w:r>
    </w:p>
    <w:p w:rsidR="008E4886" w:rsidRDefault="008E4886" w:rsidP="008E4886">
      <w:pPr>
        <w:spacing w:after="0"/>
        <w:rPr>
          <w:rFonts w:ascii="Courier New" w:hAnsi="Courier New" w:cs="Courier New"/>
        </w:rPr>
      </w:pPr>
      <w:r>
        <w:rPr>
          <w:rFonts w:ascii="Courier New" w:hAnsi="Courier New" w:cs="Courier New"/>
        </w:rPr>
        <w:t>}</w:t>
      </w:r>
      <w:r w:rsidR="00A51736">
        <w:rPr>
          <w:rFonts w:ascii="Courier New" w:hAnsi="Courier New" w:cs="Courier New"/>
        </w:rPr>
        <w:t>;</w:t>
      </w:r>
    </w:p>
    <w:p w:rsidR="00B85E76" w:rsidRDefault="00B85E76" w:rsidP="00E85B91">
      <w:pPr>
        <w:pStyle w:val="Heading4"/>
      </w:pPr>
      <w:r>
        <w:t>Valid states for pmemfile_super members</w:t>
      </w:r>
    </w:p>
    <w:p w:rsidR="00B85E76" w:rsidRDefault="00AB404A" w:rsidP="00B85E76">
      <w:pPr>
        <w:pStyle w:val="ListParagraph"/>
        <w:numPr>
          <w:ilvl w:val="0"/>
          <w:numId w:val="127"/>
        </w:numPr>
      </w:pPr>
      <w:r>
        <w:t>version</w:t>
      </w:r>
      <w:r w:rsidR="00E32853">
        <w:t xml:space="preserve"> &gt; 0</w:t>
      </w:r>
    </w:p>
    <w:p w:rsidR="009D34C1" w:rsidRDefault="00E32853" w:rsidP="00227B31">
      <w:pPr>
        <w:pStyle w:val="ListParagraph"/>
        <w:numPr>
          <w:ilvl w:val="0"/>
          <w:numId w:val="127"/>
        </w:numPr>
      </w:pPr>
      <w:r>
        <w:t>root_ino != NULL</w:t>
      </w:r>
    </w:p>
    <w:p w:rsidR="00C25931" w:rsidRDefault="00E32853" w:rsidP="00B62D6C">
      <w:pPr>
        <w:pStyle w:val="ListParagraph"/>
        <w:numPr>
          <w:ilvl w:val="0"/>
          <w:numId w:val="127"/>
        </w:numPr>
      </w:pPr>
      <w:r>
        <w:t xml:space="preserve">orphaned </w:t>
      </w:r>
      <w:r w:rsidR="00EF7D0B">
        <w:t>inodes</w:t>
      </w:r>
      <w:r w:rsidR="003B661B">
        <w:t xml:space="preserve"> </w:t>
      </w:r>
      <w:r w:rsidR="009C3E51">
        <w:t>!= NULL</w:t>
      </w:r>
    </w:p>
    <w:p w:rsidR="00B62D6C" w:rsidRDefault="00B62D6C" w:rsidP="00B62D6C">
      <w:pPr>
        <w:pStyle w:val="ListParagraph"/>
        <w:numPr>
          <w:ilvl w:val="1"/>
          <w:numId w:val="127"/>
        </w:numPr>
      </w:pPr>
      <w:r>
        <w:t>All deleted files and directory inodes are put on the orphaned list</w:t>
      </w:r>
      <w:r w:rsidR="00A81165">
        <w:t xml:space="preserve"> when a file is deleted</w:t>
      </w:r>
      <w:r>
        <w:t>. Ino</w:t>
      </w:r>
      <w:r w:rsidR="00A81165">
        <w:t>des on this list are cleaned up when pmemfile_vinode-&gt;ref == 0 and pmemfile_inode-&gt;nlink == 0;</w:t>
      </w:r>
    </w:p>
    <w:p w:rsidR="002E3B6B" w:rsidRDefault="004E14B6" w:rsidP="002A72CF">
      <w:pPr>
        <w:pStyle w:val="ListParagraph"/>
        <w:numPr>
          <w:ilvl w:val="0"/>
          <w:numId w:val="140"/>
        </w:numPr>
      </w:pPr>
      <w:r>
        <w:t>Pad is initialized to 0 and not used at this point.</w:t>
      </w:r>
    </w:p>
    <w:p w:rsidR="002E3B6B" w:rsidRDefault="002E3B6B" w:rsidP="002E3B6B">
      <w:pPr>
        <w:pStyle w:val="Heading3"/>
      </w:pPr>
      <w:bookmarkStart w:id="94" w:name="_Toc480386194"/>
      <w:r>
        <w:t>pmemfile_block</w:t>
      </w:r>
      <w:bookmarkEnd w:id="94"/>
    </w:p>
    <w:p w:rsidR="002E3B6B" w:rsidRDefault="002E3B6B" w:rsidP="002E3B6B">
      <w:pPr>
        <w:spacing w:after="0" w:line="240" w:lineRule="auto"/>
        <w:rPr>
          <w:rFonts w:ascii="Courier New" w:hAnsi="Courier New" w:cs="Courier New"/>
        </w:rPr>
      </w:pPr>
      <w:r>
        <w:rPr>
          <w:rFonts w:ascii="Courier New" w:hAnsi="Courier New" w:cs="Courier New"/>
        </w:rPr>
        <w:t>struct pmemfile_block {</w:t>
      </w:r>
    </w:p>
    <w:p w:rsidR="002E3B6B" w:rsidRDefault="00054422" w:rsidP="00F36364">
      <w:pPr>
        <w:spacing w:after="0" w:line="240" w:lineRule="auto"/>
        <w:ind w:left="708"/>
        <w:rPr>
          <w:rFonts w:ascii="Courier New" w:hAnsi="Courier New" w:cs="Courier New"/>
        </w:rPr>
      </w:pPr>
      <w:r>
        <w:rPr>
          <w:rFonts w:ascii="Courier New" w:hAnsi="Courier New" w:cs="Courier New"/>
        </w:rPr>
        <w:t>TOID(char) data;</w:t>
      </w:r>
    </w:p>
    <w:p w:rsidR="00F36364" w:rsidRDefault="004139D1" w:rsidP="00F36364">
      <w:pPr>
        <w:spacing w:after="0" w:line="240" w:lineRule="auto"/>
        <w:ind w:firstLine="708"/>
      </w:pPr>
      <w:r>
        <w:rPr>
          <w:rFonts w:ascii="Courier New" w:hAnsi="Courier New" w:cs="Courier New"/>
        </w:rPr>
        <w:t>uint32</w:t>
      </w:r>
      <w:r w:rsidR="00DB58C1">
        <w:rPr>
          <w:rFonts w:ascii="Courier New" w:hAnsi="Courier New" w:cs="Courier New"/>
        </w:rPr>
        <w:t>_t size;</w:t>
      </w:r>
    </w:p>
    <w:p w:rsidR="00F36364" w:rsidRDefault="00F36364" w:rsidP="00F36364">
      <w:pPr>
        <w:spacing w:after="0" w:line="240" w:lineRule="auto"/>
        <w:ind w:firstLine="708"/>
        <w:rPr>
          <w:rFonts w:ascii="Courier New" w:hAnsi="Courier New" w:cs="Courier New"/>
        </w:rPr>
      </w:pPr>
      <w:r>
        <w:rPr>
          <w:rFonts w:ascii="Courier New" w:hAnsi="Courier New" w:cs="Courier New"/>
        </w:rPr>
        <w:t>uint32_t flags;</w:t>
      </w:r>
    </w:p>
    <w:p w:rsidR="00F36364" w:rsidRPr="00F36364" w:rsidRDefault="00F36364" w:rsidP="00F36364">
      <w:pPr>
        <w:spacing w:after="0" w:line="240" w:lineRule="auto"/>
        <w:ind w:firstLine="708"/>
        <w:rPr>
          <w:rFonts w:ascii="Courier New" w:hAnsi="Courier New" w:cs="Courier New"/>
        </w:rPr>
      </w:pPr>
      <w:r w:rsidRPr="00F36364">
        <w:rPr>
          <w:rFonts w:ascii="Courier New" w:hAnsi="Courier New" w:cs="Courier New"/>
        </w:rPr>
        <w:t>uint64_t offset;</w:t>
      </w:r>
      <w:r w:rsidR="00AB404A">
        <w:rPr>
          <w:rFonts w:ascii="Courier New" w:hAnsi="Courier New" w:cs="Courier New"/>
        </w:rPr>
        <w:t xml:space="preserve"> </w:t>
      </w:r>
      <w:r w:rsidR="0072788E">
        <w:rPr>
          <w:rFonts w:ascii="Courier New" w:hAnsi="Courier New" w:cs="Courier New"/>
        </w:rPr>
        <w:t xml:space="preserve">/* offset from the beginning of the </w:t>
      </w:r>
      <w:r w:rsidR="00ED5FC4">
        <w:rPr>
          <w:rFonts w:ascii="Courier New" w:hAnsi="Courier New" w:cs="Courier New"/>
        </w:rPr>
        <w:t xml:space="preserve">file </w:t>
      </w:r>
      <w:r w:rsidR="0072788E">
        <w:rPr>
          <w:rFonts w:ascii="Courier New" w:hAnsi="Courier New" w:cs="Courier New"/>
        </w:rPr>
        <w:t>*/</w:t>
      </w:r>
    </w:p>
    <w:p w:rsidR="00F36364" w:rsidRDefault="00F36364" w:rsidP="00F36364">
      <w:pPr>
        <w:spacing w:after="0" w:line="240" w:lineRule="auto"/>
        <w:ind w:firstLine="708"/>
        <w:rPr>
          <w:rFonts w:ascii="Courier New" w:hAnsi="Courier New" w:cs="Courier New"/>
        </w:rPr>
      </w:pPr>
      <w:r w:rsidRPr="00F36364">
        <w:rPr>
          <w:rFonts w:ascii="Courier New" w:hAnsi="Courier New" w:cs="Courier New"/>
        </w:rPr>
        <w:t>TOID(struct pmemfile_block) next;</w:t>
      </w:r>
      <w:r w:rsidR="007178F7">
        <w:rPr>
          <w:rFonts w:ascii="Courier New" w:hAnsi="Courier New" w:cs="Courier New"/>
        </w:rPr>
        <w:t xml:space="preserve"> /* next </w:t>
      </w:r>
      <w:r w:rsidR="00A96694">
        <w:rPr>
          <w:rFonts w:ascii="Courier New" w:hAnsi="Courier New" w:cs="Courier New"/>
        </w:rPr>
        <w:t>block with data */</w:t>
      </w:r>
    </w:p>
    <w:p w:rsidR="00A81165" w:rsidRDefault="00A81165" w:rsidP="00F36364">
      <w:pPr>
        <w:spacing w:after="0" w:line="240" w:lineRule="auto"/>
        <w:ind w:firstLine="708"/>
        <w:rPr>
          <w:rFonts w:ascii="Courier New" w:hAnsi="Courier New" w:cs="Courier New"/>
        </w:rPr>
      </w:pPr>
      <w:r>
        <w:rPr>
          <w:rFonts w:ascii="Courier New" w:hAnsi="Courier New" w:cs="Courier New"/>
        </w:rPr>
        <w:t>TOID(struct pmemfile_block) prev; /* prev block with data */</w:t>
      </w:r>
    </w:p>
    <w:p w:rsidR="002266F1" w:rsidRDefault="002E3B6B" w:rsidP="00323B6D">
      <w:pPr>
        <w:rPr>
          <w:rFonts w:ascii="Courier New" w:hAnsi="Courier New" w:cs="Courier New"/>
        </w:rPr>
      </w:pPr>
      <w:r>
        <w:rPr>
          <w:rFonts w:ascii="Courier New" w:hAnsi="Courier New" w:cs="Courier New"/>
        </w:rPr>
        <w:t>};</w:t>
      </w:r>
    </w:p>
    <w:p w:rsidR="002266F1" w:rsidRDefault="002266F1" w:rsidP="00E85B91">
      <w:pPr>
        <w:pStyle w:val="Heading4"/>
      </w:pPr>
      <w:r>
        <w:t>Valid states for pmemfile_block members</w:t>
      </w:r>
    </w:p>
    <w:p w:rsidR="00981DA1" w:rsidRDefault="007178F7" w:rsidP="00A62F68">
      <w:pPr>
        <w:pStyle w:val="ListParagraph"/>
        <w:numPr>
          <w:ilvl w:val="0"/>
          <w:numId w:val="140"/>
        </w:numPr>
      </w:pPr>
      <w:r>
        <w:t>d</w:t>
      </w:r>
      <w:r w:rsidR="002266F1">
        <w:t xml:space="preserve">ata </w:t>
      </w:r>
      <w:r w:rsidR="00A62F68">
        <w:t>= pointer to valid data address</w:t>
      </w:r>
    </w:p>
    <w:p w:rsidR="00935DB6" w:rsidRDefault="007178F7" w:rsidP="00054422">
      <w:pPr>
        <w:pStyle w:val="ListParagraph"/>
        <w:numPr>
          <w:ilvl w:val="0"/>
          <w:numId w:val="140"/>
        </w:numPr>
      </w:pPr>
      <w:r>
        <w:t>s</w:t>
      </w:r>
      <w:r w:rsidR="001D54A1">
        <w:t xml:space="preserve">ize </w:t>
      </w:r>
      <w:r w:rsidR="0011447F">
        <w:t xml:space="preserve">= </w:t>
      </w:r>
      <w:r w:rsidR="00332B6F">
        <w:t>Multiple of 4k, variable siz</w:t>
      </w:r>
      <w:r w:rsidR="00981DA1">
        <w:t>e</w:t>
      </w:r>
    </w:p>
    <w:p w:rsidR="00935DB6" w:rsidRDefault="007178F7" w:rsidP="007178F7">
      <w:pPr>
        <w:pStyle w:val="ListParagraph"/>
        <w:numPr>
          <w:ilvl w:val="0"/>
          <w:numId w:val="140"/>
        </w:numPr>
      </w:pPr>
      <w:r>
        <w:t>flags = initialized</w:t>
      </w:r>
    </w:p>
    <w:p w:rsidR="007178F7" w:rsidRDefault="007178F7" w:rsidP="007178F7">
      <w:pPr>
        <w:pStyle w:val="ListParagraph"/>
        <w:numPr>
          <w:ilvl w:val="0"/>
          <w:numId w:val="140"/>
        </w:numPr>
      </w:pPr>
      <w:r>
        <w:t>of</w:t>
      </w:r>
      <w:r w:rsidR="00FB3AE0">
        <w:t>fset &gt;= 0. Offset into</w:t>
      </w:r>
      <w:r>
        <w:t xml:space="preserve"> file</w:t>
      </w:r>
    </w:p>
    <w:p w:rsidR="002E3B6B" w:rsidRDefault="00A81165" w:rsidP="00E66B48">
      <w:pPr>
        <w:pStyle w:val="ListParagraph"/>
      </w:pPr>
      <w:r>
        <w:t>next, prev</w:t>
      </w:r>
      <w:r w:rsidR="007178F7">
        <w:t xml:space="preserve"> = NULL or valid pointer to next block with data block</w:t>
      </w:r>
      <w:r w:rsidR="00127CA8">
        <w:t xml:space="preserve"> &amp;&amp; do not belong to another inode</w:t>
      </w:r>
    </w:p>
    <w:p w:rsidR="002E3B6B" w:rsidRDefault="002E3B6B" w:rsidP="002E3B6B">
      <w:pPr>
        <w:pStyle w:val="Heading3"/>
      </w:pPr>
      <w:bookmarkStart w:id="95" w:name="_Toc480386195"/>
      <w:r>
        <w:t>pmemfile_block_array</w:t>
      </w:r>
      <w:bookmarkEnd w:id="95"/>
    </w:p>
    <w:p w:rsidR="002E3B6B" w:rsidRDefault="00D50077" w:rsidP="002E3B6B">
      <w:bookmarkStart w:id="96" w:name="_Toc457235524"/>
      <w:bookmarkStart w:id="97" w:name="_Toc457235582"/>
      <w:bookmarkStart w:id="98" w:name="_Toc457240365"/>
      <w:bookmarkStart w:id="99" w:name="_Toc457240422"/>
      <w:bookmarkStart w:id="100" w:name="_Toc463242622"/>
      <w:bookmarkStart w:id="101" w:name="_Toc463242694"/>
      <w:bookmarkStart w:id="102" w:name="_Toc463242766"/>
      <w:bookmarkStart w:id="103" w:name="_Toc464455175"/>
      <w:bookmarkStart w:id="104" w:name="_Toc464629658"/>
      <w:bookmarkStart w:id="105" w:name="_Toc465174041"/>
      <w:bookmarkStart w:id="106" w:name="_Toc465174118"/>
      <w:bookmarkStart w:id="107" w:name="_Toc465174193"/>
      <w:bookmarkStart w:id="108" w:name="_Toc457235525"/>
      <w:bookmarkStart w:id="109" w:name="_Toc457235583"/>
      <w:bookmarkStart w:id="110" w:name="_Toc457240366"/>
      <w:bookmarkStart w:id="111" w:name="_Toc457240423"/>
      <w:bookmarkStart w:id="112" w:name="_Toc463242623"/>
      <w:bookmarkStart w:id="113" w:name="_Toc463242695"/>
      <w:bookmarkStart w:id="114" w:name="_Toc463242767"/>
      <w:bookmarkStart w:id="115" w:name="_Toc464455176"/>
      <w:bookmarkStart w:id="116" w:name="_Toc464629659"/>
      <w:bookmarkStart w:id="117" w:name="_Toc465174042"/>
      <w:bookmarkStart w:id="118" w:name="_Toc465174119"/>
      <w:bookmarkStart w:id="119" w:name="_Toc465174194"/>
      <w:bookmarkStart w:id="120" w:name="_Toc457235526"/>
      <w:bookmarkStart w:id="121" w:name="_Toc457235584"/>
      <w:bookmarkStart w:id="122" w:name="_Toc457240367"/>
      <w:bookmarkStart w:id="123" w:name="_Toc457240424"/>
      <w:bookmarkStart w:id="124" w:name="_Toc463242624"/>
      <w:bookmarkStart w:id="125" w:name="_Toc463242696"/>
      <w:bookmarkStart w:id="126" w:name="_Toc463242768"/>
      <w:bookmarkStart w:id="127" w:name="_Toc464455177"/>
      <w:bookmarkStart w:id="128" w:name="_Toc464629660"/>
      <w:bookmarkStart w:id="129" w:name="_Toc465174043"/>
      <w:bookmarkStart w:id="130" w:name="_Toc465174120"/>
      <w:bookmarkStart w:id="131" w:name="_Toc465174195"/>
      <w:bookmarkStart w:id="132" w:name="_Toc457235527"/>
      <w:bookmarkStart w:id="133" w:name="_Toc457235585"/>
      <w:bookmarkStart w:id="134" w:name="_Toc457240368"/>
      <w:bookmarkStart w:id="135" w:name="_Toc457240425"/>
      <w:bookmarkStart w:id="136" w:name="_Toc463242625"/>
      <w:bookmarkStart w:id="137" w:name="_Toc463242697"/>
      <w:bookmarkStart w:id="138" w:name="_Toc463242769"/>
      <w:bookmarkStart w:id="139" w:name="_Toc464455178"/>
      <w:bookmarkStart w:id="140" w:name="_Toc464629661"/>
      <w:bookmarkStart w:id="141" w:name="_Toc465174044"/>
      <w:bookmarkStart w:id="142" w:name="_Toc465174121"/>
      <w:bookmarkStart w:id="143" w:name="_Toc465174196"/>
      <w:bookmarkStart w:id="144" w:name="_Toc457235528"/>
      <w:bookmarkStart w:id="145" w:name="_Toc457235586"/>
      <w:bookmarkStart w:id="146" w:name="_Toc457240369"/>
      <w:bookmarkStart w:id="147" w:name="_Toc457240426"/>
      <w:bookmarkStart w:id="148" w:name="_Toc463242626"/>
      <w:bookmarkStart w:id="149" w:name="_Toc463242698"/>
      <w:bookmarkStart w:id="150" w:name="_Toc463242770"/>
      <w:bookmarkStart w:id="151" w:name="_Toc464455179"/>
      <w:bookmarkStart w:id="152" w:name="_Toc464629662"/>
      <w:bookmarkStart w:id="153" w:name="_Toc465174045"/>
      <w:bookmarkStart w:id="154" w:name="_Toc465174122"/>
      <w:bookmarkStart w:id="155" w:name="_Toc465174197"/>
      <w:bookmarkStart w:id="156" w:name="_Toc457235529"/>
      <w:bookmarkStart w:id="157" w:name="_Toc457235587"/>
      <w:bookmarkStart w:id="158" w:name="_Toc457240370"/>
      <w:bookmarkStart w:id="159" w:name="_Toc457240427"/>
      <w:bookmarkStart w:id="160" w:name="_Toc463242627"/>
      <w:bookmarkStart w:id="161" w:name="_Toc463242699"/>
      <w:bookmarkStart w:id="162" w:name="_Toc463242771"/>
      <w:bookmarkStart w:id="163" w:name="_Toc464455180"/>
      <w:bookmarkStart w:id="164" w:name="_Toc464629663"/>
      <w:bookmarkStart w:id="165" w:name="_Toc465174046"/>
      <w:bookmarkStart w:id="166" w:name="_Toc465174123"/>
      <w:bookmarkStart w:id="167" w:name="_Toc465174198"/>
      <w:bookmarkStart w:id="168" w:name="_Toc457235530"/>
      <w:bookmarkStart w:id="169" w:name="_Toc457235588"/>
      <w:bookmarkStart w:id="170" w:name="_Toc457240371"/>
      <w:bookmarkStart w:id="171" w:name="_Toc457240428"/>
      <w:bookmarkStart w:id="172" w:name="_Toc463242628"/>
      <w:bookmarkStart w:id="173" w:name="_Toc463242700"/>
      <w:bookmarkStart w:id="174" w:name="_Toc463242772"/>
      <w:bookmarkStart w:id="175" w:name="_Toc464455181"/>
      <w:bookmarkStart w:id="176" w:name="_Toc464629664"/>
      <w:bookmarkStart w:id="177" w:name="_Toc465174047"/>
      <w:bookmarkStart w:id="178" w:name="_Toc465174124"/>
      <w:bookmarkStart w:id="179" w:name="_Toc465174199"/>
      <w:bookmarkStart w:id="180" w:name="_Toc457235531"/>
      <w:bookmarkStart w:id="181" w:name="_Toc457235589"/>
      <w:bookmarkStart w:id="182" w:name="_Toc457240372"/>
      <w:bookmarkStart w:id="183" w:name="_Toc457240429"/>
      <w:bookmarkStart w:id="184" w:name="_Toc463242629"/>
      <w:bookmarkStart w:id="185" w:name="_Toc463242701"/>
      <w:bookmarkStart w:id="186" w:name="_Toc463242773"/>
      <w:bookmarkStart w:id="187" w:name="_Toc464455182"/>
      <w:bookmarkStart w:id="188" w:name="_Toc464629665"/>
      <w:bookmarkStart w:id="189" w:name="_Toc465174048"/>
      <w:bookmarkStart w:id="190" w:name="_Toc465174125"/>
      <w:bookmarkStart w:id="191" w:name="_Toc465174200"/>
      <w:bookmarkStart w:id="192" w:name="_Toc457235532"/>
      <w:bookmarkStart w:id="193" w:name="_Toc457235590"/>
      <w:bookmarkStart w:id="194" w:name="_Toc457240373"/>
      <w:bookmarkStart w:id="195" w:name="_Toc457240430"/>
      <w:bookmarkStart w:id="196" w:name="_Toc463242630"/>
      <w:bookmarkStart w:id="197" w:name="_Toc463242702"/>
      <w:bookmarkStart w:id="198" w:name="_Toc463242774"/>
      <w:bookmarkStart w:id="199" w:name="_Toc464455183"/>
      <w:bookmarkStart w:id="200" w:name="_Toc464629666"/>
      <w:bookmarkStart w:id="201" w:name="_Toc465174049"/>
      <w:bookmarkStart w:id="202" w:name="_Toc465174126"/>
      <w:bookmarkStart w:id="203" w:name="_Toc465174201"/>
      <w:bookmarkStart w:id="204" w:name="_Toc457235533"/>
      <w:bookmarkStart w:id="205" w:name="_Toc457235591"/>
      <w:bookmarkStart w:id="206" w:name="_Toc457240374"/>
      <w:bookmarkStart w:id="207" w:name="_Toc457240431"/>
      <w:bookmarkStart w:id="208" w:name="_Toc463242631"/>
      <w:bookmarkStart w:id="209" w:name="_Toc463242703"/>
      <w:bookmarkStart w:id="210" w:name="_Toc463242775"/>
      <w:bookmarkStart w:id="211" w:name="_Toc464455184"/>
      <w:bookmarkStart w:id="212" w:name="_Toc464629667"/>
      <w:bookmarkStart w:id="213" w:name="_Toc465174050"/>
      <w:bookmarkStart w:id="214" w:name="_Toc465174127"/>
      <w:bookmarkStart w:id="215" w:name="_Toc465174202"/>
      <w:bookmarkStart w:id="216" w:name="_Toc457235534"/>
      <w:bookmarkStart w:id="217" w:name="_Toc457235592"/>
      <w:bookmarkStart w:id="218" w:name="_Toc457240375"/>
      <w:bookmarkStart w:id="219" w:name="_Toc457240432"/>
      <w:bookmarkStart w:id="220" w:name="_Toc463242632"/>
      <w:bookmarkStart w:id="221" w:name="_Toc463242704"/>
      <w:bookmarkStart w:id="222" w:name="_Toc463242776"/>
      <w:bookmarkStart w:id="223" w:name="_Toc464455185"/>
      <w:bookmarkStart w:id="224" w:name="_Toc464629668"/>
      <w:bookmarkStart w:id="225" w:name="_Toc465174051"/>
      <w:bookmarkStart w:id="226" w:name="_Toc465174128"/>
      <w:bookmarkStart w:id="227" w:name="_Toc465174203"/>
      <w:bookmarkStart w:id="228" w:name="_Toc457235535"/>
      <w:bookmarkStart w:id="229" w:name="_Toc457235593"/>
      <w:bookmarkStart w:id="230" w:name="_Toc457240376"/>
      <w:bookmarkStart w:id="231" w:name="_Toc457240433"/>
      <w:bookmarkStart w:id="232" w:name="_Toc463242633"/>
      <w:bookmarkStart w:id="233" w:name="_Toc463242705"/>
      <w:bookmarkStart w:id="234" w:name="_Toc463242777"/>
      <w:bookmarkStart w:id="235" w:name="_Toc464455186"/>
      <w:bookmarkStart w:id="236" w:name="_Toc464629669"/>
      <w:bookmarkStart w:id="237" w:name="_Toc465174052"/>
      <w:bookmarkStart w:id="238" w:name="_Toc465174129"/>
      <w:bookmarkStart w:id="239" w:name="_Toc465174204"/>
      <w:bookmarkStart w:id="240" w:name="_Toc457235536"/>
      <w:bookmarkStart w:id="241" w:name="_Toc457235594"/>
      <w:bookmarkStart w:id="242" w:name="_Toc457240377"/>
      <w:bookmarkStart w:id="243" w:name="_Toc457240434"/>
      <w:bookmarkStart w:id="244" w:name="_Toc463242634"/>
      <w:bookmarkStart w:id="245" w:name="_Toc463242706"/>
      <w:bookmarkStart w:id="246" w:name="_Toc463242778"/>
      <w:bookmarkStart w:id="247" w:name="_Toc464455187"/>
      <w:bookmarkStart w:id="248" w:name="_Toc464629670"/>
      <w:bookmarkStart w:id="249" w:name="_Toc465174053"/>
      <w:bookmarkStart w:id="250" w:name="_Toc465174130"/>
      <w:bookmarkStart w:id="251" w:name="_Toc46517420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t>The block array is per inode.</w:t>
      </w:r>
    </w:p>
    <w:p w:rsidR="002E3B6B" w:rsidRDefault="002E3B6B" w:rsidP="002E3B6B">
      <w:pPr>
        <w:spacing w:after="0"/>
        <w:rPr>
          <w:rFonts w:ascii="Courier New" w:hAnsi="Courier New" w:cs="Courier New"/>
        </w:rPr>
      </w:pPr>
      <w:r w:rsidRPr="00080B96">
        <w:rPr>
          <w:rFonts w:ascii="Courier New" w:hAnsi="Courier New" w:cs="Courier New"/>
        </w:rPr>
        <w:t>struct pmemfile_</w:t>
      </w:r>
      <w:r>
        <w:rPr>
          <w:rFonts w:ascii="Courier New" w:hAnsi="Courier New" w:cs="Courier New"/>
        </w:rPr>
        <w:t>block_array</w:t>
      </w:r>
      <w:r w:rsidRPr="00080B96">
        <w:rPr>
          <w:rFonts w:ascii="Courier New" w:hAnsi="Courier New" w:cs="Courier New"/>
        </w:rPr>
        <w:t xml:space="preserve"> {</w:t>
      </w:r>
    </w:p>
    <w:p w:rsidR="002E3B6B" w:rsidRDefault="002E3B6B" w:rsidP="002E3B6B">
      <w:pPr>
        <w:spacing w:after="0"/>
        <w:ind w:firstLine="708"/>
        <w:rPr>
          <w:rFonts w:ascii="Courier New" w:hAnsi="Courier New" w:cs="Courier New"/>
        </w:rPr>
      </w:pPr>
      <w:r w:rsidRPr="000C2557">
        <w:t xml:space="preserve"> </w:t>
      </w:r>
      <w:r w:rsidRPr="000C2557">
        <w:rPr>
          <w:rFonts w:ascii="Courier New" w:hAnsi="Courier New" w:cs="Courier New"/>
        </w:rPr>
        <w:t>TOID(struct pmemfile_block_array) next;</w:t>
      </w:r>
    </w:p>
    <w:p w:rsidR="002E3B6B" w:rsidRDefault="002E3B6B" w:rsidP="002E3B6B">
      <w:pPr>
        <w:spacing w:after="0"/>
        <w:rPr>
          <w:rFonts w:ascii="Courier New" w:hAnsi="Courier New" w:cs="Courier New"/>
        </w:rPr>
      </w:pPr>
    </w:p>
    <w:p w:rsidR="002E3B6B" w:rsidRDefault="002E3B6B" w:rsidP="002E3B6B">
      <w:pPr>
        <w:spacing w:after="0"/>
        <w:rPr>
          <w:rFonts w:ascii="Courier New" w:hAnsi="Courier New" w:cs="Courier New"/>
        </w:rPr>
      </w:pPr>
      <w:r>
        <w:rPr>
          <w:rFonts w:ascii="Courier New" w:hAnsi="Courier New" w:cs="Courier New"/>
        </w:rPr>
        <w:tab/>
        <w:t>/*</w:t>
      </w:r>
      <w:r w:rsidR="00935DB6">
        <w:rPr>
          <w:rFonts w:ascii="Courier New" w:hAnsi="Courier New" w:cs="Courier New"/>
        </w:rPr>
        <w:t xml:space="preserve"> size of the blocks array */</w:t>
      </w:r>
    </w:p>
    <w:p w:rsidR="002E3B6B" w:rsidRDefault="00743454" w:rsidP="002E3B6B">
      <w:pPr>
        <w:spacing w:after="0"/>
        <w:ind w:firstLine="708"/>
        <w:rPr>
          <w:rFonts w:ascii="Courier New" w:hAnsi="Courier New" w:cs="Courier New"/>
        </w:rPr>
      </w:pPr>
      <w:r>
        <w:rPr>
          <w:rFonts w:ascii="Courier New" w:hAnsi="Courier New" w:cs="Courier New"/>
        </w:rPr>
        <w:t>uint32</w:t>
      </w:r>
      <w:r w:rsidR="002E3B6B">
        <w:rPr>
          <w:rFonts w:ascii="Courier New" w:hAnsi="Courier New" w:cs="Courier New"/>
        </w:rPr>
        <w:t>_t length;</w:t>
      </w:r>
    </w:p>
    <w:p w:rsidR="00935DB6" w:rsidRDefault="00935DB6" w:rsidP="002E3B6B">
      <w:pPr>
        <w:spacing w:after="0"/>
        <w:ind w:firstLine="708"/>
        <w:rPr>
          <w:rFonts w:ascii="Courier New" w:hAnsi="Courier New" w:cs="Courier New"/>
        </w:rPr>
      </w:pPr>
      <w:r>
        <w:rPr>
          <w:rFonts w:ascii="Courier New" w:hAnsi="Courier New" w:cs="Courier New"/>
        </w:rPr>
        <w:t>uint32_t padding;</w:t>
      </w:r>
    </w:p>
    <w:p w:rsidR="002E3B6B" w:rsidRPr="00080B96" w:rsidRDefault="002E3B6B" w:rsidP="002E3B6B">
      <w:pPr>
        <w:spacing w:after="0"/>
        <w:rPr>
          <w:rFonts w:ascii="Courier New" w:hAnsi="Courier New" w:cs="Courier New"/>
        </w:rPr>
      </w:pPr>
      <w:r>
        <w:rPr>
          <w:rFonts w:ascii="Courier New" w:hAnsi="Courier New" w:cs="Courier New"/>
        </w:rPr>
        <w:tab/>
        <w:t>struct pmemfile_block blocks[];</w:t>
      </w:r>
    </w:p>
    <w:p w:rsidR="002E3B6B" w:rsidRDefault="002E3B6B" w:rsidP="002E3B6B">
      <w:pPr>
        <w:rPr>
          <w:rFonts w:ascii="Courier New" w:hAnsi="Courier New" w:cs="Courier New"/>
        </w:rPr>
      </w:pPr>
      <w:r w:rsidRPr="00080B96">
        <w:rPr>
          <w:rFonts w:ascii="Courier New" w:hAnsi="Courier New" w:cs="Courier New"/>
        </w:rPr>
        <w:t>};</w:t>
      </w:r>
    </w:p>
    <w:p w:rsidR="002D7CA3" w:rsidRDefault="006F5F44" w:rsidP="00E85B91">
      <w:pPr>
        <w:pStyle w:val="Heading4"/>
      </w:pPr>
      <w:r>
        <w:t>Valid states for pmemfile_block_array members</w:t>
      </w:r>
    </w:p>
    <w:p w:rsidR="00BF06C6" w:rsidRPr="00BF06C6" w:rsidRDefault="00BF06C6" w:rsidP="00BF06C6">
      <w:pPr>
        <w:pStyle w:val="ListParagraph"/>
        <w:numPr>
          <w:ilvl w:val="0"/>
          <w:numId w:val="140"/>
        </w:numPr>
      </w:pPr>
      <w:r>
        <w:t>next = NULL or TOID of next member in array</w:t>
      </w:r>
    </w:p>
    <w:p w:rsidR="006F5F44" w:rsidRDefault="006F5F44" w:rsidP="006F5F44">
      <w:pPr>
        <w:pStyle w:val="ListParagraph"/>
        <w:numPr>
          <w:ilvl w:val="0"/>
          <w:numId w:val="140"/>
        </w:numPr>
      </w:pPr>
      <w:r>
        <w:t>length = number of</w:t>
      </w:r>
      <w:r w:rsidR="00D50077">
        <w:t xml:space="preserve"> possible</w:t>
      </w:r>
      <w:r>
        <w:t xml:space="preserve"> blocks in array</w:t>
      </w:r>
    </w:p>
    <w:p w:rsidR="00524F8B" w:rsidRDefault="006F5F44" w:rsidP="00524F8B">
      <w:pPr>
        <w:pStyle w:val="ListParagraph"/>
        <w:numPr>
          <w:ilvl w:val="0"/>
          <w:numId w:val="140"/>
        </w:numPr>
      </w:pPr>
      <w:r>
        <w:t>blocks[] = array of pmemfile_block struct</w:t>
      </w:r>
      <w:r w:rsidR="00D25C8F">
        <w:t>ures</w:t>
      </w:r>
    </w:p>
    <w:p w:rsidR="008C1213" w:rsidRDefault="00524F8B" w:rsidP="008C1213">
      <w:pPr>
        <w:pStyle w:val="ListParagraph"/>
        <w:numPr>
          <w:ilvl w:val="0"/>
          <w:numId w:val="140"/>
        </w:numPr>
      </w:pPr>
      <w:r>
        <w:t>Holey files:</w:t>
      </w:r>
    </w:p>
    <w:p w:rsidR="008C1213" w:rsidRDefault="008C1213" w:rsidP="008C1213">
      <w:pPr>
        <w:pStyle w:val="ListParagraph"/>
        <w:numPr>
          <w:ilvl w:val="1"/>
          <w:numId w:val="140"/>
        </w:numPr>
      </w:pPr>
      <w:r>
        <w:t xml:space="preserve">Holes in a file are not represented as blocks. </w:t>
      </w:r>
    </w:p>
    <w:p w:rsidR="008C1213" w:rsidRDefault="00524F8B" w:rsidP="00871AED">
      <w:pPr>
        <w:pStyle w:val="ListParagraph"/>
        <w:numPr>
          <w:ilvl w:val="1"/>
          <w:numId w:val="140"/>
        </w:numPr>
      </w:pPr>
      <w:r>
        <w:t>A hole is detected when blocks[n]-&gt;next.offset != blocks[n]</w:t>
      </w:r>
      <w:r w:rsidR="008C1213">
        <w:t>.offset + blocks[n].size</w:t>
      </w:r>
    </w:p>
    <w:p w:rsidR="00BF06C6" w:rsidRDefault="00BF06C6" w:rsidP="00BF06C6">
      <w:pPr>
        <w:pStyle w:val="Heading3"/>
      </w:pPr>
      <w:bookmarkStart w:id="252" w:name="_Toc480386196"/>
      <w:r>
        <w:t>pmemfile_dirent</w:t>
      </w:r>
      <w:bookmarkEnd w:id="252"/>
    </w:p>
    <w:p w:rsidR="00BF06C6" w:rsidRPr="00BF06C6" w:rsidRDefault="00BF06C6" w:rsidP="00BF06C6">
      <w:r>
        <w:t xml:space="preserve">Directory entries are individual members of a parent directory.  </w:t>
      </w:r>
    </w:p>
    <w:p w:rsidR="00BF06C6" w:rsidRPr="0077496B" w:rsidRDefault="00BF06C6" w:rsidP="00BF06C6">
      <w:pPr>
        <w:spacing w:after="0"/>
        <w:rPr>
          <w:rFonts w:ascii="Courier New" w:hAnsi="Courier New" w:cs="Courier New"/>
        </w:rPr>
      </w:pPr>
      <w:r w:rsidRPr="0077496B">
        <w:rPr>
          <w:rFonts w:ascii="Courier New" w:hAnsi="Courier New" w:cs="Courier New"/>
        </w:rPr>
        <w:t xml:space="preserve">struct pmemfile_dirent </w:t>
      </w:r>
      <w:r>
        <w:rPr>
          <w:rFonts w:ascii="Courier New" w:hAnsi="Courier New" w:cs="Courier New"/>
        </w:rPr>
        <w:t>{</w:t>
      </w:r>
    </w:p>
    <w:p w:rsidR="00BF06C6" w:rsidRPr="0077496B" w:rsidRDefault="00BF06C6" w:rsidP="00ED78C2">
      <w:pPr>
        <w:spacing w:after="0"/>
        <w:ind w:left="708" w:firstLine="708"/>
        <w:rPr>
          <w:rFonts w:ascii="Courier New" w:hAnsi="Courier New" w:cs="Courier New"/>
        </w:rPr>
      </w:pPr>
      <w:r w:rsidRPr="0077496B">
        <w:rPr>
          <w:rFonts w:ascii="Courier New" w:hAnsi="Courier New" w:cs="Courier New"/>
        </w:rPr>
        <w:t>TOID(struct pmemfile_inode) inod</w:t>
      </w:r>
      <w:r>
        <w:rPr>
          <w:rFonts w:ascii="Courier New" w:hAnsi="Courier New" w:cs="Courier New"/>
        </w:rPr>
        <w:t>e;</w:t>
      </w:r>
    </w:p>
    <w:p w:rsidR="00BF06C6" w:rsidRPr="0077496B" w:rsidRDefault="00BF06C6" w:rsidP="00ED78C2">
      <w:pPr>
        <w:spacing w:after="0"/>
        <w:ind w:left="708" w:firstLine="708"/>
        <w:rPr>
          <w:rFonts w:ascii="Courier New" w:hAnsi="Courier New" w:cs="Courier New"/>
        </w:rPr>
      </w:pPr>
      <w:r w:rsidRPr="0077496B">
        <w:rPr>
          <w:rFonts w:ascii="Courier New" w:hAnsi="Courier New" w:cs="Courier New"/>
        </w:rPr>
        <w:t>char name[</w:t>
      </w:r>
      <w:r w:rsidR="00AD2048">
        <w:rPr>
          <w:rFonts w:ascii="Courier New" w:hAnsi="Courier New" w:cs="Courier New"/>
        </w:rPr>
        <w:t>PMEMFILE_MAX_FILE_NAME + 1</w:t>
      </w:r>
      <w:r w:rsidRPr="0077496B">
        <w:rPr>
          <w:rFonts w:ascii="Courier New" w:hAnsi="Courier New" w:cs="Courier New"/>
        </w:rPr>
        <w:t>];</w:t>
      </w:r>
      <w:r w:rsidRPr="0077496B">
        <w:rPr>
          <w:rFonts w:ascii="Courier New" w:hAnsi="Courier New" w:cs="Courier New"/>
        </w:rPr>
        <w:tab/>
      </w:r>
    </w:p>
    <w:p w:rsidR="00BF06C6" w:rsidRDefault="00BF06C6" w:rsidP="00BF06C6">
      <w:pPr>
        <w:spacing w:after="0"/>
        <w:rPr>
          <w:rFonts w:ascii="Courier New" w:hAnsi="Courier New" w:cs="Courier New"/>
        </w:rPr>
      </w:pPr>
      <w:r w:rsidRPr="0077496B">
        <w:rPr>
          <w:rFonts w:ascii="Courier New" w:hAnsi="Courier New" w:cs="Courier New"/>
        </w:rPr>
        <w:t>};</w:t>
      </w:r>
    </w:p>
    <w:p w:rsidR="00BF06C6" w:rsidRDefault="00BF06C6" w:rsidP="00E85B91">
      <w:pPr>
        <w:pStyle w:val="Heading4"/>
      </w:pPr>
      <w:r>
        <w:t>Valid states for pmemfile_dirent</w:t>
      </w:r>
    </w:p>
    <w:p w:rsidR="00BF06C6" w:rsidRDefault="00633426" w:rsidP="00BF06C6">
      <w:pPr>
        <w:pStyle w:val="ListParagraph"/>
        <w:numPr>
          <w:ilvl w:val="0"/>
          <w:numId w:val="142"/>
        </w:numPr>
      </w:pPr>
      <w:r>
        <w:t>i</w:t>
      </w:r>
      <w:r w:rsidR="00BF06C6">
        <w:t>node</w:t>
      </w:r>
      <w:r>
        <w:t xml:space="preserve"> != NULL</w:t>
      </w:r>
      <w:r w:rsidR="00127CA8">
        <w:t xml:space="preserve"> &amp;&amp; must be an inode in use(nlink &gt; 0)</w:t>
      </w:r>
    </w:p>
    <w:p w:rsidR="00BF06C6" w:rsidRDefault="00BF06C6" w:rsidP="00BF06C6">
      <w:pPr>
        <w:pStyle w:val="ListParagraph"/>
        <w:numPr>
          <w:ilvl w:val="0"/>
          <w:numId w:val="142"/>
        </w:numPr>
      </w:pPr>
      <w:r>
        <w:t>name != NULL</w:t>
      </w:r>
      <w:r w:rsidR="00127CA8">
        <w:t xml:space="preserve"> &amp;&amp; null terminated and no longer than PMEMFILE_MAX_FILE_NAME + 1</w:t>
      </w:r>
    </w:p>
    <w:p w:rsidR="00A62F68" w:rsidRDefault="00A62F68" w:rsidP="00A62F68"/>
    <w:p w:rsidR="00A62F68" w:rsidRDefault="00A62F68" w:rsidP="00A62F68"/>
    <w:p w:rsidR="00A62F68" w:rsidRDefault="00A62F68" w:rsidP="00A62F68"/>
    <w:p w:rsidR="00A62F68" w:rsidRPr="00BF06C6" w:rsidRDefault="00A62F68" w:rsidP="00A62F68"/>
    <w:p w:rsidR="002E3B6B" w:rsidRDefault="002E3B6B" w:rsidP="002E3B6B">
      <w:pPr>
        <w:pStyle w:val="Heading3"/>
      </w:pPr>
      <w:bookmarkStart w:id="253" w:name="_Toc480386197"/>
      <w:r>
        <w:t>pmemfile_dir</w:t>
      </w:r>
      <w:bookmarkEnd w:id="253"/>
    </w:p>
    <w:p w:rsidR="002E3B6B" w:rsidRDefault="002E3B6B" w:rsidP="002E3B6B">
      <w:r>
        <w:t xml:space="preserve">Directory entries are stored in a directory object. Multiple directory entries are contained in a directory object. </w:t>
      </w:r>
    </w:p>
    <w:p w:rsidR="002E3B6B" w:rsidRDefault="002E3B6B" w:rsidP="008C4809">
      <w:pPr>
        <w:spacing w:after="0"/>
        <w:rPr>
          <w:rFonts w:ascii="Courier New" w:hAnsi="Courier New" w:cs="Courier New"/>
        </w:rPr>
      </w:pPr>
      <w:r w:rsidRPr="004660E5">
        <w:rPr>
          <w:rFonts w:ascii="Courier New" w:hAnsi="Courier New" w:cs="Courier New"/>
        </w:rPr>
        <w:t xml:space="preserve">struct </w:t>
      </w:r>
      <w:r>
        <w:rPr>
          <w:rFonts w:ascii="Courier New" w:hAnsi="Courier New" w:cs="Courier New"/>
        </w:rPr>
        <w:t>pmemfile_</w:t>
      </w:r>
      <w:r w:rsidRPr="004660E5">
        <w:rPr>
          <w:rFonts w:ascii="Courier New" w:hAnsi="Courier New" w:cs="Courier New"/>
        </w:rPr>
        <w:t>dir</w:t>
      </w:r>
      <w:r>
        <w:rPr>
          <w:rFonts w:ascii="Courier New" w:hAnsi="Courier New" w:cs="Courier New"/>
        </w:rPr>
        <w:t xml:space="preserve"> {</w:t>
      </w:r>
    </w:p>
    <w:p w:rsidR="002E3B6B" w:rsidRDefault="002E3B6B" w:rsidP="00DB58C1">
      <w:pPr>
        <w:spacing w:after="0"/>
        <w:rPr>
          <w:rFonts w:ascii="Courier New" w:hAnsi="Courier New" w:cs="Courier New"/>
        </w:rPr>
      </w:pPr>
      <w:r>
        <w:tab/>
      </w:r>
      <w:r w:rsidR="00743454">
        <w:rPr>
          <w:rFonts w:ascii="Courier New" w:hAnsi="Courier New" w:cs="Courier New"/>
        </w:rPr>
        <w:t>uint32</w:t>
      </w:r>
      <w:r>
        <w:rPr>
          <w:rFonts w:ascii="Courier New" w:hAnsi="Courier New" w:cs="Courier New"/>
        </w:rPr>
        <w:t xml:space="preserve">_t </w:t>
      </w:r>
      <w:r w:rsidR="00A62F68">
        <w:rPr>
          <w:rFonts w:ascii="Courier New" w:hAnsi="Courier New" w:cs="Courier New"/>
        </w:rPr>
        <w:t>num_elements;</w:t>
      </w:r>
    </w:p>
    <w:p w:rsidR="00E1044B" w:rsidRDefault="00E1044B" w:rsidP="00E1044B">
      <w:pPr>
        <w:spacing w:after="0"/>
        <w:rPr>
          <w:rFonts w:ascii="Courier New" w:hAnsi="Courier New" w:cs="Courier New"/>
        </w:rPr>
      </w:pPr>
      <w:r>
        <w:rPr>
          <w:rFonts w:ascii="Courier New" w:hAnsi="Courier New" w:cs="Courier New"/>
        </w:rPr>
        <w:tab/>
      </w:r>
      <w:r w:rsidR="00E864A1">
        <w:rPr>
          <w:rFonts w:ascii="Courier New" w:hAnsi="Courier New" w:cs="Courier New"/>
        </w:rPr>
        <w:t>uint32_t padding;</w:t>
      </w:r>
    </w:p>
    <w:p w:rsidR="002E3B6B" w:rsidRDefault="002E3B6B" w:rsidP="002E3B6B">
      <w:pPr>
        <w:spacing w:after="0"/>
        <w:rPr>
          <w:rFonts w:ascii="Courier New" w:hAnsi="Courier New" w:cs="Courier New"/>
        </w:rPr>
      </w:pPr>
      <w:r>
        <w:rPr>
          <w:rFonts w:ascii="Courier New" w:hAnsi="Courier New" w:cs="Courier New"/>
        </w:rPr>
        <w:t xml:space="preserve">   </w:t>
      </w:r>
      <w:r>
        <w:rPr>
          <w:rFonts w:ascii="Courier New" w:hAnsi="Courier New" w:cs="Courier New"/>
        </w:rPr>
        <w:tab/>
        <w:t>TOID(struct pmemfile_dir) next;</w:t>
      </w:r>
    </w:p>
    <w:p w:rsidR="002E3B6B" w:rsidRPr="004660E5" w:rsidRDefault="002E3B6B" w:rsidP="002E3B6B">
      <w:pPr>
        <w:spacing w:after="0"/>
        <w:rPr>
          <w:rFonts w:ascii="Courier New" w:hAnsi="Courier New" w:cs="Courier New"/>
        </w:rPr>
      </w:pPr>
      <w:r>
        <w:rPr>
          <w:rFonts w:ascii="Courier New" w:hAnsi="Courier New" w:cs="Courier New"/>
        </w:rPr>
        <w:t xml:space="preserve">   </w:t>
      </w:r>
      <w:r>
        <w:rPr>
          <w:rFonts w:ascii="Courier New" w:hAnsi="Courier New" w:cs="Courier New"/>
        </w:rPr>
        <w:tab/>
        <w:t>struct pmemfile_dirent</w:t>
      </w:r>
      <w:r w:rsidRPr="00FC72E2">
        <w:rPr>
          <w:rFonts w:ascii="Courier New" w:hAnsi="Courier New" w:cs="Courier New"/>
        </w:rPr>
        <w:t xml:space="preserve"> dentries</w:t>
      </w:r>
      <w:r>
        <w:rPr>
          <w:rFonts w:ascii="Courier New" w:hAnsi="Courier New" w:cs="Courier New"/>
        </w:rPr>
        <w:t>[]</w:t>
      </w:r>
      <w:r w:rsidRPr="00FC72E2">
        <w:rPr>
          <w:rFonts w:ascii="Courier New" w:hAnsi="Courier New" w:cs="Courier New"/>
        </w:rPr>
        <w:t>;</w:t>
      </w:r>
    </w:p>
    <w:p w:rsidR="00DA6D64" w:rsidRDefault="000D09FF" w:rsidP="008E195E">
      <w:pPr>
        <w:spacing w:after="0"/>
        <w:rPr>
          <w:rFonts w:ascii="Courier New" w:hAnsi="Courier New" w:cs="Courier New"/>
        </w:rPr>
      </w:pPr>
      <w:r>
        <w:rPr>
          <w:rFonts w:ascii="Courier New" w:hAnsi="Courier New" w:cs="Courier New"/>
        </w:rPr>
        <w:t>};</w:t>
      </w:r>
    </w:p>
    <w:p w:rsidR="008B2A6F" w:rsidRDefault="008B2A6F" w:rsidP="00E85B91">
      <w:pPr>
        <w:pStyle w:val="Heading4"/>
      </w:pPr>
      <w:r>
        <w:t>Valid states for pmemfile_dir</w:t>
      </w:r>
    </w:p>
    <w:p w:rsidR="008B2A6F" w:rsidRDefault="008B2A6F" w:rsidP="008B2A6F">
      <w:pPr>
        <w:pStyle w:val="ListParagraph"/>
        <w:numPr>
          <w:ilvl w:val="0"/>
          <w:numId w:val="141"/>
        </w:numPr>
      </w:pPr>
      <w:r>
        <w:t>num_elements</w:t>
      </w:r>
      <w:r w:rsidR="00C925CB">
        <w:t xml:space="preserve"> &gt;= 2</w:t>
      </w:r>
      <w:r w:rsidR="001470E0">
        <w:t>. A</w:t>
      </w:r>
      <w:r w:rsidR="00E1044B">
        <w:t>t least ‘.’  and ‘..’</w:t>
      </w:r>
    </w:p>
    <w:p w:rsidR="006A0F0F" w:rsidRDefault="006A0F0F" w:rsidP="006A0F0F">
      <w:pPr>
        <w:pStyle w:val="ListParagraph"/>
        <w:numPr>
          <w:ilvl w:val="0"/>
          <w:numId w:val="141"/>
        </w:numPr>
      </w:pPr>
      <w:r>
        <w:t xml:space="preserve">next == NULL or TOID of next directory </w:t>
      </w:r>
    </w:p>
    <w:p w:rsidR="008C4809" w:rsidRPr="008B2A6F" w:rsidRDefault="001E3850" w:rsidP="008C4809">
      <w:pPr>
        <w:pStyle w:val="ListParagraph"/>
        <w:numPr>
          <w:ilvl w:val="0"/>
          <w:numId w:val="141"/>
        </w:numPr>
      </w:pPr>
      <w:r>
        <w:t>dentries[] != NULL. Must have ‘.’ and ‘..’</w:t>
      </w:r>
      <w:r w:rsidR="00A62F68">
        <w:t>, in that order</w:t>
      </w:r>
    </w:p>
    <w:p w:rsidR="00DA6D64" w:rsidRDefault="00DA6D64" w:rsidP="00DA6D64">
      <w:pPr>
        <w:pStyle w:val="Heading3"/>
      </w:pPr>
      <w:bookmarkStart w:id="254" w:name="_Toc480386198"/>
      <w:r>
        <w:t>pmemfile_time</w:t>
      </w:r>
      <w:bookmarkEnd w:id="254"/>
    </w:p>
    <w:p w:rsidR="00DA6D64" w:rsidRPr="00DA6D64" w:rsidRDefault="00DA6D64" w:rsidP="00DA6D64">
      <w:pPr>
        <w:rPr>
          <w:rFonts w:ascii="Courier New" w:hAnsi="Courier New" w:cs="Courier New"/>
        </w:rPr>
      </w:pPr>
      <w:r w:rsidRPr="00DA6D64">
        <w:rPr>
          <w:rFonts w:ascii="Courier New" w:hAnsi="Courier New" w:cs="Courier New"/>
        </w:rPr>
        <w:t>struct pmemfile_time {</w:t>
      </w:r>
    </w:p>
    <w:p w:rsidR="00DA6D64" w:rsidRPr="00DA6D64" w:rsidRDefault="00DA6D64" w:rsidP="00DA6D64">
      <w:pPr>
        <w:rPr>
          <w:rFonts w:ascii="Courier New" w:hAnsi="Courier New" w:cs="Courier New"/>
        </w:rPr>
      </w:pPr>
      <w:r w:rsidRPr="00DA6D64">
        <w:rPr>
          <w:rFonts w:ascii="Courier New" w:hAnsi="Courier New" w:cs="Courier New"/>
        </w:rPr>
        <w:t xml:space="preserve">  /* Seconds */</w:t>
      </w:r>
    </w:p>
    <w:p w:rsidR="00DA6D64" w:rsidRPr="00DA6D64" w:rsidRDefault="00DA6D64" w:rsidP="00E8461A">
      <w:pPr>
        <w:tabs>
          <w:tab w:val="left" w:pos="2850"/>
        </w:tabs>
        <w:rPr>
          <w:rFonts w:ascii="Courier New" w:hAnsi="Courier New" w:cs="Courier New"/>
        </w:rPr>
      </w:pPr>
      <w:r>
        <w:rPr>
          <w:rFonts w:ascii="Courier New" w:hAnsi="Courier New" w:cs="Courier New"/>
        </w:rPr>
        <w:t xml:space="preserve">  int64_t sec;</w:t>
      </w:r>
      <w:r w:rsidR="00E8461A">
        <w:rPr>
          <w:rFonts w:ascii="Courier New" w:hAnsi="Courier New" w:cs="Courier New"/>
        </w:rPr>
        <w:tab/>
      </w:r>
    </w:p>
    <w:p w:rsidR="00DA6D64" w:rsidRPr="00DA6D64" w:rsidRDefault="00DA6D64" w:rsidP="00DA6D64">
      <w:pPr>
        <w:rPr>
          <w:rFonts w:ascii="Courier New" w:hAnsi="Courier New" w:cs="Courier New"/>
        </w:rPr>
      </w:pPr>
      <w:r w:rsidRPr="00DA6D64">
        <w:rPr>
          <w:rFonts w:ascii="Courier New" w:hAnsi="Courier New" w:cs="Courier New"/>
        </w:rPr>
        <w:t xml:space="preserve">  /* Nanoseconds */</w:t>
      </w:r>
    </w:p>
    <w:p w:rsidR="00DA6D64" w:rsidRPr="00DA6D64" w:rsidRDefault="00DA6D64" w:rsidP="00DA6D64">
      <w:pPr>
        <w:rPr>
          <w:rFonts w:ascii="Courier New" w:hAnsi="Courier New" w:cs="Courier New"/>
        </w:rPr>
      </w:pPr>
      <w:r w:rsidRPr="00DA6D64">
        <w:rPr>
          <w:rFonts w:ascii="Courier New" w:hAnsi="Courier New" w:cs="Courier New"/>
        </w:rPr>
        <w:t xml:space="preserve">  int64_t nsec;</w:t>
      </w:r>
    </w:p>
    <w:p w:rsidR="00DA6D64" w:rsidRDefault="00DA6D64" w:rsidP="00DA6D64">
      <w:pPr>
        <w:rPr>
          <w:rFonts w:ascii="Courier New" w:hAnsi="Courier New" w:cs="Courier New"/>
        </w:rPr>
      </w:pPr>
      <w:r w:rsidRPr="00DA6D64">
        <w:rPr>
          <w:rFonts w:ascii="Courier New" w:hAnsi="Courier New" w:cs="Courier New"/>
        </w:rPr>
        <w:t>};</w:t>
      </w:r>
    </w:p>
    <w:p w:rsidR="000A316B" w:rsidRDefault="000A316B" w:rsidP="00E85B91">
      <w:pPr>
        <w:pStyle w:val="Heading4"/>
      </w:pPr>
      <w:r>
        <w:t>Valid pmemfile_time members</w:t>
      </w:r>
    </w:p>
    <w:p w:rsidR="000A316B" w:rsidRDefault="000A316B" w:rsidP="000A316B">
      <w:pPr>
        <w:pStyle w:val="ListParagraph"/>
        <w:numPr>
          <w:ilvl w:val="0"/>
          <w:numId w:val="141"/>
        </w:numPr>
      </w:pPr>
      <w:r>
        <w:t>sec an nsec should be non-negative.</w:t>
      </w:r>
    </w:p>
    <w:p w:rsidR="000A316B" w:rsidRDefault="000A316B" w:rsidP="000A316B">
      <w:pPr>
        <w:pStyle w:val="ListParagraph"/>
        <w:numPr>
          <w:ilvl w:val="0"/>
          <w:numId w:val="141"/>
        </w:numPr>
      </w:pPr>
      <w:r>
        <w:t>nsec &lt; 10 the nth</w:t>
      </w:r>
    </w:p>
    <w:p w:rsidR="00987D7E" w:rsidRDefault="00987D7E">
      <w:r>
        <w:br w:type="page"/>
      </w:r>
    </w:p>
    <w:p w:rsidR="00987D7E" w:rsidRPr="000A316B" w:rsidRDefault="00987D7E" w:rsidP="00987D7E">
      <w:pPr>
        <w:pStyle w:val="ListParagraph"/>
      </w:pPr>
    </w:p>
    <w:p w:rsidR="009C721A" w:rsidRDefault="00B031F8">
      <w:pPr>
        <w:pStyle w:val="Heading3"/>
      </w:pPr>
      <w:bookmarkStart w:id="255" w:name="_Toc465190499"/>
      <w:bookmarkStart w:id="256" w:name="_Toc465190546"/>
      <w:bookmarkStart w:id="257" w:name="_Toc465960445"/>
      <w:bookmarkStart w:id="258" w:name="_Toc465960537"/>
      <w:bookmarkStart w:id="259" w:name="_Toc465966241"/>
      <w:bookmarkStart w:id="260" w:name="_Toc465967064"/>
      <w:bookmarkStart w:id="261" w:name="_Toc465967485"/>
      <w:bookmarkStart w:id="262" w:name="_Toc465967530"/>
      <w:bookmarkStart w:id="263" w:name="_Toc466468253"/>
      <w:bookmarkStart w:id="264" w:name="_Toc466468298"/>
      <w:bookmarkStart w:id="265" w:name="_Toc466469042"/>
      <w:bookmarkStart w:id="266" w:name="_Toc467171939"/>
      <w:bookmarkStart w:id="267" w:name="_Toc467171987"/>
      <w:bookmarkStart w:id="268" w:name="_Toc467172035"/>
      <w:bookmarkStart w:id="269" w:name="_Toc467172083"/>
      <w:bookmarkStart w:id="270" w:name="_Toc471213436"/>
      <w:bookmarkStart w:id="271" w:name="_Toc471213485"/>
      <w:bookmarkStart w:id="272" w:name="_Toc471224691"/>
      <w:bookmarkStart w:id="273" w:name="_Toc471224740"/>
      <w:bookmarkStart w:id="274" w:name="_Toc471288154"/>
      <w:bookmarkStart w:id="275" w:name="_Toc471288203"/>
      <w:bookmarkStart w:id="276" w:name="_Toc471393247"/>
      <w:bookmarkStart w:id="277" w:name="_Toc471908166"/>
      <w:bookmarkStart w:id="278" w:name="_Toc471908219"/>
      <w:bookmarkStart w:id="279" w:name="_Toc472006559"/>
      <w:bookmarkStart w:id="280" w:name="_Toc475535076"/>
      <w:bookmarkStart w:id="281" w:name="_Toc475535132"/>
      <w:bookmarkStart w:id="282" w:name="_Toc475535188"/>
      <w:bookmarkStart w:id="283" w:name="_Toc475536843"/>
      <w:bookmarkStart w:id="284" w:name="_Toc475536893"/>
      <w:bookmarkStart w:id="285" w:name="_Toc475536943"/>
      <w:bookmarkStart w:id="286" w:name="_Toc477854787"/>
      <w:bookmarkStart w:id="287" w:name="_Toc477854837"/>
      <w:bookmarkStart w:id="288" w:name="_Toc477855275"/>
      <w:bookmarkStart w:id="289" w:name="_Toc477864397"/>
      <w:bookmarkStart w:id="290" w:name="_Toc477864657"/>
      <w:bookmarkStart w:id="291" w:name="_Toc477867195"/>
      <w:bookmarkStart w:id="292" w:name="_Toc477867245"/>
      <w:bookmarkStart w:id="293" w:name="_Toc465190500"/>
      <w:bookmarkStart w:id="294" w:name="_Toc465190547"/>
      <w:bookmarkStart w:id="295" w:name="_Toc465960446"/>
      <w:bookmarkStart w:id="296" w:name="_Toc465960538"/>
      <w:bookmarkStart w:id="297" w:name="_Toc465966242"/>
      <w:bookmarkStart w:id="298" w:name="_Toc465967065"/>
      <w:bookmarkStart w:id="299" w:name="_Toc465967486"/>
      <w:bookmarkStart w:id="300" w:name="_Toc465967531"/>
      <w:bookmarkStart w:id="301" w:name="_Toc466468254"/>
      <w:bookmarkStart w:id="302" w:name="_Toc466468299"/>
      <w:bookmarkStart w:id="303" w:name="_Toc466469043"/>
      <w:bookmarkStart w:id="304" w:name="_Toc467171940"/>
      <w:bookmarkStart w:id="305" w:name="_Toc467171988"/>
      <w:bookmarkStart w:id="306" w:name="_Toc467172036"/>
      <w:bookmarkStart w:id="307" w:name="_Toc467172084"/>
      <w:bookmarkStart w:id="308" w:name="_Toc471213437"/>
      <w:bookmarkStart w:id="309" w:name="_Toc471213486"/>
      <w:bookmarkStart w:id="310" w:name="_Toc471224692"/>
      <w:bookmarkStart w:id="311" w:name="_Toc471224741"/>
      <w:bookmarkStart w:id="312" w:name="_Toc471288155"/>
      <w:bookmarkStart w:id="313" w:name="_Toc471288204"/>
      <w:bookmarkStart w:id="314" w:name="_Toc471393248"/>
      <w:bookmarkStart w:id="315" w:name="_Toc471908167"/>
      <w:bookmarkStart w:id="316" w:name="_Toc471908220"/>
      <w:bookmarkStart w:id="317" w:name="_Toc472006560"/>
      <w:bookmarkStart w:id="318" w:name="_Toc475535077"/>
      <w:bookmarkStart w:id="319" w:name="_Toc475535133"/>
      <w:bookmarkStart w:id="320" w:name="_Toc475535189"/>
      <w:bookmarkStart w:id="321" w:name="_Toc475536844"/>
      <w:bookmarkStart w:id="322" w:name="_Toc475536894"/>
      <w:bookmarkStart w:id="323" w:name="_Toc475536944"/>
      <w:bookmarkStart w:id="324" w:name="_Toc477854788"/>
      <w:bookmarkStart w:id="325" w:name="_Toc477854838"/>
      <w:bookmarkStart w:id="326" w:name="_Toc477855276"/>
      <w:bookmarkStart w:id="327" w:name="_Toc477864398"/>
      <w:bookmarkStart w:id="328" w:name="_Toc477864658"/>
      <w:bookmarkStart w:id="329" w:name="_Toc477867196"/>
      <w:bookmarkStart w:id="330" w:name="_Toc477867246"/>
      <w:bookmarkStart w:id="331" w:name="_Toc480386199"/>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r>
        <w:t>pmemfile_i</w:t>
      </w:r>
      <w:r w:rsidR="00BE4F12">
        <w:t>node</w:t>
      </w:r>
      <w:bookmarkEnd w:id="331"/>
    </w:p>
    <w:p w:rsidR="00B34A18" w:rsidRDefault="00B34A18" w:rsidP="00B34A18">
      <w:r>
        <w:t xml:space="preserve">A pmemfile_inode represents the file metadata.  All file types, directories and regular files, have a pmemfile_inode representation.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struct pmemfile_inode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Layout version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uint32_t version;</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Owner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uint32_t uid;</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Group */</w:t>
      </w:r>
    </w:p>
    <w:p w:rsidR="00987D7E" w:rsidRDefault="00987D7E" w:rsidP="00836561">
      <w:pPr>
        <w:spacing w:after="0" w:line="240" w:lineRule="auto"/>
        <w:rPr>
          <w:rFonts w:ascii="Courier New" w:hAnsi="Courier New" w:cs="Courier New"/>
        </w:rPr>
      </w:pPr>
      <w:r w:rsidRPr="00987D7E">
        <w:rPr>
          <w:rFonts w:ascii="Courier New" w:hAnsi="Courier New" w:cs="Courier New"/>
        </w:rPr>
        <w:t xml:space="preserve">        uint32_t gid;</w:t>
      </w:r>
    </w:p>
    <w:p w:rsidR="00E864A1" w:rsidRDefault="00E864A1" w:rsidP="00836561">
      <w:pPr>
        <w:spacing w:after="0" w:line="240" w:lineRule="auto"/>
        <w:rPr>
          <w:rFonts w:ascii="Courier New" w:hAnsi="Courier New" w:cs="Courier New"/>
        </w:rPr>
      </w:pPr>
    </w:p>
    <w:p w:rsidR="00E864A1" w:rsidRPr="00987D7E" w:rsidRDefault="00E864A1" w:rsidP="00836561">
      <w:pPr>
        <w:spacing w:after="0" w:line="240" w:lineRule="auto"/>
        <w:rPr>
          <w:rFonts w:ascii="Courier New" w:hAnsi="Courier New" w:cs="Courier New"/>
        </w:rPr>
      </w:pPr>
      <w:r>
        <w:rPr>
          <w:rFonts w:ascii="Courier New" w:hAnsi="Courier New" w:cs="Courier New"/>
        </w:rPr>
        <w:tab/>
        <w:t xml:space="preserve">   uint32_t reserved;</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Time of last access.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struct pmemfile_time atime;</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Time of last status change.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struct pmemfile_time ctime;</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Time of last modification.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struct pmemfile_time mtime;</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Hard link counter.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uint64_t nlink;</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Size of file.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uint64_t size;</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File flags.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uint64_t flags;</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Data!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union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File specific data.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struct pmemfile_block_array blocks;</w:t>
      </w:r>
    </w:p>
    <w:p w:rsidR="00987D7E" w:rsidRPr="00987D7E" w:rsidRDefault="00987D7E" w:rsidP="00987D7E">
      <w:pPr>
        <w:spacing w:after="0" w:line="240" w:lineRule="auto"/>
        <w:rPr>
          <w:rFonts w:ascii="Courier New" w:hAnsi="Courier New" w:cs="Courier New"/>
        </w:rPr>
      </w:pP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Directory specific data.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struct pmemfile_dir dir;</w:t>
      </w:r>
    </w:p>
    <w:p w:rsidR="00987D7E" w:rsidRPr="00987D7E" w:rsidRDefault="00987D7E" w:rsidP="00987D7E">
      <w:pPr>
        <w:spacing w:after="0" w:line="240" w:lineRule="auto"/>
        <w:rPr>
          <w:rFonts w:ascii="Courier New" w:hAnsi="Courier New" w:cs="Courier New"/>
        </w:rPr>
      </w:pPr>
    </w:p>
    <w:p w:rsidR="00987D7E" w:rsidRPr="00987D7E" w:rsidRDefault="00502D52" w:rsidP="00987D7E">
      <w:pPr>
        <w:spacing w:after="0" w:line="240" w:lineRule="auto"/>
        <w:rPr>
          <w:rFonts w:ascii="Courier New" w:hAnsi="Courier New" w:cs="Courier New"/>
        </w:rPr>
      </w:pPr>
      <w:r>
        <w:rPr>
          <w:rFonts w:ascii="Courier New" w:hAnsi="Courier New" w:cs="Courier New"/>
        </w:rPr>
        <w:t xml:space="preserve">                char data[4096</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- 4  /* version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- 4  /* uid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- 4  /* gid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w:t>
      </w:r>
      <w:r w:rsidR="00502D52">
        <w:rPr>
          <w:rFonts w:ascii="Courier New" w:hAnsi="Courier New" w:cs="Courier New"/>
        </w:rPr>
        <w:t xml:space="preserve">      - 4  /* reserved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- 16 /* atime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- 16 /* ctime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- 16 /* mtime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- 8  /* nlink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- 8  /* size */</w:t>
      </w:r>
    </w:p>
    <w:p w:rsidR="00987D7E" w:rsidRPr="00987D7E" w:rsidRDefault="00987D7E" w:rsidP="00987D7E">
      <w:pPr>
        <w:spacing w:after="0" w:line="240" w:lineRule="auto"/>
        <w:rPr>
          <w:rFonts w:ascii="Courier New" w:hAnsi="Courier New" w:cs="Courier New"/>
        </w:rPr>
      </w:pPr>
      <w:r w:rsidRPr="00987D7E">
        <w:rPr>
          <w:rFonts w:ascii="Courier New" w:hAnsi="Courier New" w:cs="Courier New"/>
        </w:rPr>
        <w:t xml:space="preserve">                                - 8  /* flags */];</w:t>
      </w:r>
    </w:p>
    <w:p w:rsidR="00987D7E" w:rsidRPr="00987D7E" w:rsidRDefault="00987D7E" w:rsidP="00987D7E">
      <w:pPr>
        <w:spacing w:after="0" w:line="240" w:lineRule="auto"/>
        <w:ind w:firstLine="708"/>
        <w:rPr>
          <w:rFonts w:ascii="Courier New" w:hAnsi="Courier New" w:cs="Courier New"/>
        </w:rPr>
      </w:pPr>
      <w:r w:rsidRPr="00987D7E">
        <w:rPr>
          <w:rFonts w:ascii="Courier New" w:hAnsi="Courier New" w:cs="Courier New"/>
        </w:rPr>
        <w:t>} file_data;</w:t>
      </w:r>
    </w:p>
    <w:p w:rsidR="00987D7E" w:rsidRDefault="00987D7E" w:rsidP="00987D7E">
      <w:pPr>
        <w:spacing w:after="0" w:line="240" w:lineRule="auto"/>
        <w:rPr>
          <w:rFonts w:ascii="Courier New" w:hAnsi="Courier New" w:cs="Courier New"/>
        </w:rPr>
      </w:pPr>
      <w:r w:rsidRPr="00987D7E">
        <w:rPr>
          <w:rFonts w:ascii="Courier New" w:hAnsi="Courier New" w:cs="Courier New"/>
        </w:rPr>
        <w:t>};</w:t>
      </w:r>
    </w:p>
    <w:p w:rsidR="00987D7E" w:rsidRPr="00ED78C2" w:rsidRDefault="00987D7E" w:rsidP="00987D7E">
      <w:pPr>
        <w:spacing w:after="0" w:line="240" w:lineRule="auto"/>
        <w:rPr>
          <w:rFonts w:ascii="Courier New" w:hAnsi="Courier New" w:cs="Courier New"/>
        </w:rPr>
      </w:pPr>
    </w:p>
    <w:p w:rsidR="009270DC" w:rsidRDefault="00BE4F12" w:rsidP="00E85B91">
      <w:pPr>
        <w:pStyle w:val="Heading4"/>
      </w:pPr>
      <w:r w:rsidRPr="00B35CBA">
        <w:rPr>
          <w:rFonts w:ascii="Courier New" w:hAnsi="Courier New" w:cs="Courier New"/>
        </w:rPr>
        <w:t xml:space="preserve"> </w:t>
      </w:r>
      <w:r w:rsidR="009270DC">
        <w:t>Valid states for pmemfile_inode</w:t>
      </w:r>
    </w:p>
    <w:p w:rsidR="000A316B" w:rsidRDefault="00E66B48" w:rsidP="00E66B48">
      <w:pPr>
        <w:pStyle w:val="ListParagraph"/>
        <w:numPr>
          <w:ilvl w:val="0"/>
          <w:numId w:val="134"/>
        </w:numPr>
      </w:pPr>
      <w:r>
        <w:t>Version &gt; 0</w:t>
      </w:r>
    </w:p>
    <w:p w:rsidR="00BC1D0A" w:rsidRDefault="006035A8" w:rsidP="00502D52">
      <w:pPr>
        <w:pStyle w:val="ListParagraph"/>
        <w:numPr>
          <w:ilvl w:val="0"/>
          <w:numId w:val="134"/>
        </w:numPr>
      </w:pPr>
      <w:r>
        <w:t>uid, gid – valid uid and gid as defined on system</w:t>
      </w:r>
    </w:p>
    <w:p w:rsidR="006035A8" w:rsidRDefault="006035A8" w:rsidP="00217633">
      <w:pPr>
        <w:pStyle w:val="ListParagraph"/>
        <w:numPr>
          <w:ilvl w:val="0"/>
          <w:numId w:val="134"/>
        </w:numPr>
      </w:pPr>
      <w:r>
        <w:t>atime, ctime, mtime – valid pmemfile_time data</w:t>
      </w:r>
    </w:p>
    <w:p w:rsidR="006035A8" w:rsidRDefault="006035A8" w:rsidP="00217633">
      <w:pPr>
        <w:pStyle w:val="ListParagraph"/>
        <w:numPr>
          <w:ilvl w:val="0"/>
          <w:numId w:val="134"/>
        </w:numPr>
      </w:pPr>
      <w:r>
        <w:t>nlink &gt; = 1</w:t>
      </w:r>
      <w:r w:rsidR="00772913">
        <w:t>, orphaned inodes nlink can be 0</w:t>
      </w:r>
    </w:p>
    <w:p w:rsidR="000E1614" w:rsidRDefault="000E1614" w:rsidP="000E1614">
      <w:pPr>
        <w:pStyle w:val="ListParagraph"/>
        <w:numPr>
          <w:ilvl w:val="1"/>
          <w:numId w:val="134"/>
        </w:numPr>
      </w:pPr>
      <w:r>
        <w:t>Directory inodes have nlink</w:t>
      </w:r>
      <w:r w:rsidR="00772913">
        <w:t>s = 2 + number of s</w:t>
      </w:r>
      <w:r w:rsidR="00810241">
        <w:t>ubdirectories</w:t>
      </w:r>
    </w:p>
    <w:p w:rsidR="006035A8" w:rsidRDefault="00772913" w:rsidP="00217633">
      <w:pPr>
        <w:pStyle w:val="ListParagraph"/>
        <w:numPr>
          <w:ilvl w:val="0"/>
          <w:numId w:val="134"/>
        </w:numPr>
      </w:pPr>
      <w:r>
        <w:t>size = regular file =  length of file, dir = number of bytes a directory takes, symlinks length of the path</w:t>
      </w:r>
    </w:p>
    <w:p w:rsidR="00D901B5" w:rsidRDefault="00D901B5" w:rsidP="00D901B5">
      <w:pPr>
        <w:pStyle w:val="ListParagraph"/>
        <w:numPr>
          <w:ilvl w:val="0"/>
          <w:numId w:val="134"/>
        </w:numPr>
      </w:pPr>
      <w:r>
        <w:t>flags = flags + mode</w:t>
      </w:r>
    </w:p>
    <w:p w:rsidR="007138D7" w:rsidRDefault="007138D7" w:rsidP="007138D7">
      <w:pPr>
        <w:pStyle w:val="ListParagraph"/>
        <w:numPr>
          <w:ilvl w:val="1"/>
          <w:numId w:val="134"/>
        </w:numPr>
      </w:pPr>
      <w:r>
        <w:t xml:space="preserve">See: </w:t>
      </w:r>
      <w:r>
        <w:fldChar w:fldCharType="begin"/>
      </w:r>
      <w:r>
        <w:instrText xml:space="preserve"> REF _Ref475540532 \h </w:instrText>
      </w:r>
      <w:r>
        <w:fldChar w:fldCharType="separate"/>
      </w:r>
      <w:r w:rsidR="00A15EB6">
        <w:t>Supported System Call Interfaces</w:t>
      </w:r>
      <w:r>
        <w:fldChar w:fldCharType="end"/>
      </w:r>
      <w:r>
        <w:t>, open() for flag and mode exceptions</w:t>
      </w:r>
    </w:p>
    <w:p w:rsidR="000D0662" w:rsidRDefault="000D0662" w:rsidP="000D0662">
      <w:pPr>
        <w:pStyle w:val="ListParagraph"/>
        <w:numPr>
          <w:ilvl w:val="0"/>
          <w:numId w:val="134"/>
        </w:numPr>
      </w:pPr>
      <w:r>
        <w:t>file_data:</w:t>
      </w:r>
    </w:p>
    <w:p w:rsidR="00E61E9A" w:rsidRDefault="00E61E9A" w:rsidP="000D0662">
      <w:pPr>
        <w:pStyle w:val="ListParagraph"/>
        <w:numPr>
          <w:ilvl w:val="1"/>
          <w:numId w:val="134"/>
        </w:numPr>
      </w:pPr>
      <w:r>
        <w:t>blocks</w:t>
      </w:r>
    </w:p>
    <w:p w:rsidR="00E61E9A" w:rsidRDefault="00E61E9A" w:rsidP="000D0662">
      <w:pPr>
        <w:pStyle w:val="ListParagraph"/>
        <w:numPr>
          <w:ilvl w:val="2"/>
          <w:numId w:val="134"/>
        </w:numPr>
      </w:pPr>
      <w:r>
        <w:t>Mutually exclusive from dir</w:t>
      </w:r>
    </w:p>
    <w:p w:rsidR="00D901B5" w:rsidRDefault="00E61E9A" w:rsidP="000D0662">
      <w:pPr>
        <w:pStyle w:val="ListParagraph"/>
        <w:numPr>
          <w:ilvl w:val="2"/>
          <w:numId w:val="134"/>
        </w:numPr>
      </w:pPr>
      <w:r>
        <w:t>List will be non-NULL if regular file</w:t>
      </w:r>
      <w:r w:rsidR="00127CA8">
        <w:t xml:space="preserve"> &amp;&amp; blocks cannot be specified in more than one inode</w:t>
      </w:r>
    </w:p>
    <w:p w:rsidR="00E61E9A" w:rsidRDefault="00D901B5" w:rsidP="000D0662">
      <w:pPr>
        <w:pStyle w:val="ListParagraph"/>
        <w:numPr>
          <w:ilvl w:val="1"/>
          <w:numId w:val="134"/>
        </w:numPr>
      </w:pPr>
      <w:r>
        <w:t>d</w:t>
      </w:r>
      <w:r w:rsidR="00E61E9A">
        <w:t>ir</w:t>
      </w:r>
    </w:p>
    <w:p w:rsidR="002E3B6B" w:rsidRDefault="00E61E9A" w:rsidP="000D0662">
      <w:pPr>
        <w:pStyle w:val="ListParagraph"/>
        <w:numPr>
          <w:ilvl w:val="2"/>
          <w:numId w:val="134"/>
        </w:numPr>
      </w:pPr>
      <w:r>
        <w:t>Mutually exclusive from blocks</w:t>
      </w:r>
      <w:r w:rsidR="00B34A18">
        <w:t>. Blocks for directory are kept in</w:t>
      </w:r>
      <w:r w:rsidR="00B14518">
        <w:t xml:space="preserve"> the</w:t>
      </w:r>
      <w:r w:rsidR="00B34A18">
        <w:t xml:space="preserve"> inode for directory</w:t>
      </w:r>
      <w:r w:rsidR="00E82943">
        <w:t xml:space="preserve">. If dir </w:t>
      </w:r>
      <w:r w:rsidR="00FF42D4">
        <w:t xml:space="preserve">!= NULL then this inode is a directory. </w:t>
      </w:r>
    </w:p>
    <w:p w:rsidR="00EC1EF0" w:rsidRDefault="00CD56F4" w:rsidP="000D09FF">
      <w:pPr>
        <w:pStyle w:val="ListParagraph"/>
        <w:numPr>
          <w:ilvl w:val="1"/>
          <w:numId w:val="134"/>
        </w:numPr>
      </w:pPr>
      <w:r>
        <w:t>char data</w:t>
      </w:r>
      <w:r w:rsidR="007A6499">
        <w:t>[4096-size of current members of pmemfile_inode]</w:t>
      </w:r>
    </w:p>
    <w:p w:rsidR="00584DEC" w:rsidRDefault="00AB77E9" w:rsidP="00584DEC">
      <w:pPr>
        <w:pStyle w:val="ListParagraph"/>
        <w:numPr>
          <w:ilvl w:val="2"/>
          <w:numId w:val="134"/>
        </w:numPr>
      </w:pPr>
      <w:r>
        <w:t>This is used as storage for the symlink path if a symlink</w:t>
      </w:r>
    </w:p>
    <w:p w:rsidR="000602E0" w:rsidRDefault="000602E0" w:rsidP="000602E0"/>
    <w:p w:rsidR="000602E0" w:rsidRDefault="000602E0" w:rsidP="000602E0"/>
    <w:p w:rsidR="000602E0" w:rsidRDefault="000602E0" w:rsidP="000602E0"/>
    <w:p w:rsidR="000602E0" w:rsidRDefault="000602E0" w:rsidP="000602E0"/>
    <w:p w:rsidR="000602E0" w:rsidRDefault="000602E0" w:rsidP="000602E0"/>
    <w:p w:rsidR="000602E0" w:rsidRDefault="000602E0" w:rsidP="000602E0"/>
    <w:p w:rsidR="000602E0" w:rsidRDefault="000602E0" w:rsidP="000602E0"/>
    <w:p w:rsidR="000602E0" w:rsidRDefault="000602E0" w:rsidP="000602E0"/>
    <w:p w:rsidR="000602E0" w:rsidRDefault="000602E0" w:rsidP="000602E0"/>
    <w:p w:rsidR="000602E0" w:rsidRDefault="000602E0" w:rsidP="000602E0"/>
    <w:p w:rsidR="000602E0" w:rsidRDefault="000602E0" w:rsidP="000602E0"/>
    <w:p w:rsidR="00203663" w:rsidRPr="00203663" w:rsidRDefault="00203663" w:rsidP="00203663">
      <w:pPr>
        <w:pStyle w:val="Heading3"/>
      </w:pPr>
      <w:bookmarkStart w:id="332" w:name="_Toc465181680"/>
      <w:bookmarkStart w:id="333" w:name="_Toc480386200"/>
      <w:r w:rsidRPr="00203663">
        <w:t>pmemfile_inode_array</w:t>
      </w:r>
      <w:bookmarkEnd w:id="333"/>
      <w:r w:rsidRPr="00203663">
        <w:tab/>
      </w:r>
    </w:p>
    <w:p w:rsidR="00203663" w:rsidRPr="00203663" w:rsidRDefault="00203663" w:rsidP="00203663">
      <w:pPr>
        <w:spacing w:after="0"/>
        <w:rPr>
          <w:rFonts w:ascii="Courier New" w:hAnsi="Courier New" w:cs="Courier New"/>
        </w:rPr>
      </w:pPr>
      <w:r w:rsidRPr="00203663">
        <w:rPr>
          <w:rFonts w:ascii="Courier New" w:hAnsi="Courier New" w:cs="Courier New"/>
        </w:rPr>
        <w:t>struct pmemfile_inode_array {</w:t>
      </w:r>
    </w:p>
    <w:p w:rsidR="00203663" w:rsidRPr="00203663" w:rsidRDefault="0061041F" w:rsidP="0061041F">
      <w:pPr>
        <w:spacing w:after="0"/>
        <w:ind w:firstLine="708"/>
        <w:rPr>
          <w:rFonts w:ascii="Courier New" w:hAnsi="Courier New" w:cs="Courier New"/>
        </w:rPr>
      </w:pPr>
      <w:r>
        <w:rPr>
          <w:rFonts w:ascii="Courier New" w:hAnsi="Courier New" w:cs="Courier New"/>
        </w:rPr>
        <w:t>PMEMmutex mtx;</w:t>
      </w:r>
    </w:p>
    <w:p w:rsidR="00203663" w:rsidRPr="00203663" w:rsidRDefault="00203663" w:rsidP="00203663">
      <w:pPr>
        <w:spacing w:after="0"/>
        <w:ind w:firstLine="708"/>
        <w:rPr>
          <w:rFonts w:ascii="Courier New" w:hAnsi="Courier New" w:cs="Courier New"/>
        </w:rPr>
      </w:pPr>
      <w:r w:rsidRPr="00203663">
        <w:rPr>
          <w:rFonts w:ascii="Courier New" w:hAnsi="Courier New" w:cs="Courier New"/>
        </w:rPr>
        <w:t>TOID(struct pmemfile_inode_array) prev;</w:t>
      </w:r>
    </w:p>
    <w:p w:rsidR="00203663" w:rsidRDefault="00203663" w:rsidP="00203663">
      <w:pPr>
        <w:spacing w:after="0"/>
        <w:ind w:firstLine="708"/>
      </w:pPr>
      <w:r w:rsidRPr="00203663">
        <w:rPr>
          <w:rFonts w:ascii="Courier New" w:hAnsi="Courier New" w:cs="Courier New"/>
        </w:rPr>
        <w:t>TOID(struct pmemfile_inode_array) next;</w:t>
      </w:r>
      <w:r w:rsidRPr="00203663">
        <w:t xml:space="preserve"> </w:t>
      </w:r>
    </w:p>
    <w:p w:rsidR="00EC1EF0" w:rsidRPr="00203663" w:rsidRDefault="00EC1EF0" w:rsidP="00203663">
      <w:pPr>
        <w:spacing w:after="0"/>
        <w:ind w:firstLine="708"/>
        <w:rPr>
          <w:rFonts w:ascii="Courier New" w:hAnsi="Courier New" w:cs="Courier New"/>
        </w:rPr>
      </w:pPr>
    </w:p>
    <w:p w:rsidR="0061041F" w:rsidRPr="00203663" w:rsidRDefault="0061041F" w:rsidP="0061041F">
      <w:pPr>
        <w:spacing w:after="0"/>
        <w:ind w:left="708"/>
        <w:rPr>
          <w:rFonts w:ascii="Courier New" w:hAnsi="Courier New" w:cs="Courier New"/>
        </w:rPr>
      </w:pPr>
      <w:r>
        <w:rPr>
          <w:rFonts w:ascii="Courier New" w:hAnsi="Courier New" w:cs="Courier New"/>
        </w:rPr>
        <w:t xml:space="preserve">/* </w:t>
      </w:r>
      <w:r w:rsidRPr="00203663">
        <w:rPr>
          <w:rFonts w:ascii="Courier New" w:hAnsi="Courier New" w:cs="Courier New"/>
        </w:rPr>
        <w:t>Number of used entries, &lt;0, NUMI</w:t>
      </w:r>
      <w:r>
        <w:rPr>
          <w:rFonts w:ascii="Courier New" w:hAnsi="Courier New" w:cs="Courier New"/>
        </w:rPr>
        <w:t>NODES_PER_ENTRY&gt; */</w:t>
      </w:r>
    </w:p>
    <w:p w:rsidR="0061041F" w:rsidRDefault="0061041F" w:rsidP="0061041F">
      <w:pPr>
        <w:spacing w:after="0"/>
        <w:ind w:firstLine="708"/>
        <w:rPr>
          <w:rFonts w:ascii="Courier New" w:hAnsi="Courier New" w:cs="Courier New"/>
        </w:rPr>
      </w:pPr>
      <w:r>
        <w:rPr>
          <w:rFonts w:ascii="Courier New" w:hAnsi="Courier New" w:cs="Courier New"/>
        </w:rPr>
        <w:t>uint32_t used;</w:t>
      </w:r>
    </w:p>
    <w:p w:rsidR="00EC1EF0" w:rsidRPr="00203663" w:rsidRDefault="00EC1EF0" w:rsidP="0061041F">
      <w:pPr>
        <w:spacing w:after="0"/>
        <w:ind w:firstLine="708"/>
        <w:rPr>
          <w:rFonts w:ascii="Courier New" w:hAnsi="Courier New" w:cs="Courier New"/>
        </w:rPr>
      </w:pPr>
    </w:p>
    <w:p w:rsidR="00203663" w:rsidRDefault="00203663" w:rsidP="00203663">
      <w:pPr>
        <w:spacing w:after="0"/>
        <w:ind w:firstLine="708"/>
        <w:rPr>
          <w:rFonts w:ascii="Courier New" w:hAnsi="Courier New" w:cs="Courier New"/>
        </w:rPr>
      </w:pPr>
      <w:r w:rsidRPr="00203663">
        <w:rPr>
          <w:rFonts w:ascii="Courier New" w:hAnsi="Courier New" w:cs="Courier New"/>
        </w:rPr>
        <w:t>ch</w:t>
      </w:r>
      <w:r w:rsidR="0061041F">
        <w:rPr>
          <w:rFonts w:ascii="Courier New" w:hAnsi="Courier New" w:cs="Courier New"/>
        </w:rPr>
        <w:t>ar pad</w:t>
      </w:r>
      <w:r w:rsidR="00E864A1">
        <w:rPr>
          <w:rFonts w:ascii="Courier New" w:hAnsi="Courier New" w:cs="Courier New"/>
        </w:rPr>
        <w:t>ding</w:t>
      </w:r>
      <w:r w:rsidR="0061041F">
        <w:rPr>
          <w:rFonts w:ascii="Courier New" w:hAnsi="Courier New" w:cs="Courier New"/>
        </w:rPr>
        <w:t>[12</w:t>
      </w:r>
      <w:r w:rsidR="00EC1EF0">
        <w:rPr>
          <w:rFonts w:ascii="Courier New" w:hAnsi="Courier New" w:cs="Courier New"/>
        </w:rPr>
        <w:t>];</w:t>
      </w:r>
    </w:p>
    <w:p w:rsidR="0061041F" w:rsidRPr="00203663" w:rsidRDefault="0061041F" w:rsidP="0061041F">
      <w:pPr>
        <w:spacing w:after="0"/>
        <w:ind w:left="708"/>
        <w:rPr>
          <w:rFonts w:ascii="Courier New" w:hAnsi="Courier New" w:cs="Courier New"/>
        </w:rPr>
      </w:pPr>
      <w:r w:rsidRPr="00203663">
        <w:rPr>
          <w:rFonts w:ascii="Courier New" w:hAnsi="Courier New" w:cs="Courier New"/>
        </w:rPr>
        <w:t>TOID(struct pmemfile_inode) inodes[NUMINODES_PER_ENTRY];</w:t>
      </w:r>
    </w:p>
    <w:p w:rsidR="00203663" w:rsidRDefault="00203663" w:rsidP="00203663">
      <w:pPr>
        <w:spacing w:after="0"/>
        <w:rPr>
          <w:rFonts w:ascii="Courier New" w:hAnsi="Courier New" w:cs="Courier New"/>
        </w:rPr>
      </w:pPr>
      <w:r w:rsidRPr="00203663">
        <w:rPr>
          <w:rFonts w:ascii="Courier New" w:hAnsi="Courier New" w:cs="Courier New"/>
        </w:rPr>
        <w:t>};</w:t>
      </w:r>
      <w:r w:rsidR="004139D1">
        <w:rPr>
          <w:rFonts w:ascii="Courier New" w:hAnsi="Courier New" w:cs="Courier New"/>
        </w:rPr>
        <w:t xml:space="preserve"> </w:t>
      </w:r>
    </w:p>
    <w:p w:rsidR="00865A8E" w:rsidRPr="00203663" w:rsidRDefault="00865A8E" w:rsidP="00203663">
      <w:pPr>
        <w:spacing w:after="0"/>
        <w:rPr>
          <w:rFonts w:ascii="Courier New" w:hAnsi="Courier New" w:cs="Courier New"/>
        </w:rPr>
      </w:pPr>
    </w:p>
    <w:p w:rsidR="00203663" w:rsidRPr="00203663" w:rsidRDefault="00203663" w:rsidP="006B4A83">
      <w:pPr>
        <w:pStyle w:val="Heading4"/>
      </w:pPr>
      <w:r w:rsidRPr="00203663">
        <w:t>Valid states for pmemfile_inode_array</w:t>
      </w:r>
    </w:p>
    <w:p w:rsidR="002A0D62" w:rsidRDefault="00203663" w:rsidP="002A0D62">
      <w:pPr>
        <w:numPr>
          <w:ilvl w:val="0"/>
          <w:numId w:val="132"/>
        </w:numPr>
        <w:contextualSpacing/>
      </w:pPr>
      <w:r w:rsidRPr="00203663">
        <w:t xml:space="preserve">mtx </w:t>
      </w:r>
      <w:r w:rsidR="006369E3">
        <w:t xml:space="preserve">!= NULL </w:t>
      </w:r>
      <w:r w:rsidRPr="00203663">
        <w:t>when modifying inode arrays or used value</w:t>
      </w:r>
      <w:r w:rsidR="00772913">
        <w:t xml:space="preserve">, used when we unlink file.  </w:t>
      </w:r>
      <w:r w:rsidR="00A22344">
        <w:t>Pmemobj will clean up.</w:t>
      </w:r>
      <w:r w:rsidR="002A0D62" w:rsidRPr="002A0D62">
        <w:t xml:space="preserve"> </w:t>
      </w:r>
    </w:p>
    <w:p w:rsidR="002A0D62" w:rsidRDefault="002A0D62" w:rsidP="002A0D62">
      <w:pPr>
        <w:numPr>
          <w:ilvl w:val="0"/>
          <w:numId w:val="132"/>
        </w:numPr>
        <w:contextualSpacing/>
      </w:pPr>
      <w:r>
        <w:t>prev, next</w:t>
      </w:r>
      <w:r w:rsidR="00B60BC3">
        <w:t>, prev</w:t>
      </w:r>
      <w:r w:rsidR="00C97FD2">
        <w:t xml:space="preserve"> != </w:t>
      </w:r>
      <w:r w:rsidR="00BE2329">
        <w:t>NULL, next == NULL or valid array object.</w:t>
      </w:r>
    </w:p>
    <w:p w:rsidR="00557CE7" w:rsidRDefault="002A0D62" w:rsidP="00DA38A6">
      <w:pPr>
        <w:numPr>
          <w:ilvl w:val="0"/>
          <w:numId w:val="132"/>
        </w:numPr>
        <w:contextualSpacing/>
      </w:pPr>
      <w:r>
        <w:t>used = number of non-null entries in array.</w:t>
      </w:r>
    </w:p>
    <w:p w:rsidR="00F01499" w:rsidRDefault="00F01499" w:rsidP="00DA38A6">
      <w:pPr>
        <w:numPr>
          <w:ilvl w:val="0"/>
          <w:numId w:val="132"/>
        </w:numPr>
        <w:contextualSpacing/>
      </w:pPr>
      <w:r>
        <w:t xml:space="preserve">pad is </w:t>
      </w:r>
      <w:r w:rsidR="00AB404A">
        <w:t>zeroed</w:t>
      </w:r>
      <w:r>
        <w:t xml:space="preserve"> at initialization. Unused.</w:t>
      </w:r>
    </w:p>
    <w:p w:rsidR="00A62F68" w:rsidRDefault="00A62F68" w:rsidP="00B27BE8">
      <w:pPr>
        <w:numPr>
          <w:ilvl w:val="0"/>
          <w:numId w:val="132"/>
        </w:numPr>
        <w:contextualSpacing/>
      </w:pPr>
      <w:r>
        <w:t>inodes – entries</w:t>
      </w:r>
      <w:r w:rsidR="004A3E10">
        <w:t xml:space="preserve"> in this inode a</w:t>
      </w:r>
      <w:r w:rsidR="00A22344">
        <w:t>rray can be null. Only inserted at unlink.</w:t>
      </w:r>
      <w:r w:rsidR="00C97FD2">
        <w:t xml:space="preserve"> Number of non-null entries in this area == used</w:t>
      </w:r>
    </w:p>
    <w:p w:rsidR="00A422DA" w:rsidRPr="00004325" w:rsidRDefault="00A62F68" w:rsidP="00A62F68">
      <w:r>
        <w:br w:type="page"/>
      </w:r>
      <w:bookmarkStart w:id="334" w:name="_Toc465181681"/>
      <w:bookmarkEnd w:id="332"/>
      <w:bookmarkEnd w:id="334"/>
    </w:p>
    <w:p w:rsidR="006D28DD" w:rsidRDefault="006D28DD" w:rsidP="00F07764">
      <w:pPr>
        <w:pStyle w:val="Heading2"/>
      </w:pPr>
      <w:bookmarkStart w:id="335" w:name="_Toc457235512"/>
      <w:bookmarkStart w:id="336" w:name="_Toc457235570"/>
      <w:bookmarkStart w:id="337" w:name="_Toc457240353"/>
      <w:bookmarkStart w:id="338" w:name="_Toc457240410"/>
      <w:bookmarkStart w:id="339" w:name="_Toc463242610"/>
      <w:bookmarkStart w:id="340" w:name="_Toc463242682"/>
      <w:bookmarkStart w:id="341" w:name="_Toc463242754"/>
      <w:bookmarkStart w:id="342" w:name="_Toc464455163"/>
      <w:bookmarkStart w:id="343" w:name="_Toc464629646"/>
      <w:bookmarkStart w:id="344" w:name="_Toc465174029"/>
      <w:bookmarkStart w:id="345" w:name="_Toc465174106"/>
      <w:bookmarkStart w:id="346" w:name="_Toc465174181"/>
      <w:bookmarkStart w:id="347" w:name="_Toc465190502"/>
      <w:bookmarkStart w:id="348" w:name="_Toc465190549"/>
      <w:bookmarkStart w:id="349" w:name="_Toc465960448"/>
      <w:bookmarkStart w:id="350" w:name="_Toc465960540"/>
      <w:bookmarkStart w:id="351" w:name="_Toc465966244"/>
      <w:bookmarkStart w:id="352" w:name="_Toc465967067"/>
      <w:bookmarkStart w:id="353" w:name="_Toc465967488"/>
      <w:bookmarkStart w:id="354" w:name="_Toc465967533"/>
      <w:bookmarkStart w:id="355" w:name="_Toc466468256"/>
      <w:bookmarkStart w:id="356" w:name="_Toc466468301"/>
      <w:bookmarkStart w:id="357" w:name="_Toc466469045"/>
      <w:bookmarkStart w:id="358" w:name="_Toc467171943"/>
      <w:bookmarkStart w:id="359" w:name="_Toc467171991"/>
      <w:bookmarkStart w:id="360" w:name="_Toc467172039"/>
      <w:bookmarkStart w:id="361" w:name="_Toc467172087"/>
      <w:bookmarkStart w:id="362" w:name="_Toc471213440"/>
      <w:bookmarkStart w:id="363" w:name="_Toc471213489"/>
      <w:bookmarkStart w:id="364" w:name="_Toc471224695"/>
      <w:bookmarkStart w:id="365" w:name="_Toc471224744"/>
      <w:bookmarkStart w:id="366" w:name="_Toc471288158"/>
      <w:bookmarkStart w:id="367" w:name="_Toc471288207"/>
      <w:bookmarkStart w:id="368" w:name="_Toc471393251"/>
      <w:bookmarkStart w:id="369" w:name="_Toc471908170"/>
      <w:bookmarkStart w:id="370" w:name="_Toc471908223"/>
      <w:bookmarkStart w:id="371" w:name="_Toc472006563"/>
      <w:bookmarkStart w:id="372" w:name="_Toc475535080"/>
      <w:bookmarkStart w:id="373" w:name="_Toc475535136"/>
      <w:bookmarkStart w:id="374" w:name="_Toc475535192"/>
      <w:bookmarkStart w:id="375" w:name="_Toc475536847"/>
      <w:bookmarkStart w:id="376" w:name="_Toc475536897"/>
      <w:bookmarkStart w:id="377" w:name="_Toc475536947"/>
      <w:bookmarkStart w:id="378" w:name="_Toc477854791"/>
      <w:bookmarkStart w:id="379" w:name="_Toc477854841"/>
      <w:bookmarkStart w:id="380" w:name="_Toc477855279"/>
      <w:bookmarkStart w:id="381" w:name="_Toc477864401"/>
      <w:bookmarkStart w:id="382" w:name="_Toc477864661"/>
      <w:bookmarkStart w:id="383" w:name="_Toc477867199"/>
      <w:bookmarkStart w:id="384" w:name="_Toc477867249"/>
      <w:bookmarkStart w:id="385" w:name="_Toc457235513"/>
      <w:bookmarkStart w:id="386" w:name="_Toc457235571"/>
      <w:bookmarkStart w:id="387" w:name="_Toc457240354"/>
      <w:bookmarkStart w:id="388" w:name="_Toc457240411"/>
      <w:bookmarkStart w:id="389" w:name="_Toc463242611"/>
      <w:bookmarkStart w:id="390" w:name="_Toc463242683"/>
      <w:bookmarkStart w:id="391" w:name="_Toc463242755"/>
      <w:bookmarkStart w:id="392" w:name="_Toc464455164"/>
      <w:bookmarkStart w:id="393" w:name="_Toc464629647"/>
      <w:bookmarkStart w:id="394" w:name="_Toc465174030"/>
      <w:bookmarkStart w:id="395" w:name="_Toc465174107"/>
      <w:bookmarkStart w:id="396" w:name="_Toc465174182"/>
      <w:bookmarkStart w:id="397" w:name="_Toc465190503"/>
      <w:bookmarkStart w:id="398" w:name="_Toc465190550"/>
      <w:bookmarkStart w:id="399" w:name="_Toc465960449"/>
      <w:bookmarkStart w:id="400" w:name="_Toc465960541"/>
      <w:bookmarkStart w:id="401" w:name="_Toc465966245"/>
      <w:bookmarkStart w:id="402" w:name="_Toc465967068"/>
      <w:bookmarkStart w:id="403" w:name="_Toc465967489"/>
      <w:bookmarkStart w:id="404" w:name="_Toc465967534"/>
      <w:bookmarkStart w:id="405" w:name="_Toc466468257"/>
      <w:bookmarkStart w:id="406" w:name="_Toc466468302"/>
      <w:bookmarkStart w:id="407" w:name="_Toc466469046"/>
      <w:bookmarkStart w:id="408" w:name="_Toc467171944"/>
      <w:bookmarkStart w:id="409" w:name="_Toc467171992"/>
      <w:bookmarkStart w:id="410" w:name="_Toc467172040"/>
      <w:bookmarkStart w:id="411" w:name="_Toc467172088"/>
      <w:bookmarkStart w:id="412" w:name="_Toc471213441"/>
      <w:bookmarkStart w:id="413" w:name="_Toc471213490"/>
      <w:bookmarkStart w:id="414" w:name="_Toc471224696"/>
      <w:bookmarkStart w:id="415" w:name="_Toc471224745"/>
      <w:bookmarkStart w:id="416" w:name="_Toc471288159"/>
      <w:bookmarkStart w:id="417" w:name="_Toc471288208"/>
      <w:bookmarkStart w:id="418" w:name="_Toc471393252"/>
      <w:bookmarkStart w:id="419" w:name="_Toc471908171"/>
      <w:bookmarkStart w:id="420" w:name="_Toc471908224"/>
      <w:bookmarkStart w:id="421" w:name="_Toc472006564"/>
      <w:bookmarkStart w:id="422" w:name="_Toc475535081"/>
      <w:bookmarkStart w:id="423" w:name="_Toc475535137"/>
      <w:bookmarkStart w:id="424" w:name="_Toc475535193"/>
      <w:bookmarkStart w:id="425" w:name="_Toc475536848"/>
      <w:bookmarkStart w:id="426" w:name="_Toc475536898"/>
      <w:bookmarkStart w:id="427" w:name="_Toc475536948"/>
      <w:bookmarkStart w:id="428" w:name="_Toc477854792"/>
      <w:bookmarkStart w:id="429" w:name="_Toc477854842"/>
      <w:bookmarkStart w:id="430" w:name="_Toc477855280"/>
      <w:bookmarkStart w:id="431" w:name="_Toc477864402"/>
      <w:bookmarkStart w:id="432" w:name="_Toc477864662"/>
      <w:bookmarkStart w:id="433" w:name="_Toc477867200"/>
      <w:bookmarkStart w:id="434" w:name="_Toc477867250"/>
      <w:bookmarkStart w:id="435" w:name="_Toc457235514"/>
      <w:bookmarkStart w:id="436" w:name="_Toc457235572"/>
      <w:bookmarkStart w:id="437" w:name="_Toc457240355"/>
      <w:bookmarkStart w:id="438" w:name="_Toc457240412"/>
      <w:bookmarkStart w:id="439" w:name="_Toc463242612"/>
      <w:bookmarkStart w:id="440" w:name="_Toc463242684"/>
      <w:bookmarkStart w:id="441" w:name="_Toc463242756"/>
      <w:bookmarkStart w:id="442" w:name="_Toc464455165"/>
      <w:bookmarkStart w:id="443" w:name="_Toc464629648"/>
      <w:bookmarkStart w:id="444" w:name="_Toc465174031"/>
      <w:bookmarkStart w:id="445" w:name="_Toc465174108"/>
      <w:bookmarkStart w:id="446" w:name="_Toc465174183"/>
      <w:bookmarkStart w:id="447" w:name="_Toc465190504"/>
      <w:bookmarkStart w:id="448" w:name="_Toc465190551"/>
      <w:bookmarkStart w:id="449" w:name="_Toc465960450"/>
      <w:bookmarkStart w:id="450" w:name="_Toc465960542"/>
      <w:bookmarkStart w:id="451" w:name="_Toc465966246"/>
      <w:bookmarkStart w:id="452" w:name="_Toc465967069"/>
      <w:bookmarkStart w:id="453" w:name="_Toc465967490"/>
      <w:bookmarkStart w:id="454" w:name="_Toc465967535"/>
      <w:bookmarkStart w:id="455" w:name="_Toc466468258"/>
      <w:bookmarkStart w:id="456" w:name="_Toc466468303"/>
      <w:bookmarkStart w:id="457" w:name="_Toc466469047"/>
      <w:bookmarkStart w:id="458" w:name="_Toc467171945"/>
      <w:bookmarkStart w:id="459" w:name="_Toc467171993"/>
      <w:bookmarkStart w:id="460" w:name="_Toc467172041"/>
      <w:bookmarkStart w:id="461" w:name="_Toc467172089"/>
      <w:bookmarkStart w:id="462" w:name="_Toc471213442"/>
      <w:bookmarkStart w:id="463" w:name="_Toc471213491"/>
      <w:bookmarkStart w:id="464" w:name="_Toc471224697"/>
      <w:bookmarkStart w:id="465" w:name="_Toc471224746"/>
      <w:bookmarkStart w:id="466" w:name="_Toc471288160"/>
      <w:bookmarkStart w:id="467" w:name="_Toc471288209"/>
      <w:bookmarkStart w:id="468" w:name="_Toc471393253"/>
      <w:bookmarkStart w:id="469" w:name="_Toc471908172"/>
      <w:bookmarkStart w:id="470" w:name="_Toc471908225"/>
      <w:bookmarkStart w:id="471" w:name="_Toc472006565"/>
      <w:bookmarkStart w:id="472" w:name="_Toc475535082"/>
      <w:bookmarkStart w:id="473" w:name="_Toc475535138"/>
      <w:bookmarkStart w:id="474" w:name="_Toc475535194"/>
      <w:bookmarkStart w:id="475" w:name="_Toc475536849"/>
      <w:bookmarkStart w:id="476" w:name="_Toc475536899"/>
      <w:bookmarkStart w:id="477" w:name="_Toc475536949"/>
      <w:bookmarkStart w:id="478" w:name="_Toc477854793"/>
      <w:bookmarkStart w:id="479" w:name="_Toc477854843"/>
      <w:bookmarkStart w:id="480" w:name="_Toc477855281"/>
      <w:bookmarkStart w:id="481" w:name="_Toc477864403"/>
      <w:bookmarkStart w:id="482" w:name="_Toc477864663"/>
      <w:bookmarkStart w:id="483" w:name="_Toc477867201"/>
      <w:bookmarkStart w:id="484" w:name="_Toc477867251"/>
      <w:bookmarkStart w:id="485" w:name="_Toc457235515"/>
      <w:bookmarkStart w:id="486" w:name="_Toc457235573"/>
      <w:bookmarkStart w:id="487" w:name="_Toc457240356"/>
      <w:bookmarkStart w:id="488" w:name="_Toc457240413"/>
      <w:bookmarkStart w:id="489" w:name="_Toc463242613"/>
      <w:bookmarkStart w:id="490" w:name="_Toc463242685"/>
      <w:bookmarkStart w:id="491" w:name="_Toc463242757"/>
      <w:bookmarkStart w:id="492" w:name="_Toc464455166"/>
      <w:bookmarkStart w:id="493" w:name="_Toc464629649"/>
      <w:bookmarkStart w:id="494" w:name="_Toc465174032"/>
      <w:bookmarkStart w:id="495" w:name="_Toc465174109"/>
      <w:bookmarkStart w:id="496" w:name="_Toc465174184"/>
      <w:bookmarkStart w:id="497" w:name="_Toc465190505"/>
      <w:bookmarkStart w:id="498" w:name="_Toc465190552"/>
      <w:bookmarkStart w:id="499" w:name="_Toc465960451"/>
      <w:bookmarkStart w:id="500" w:name="_Toc465960543"/>
      <w:bookmarkStart w:id="501" w:name="_Toc465966247"/>
      <w:bookmarkStart w:id="502" w:name="_Toc465967070"/>
      <w:bookmarkStart w:id="503" w:name="_Toc465967491"/>
      <w:bookmarkStart w:id="504" w:name="_Toc465967536"/>
      <w:bookmarkStart w:id="505" w:name="_Toc466468259"/>
      <w:bookmarkStart w:id="506" w:name="_Toc466468304"/>
      <w:bookmarkStart w:id="507" w:name="_Toc466469048"/>
      <w:bookmarkStart w:id="508" w:name="_Toc467171946"/>
      <w:bookmarkStart w:id="509" w:name="_Toc467171994"/>
      <w:bookmarkStart w:id="510" w:name="_Toc467172042"/>
      <w:bookmarkStart w:id="511" w:name="_Toc467172090"/>
      <w:bookmarkStart w:id="512" w:name="_Toc471213443"/>
      <w:bookmarkStart w:id="513" w:name="_Toc471213492"/>
      <w:bookmarkStart w:id="514" w:name="_Toc471224698"/>
      <w:bookmarkStart w:id="515" w:name="_Toc471224747"/>
      <w:bookmarkStart w:id="516" w:name="_Toc471288161"/>
      <w:bookmarkStart w:id="517" w:name="_Toc471288210"/>
      <w:bookmarkStart w:id="518" w:name="_Toc471393254"/>
      <w:bookmarkStart w:id="519" w:name="_Toc471908173"/>
      <w:bookmarkStart w:id="520" w:name="_Toc471908226"/>
      <w:bookmarkStart w:id="521" w:name="_Toc472006566"/>
      <w:bookmarkStart w:id="522" w:name="_Toc475535083"/>
      <w:bookmarkStart w:id="523" w:name="_Toc475535139"/>
      <w:bookmarkStart w:id="524" w:name="_Toc475535195"/>
      <w:bookmarkStart w:id="525" w:name="_Toc475536850"/>
      <w:bookmarkStart w:id="526" w:name="_Toc475536900"/>
      <w:bookmarkStart w:id="527" w:name="_Toc475536950"/>
      <w:bookmarkStart w:id="528" w:name="_Toc477854794"/>
      <w:bookmarkStart w:id="529" w:name="_Toc477854844"/>
      <w:bookmarkStart w:id="530" w:name="_Toc477855282"/>
      <w:bookmarkStart w:id="531" w:name="_Toc477864404"/>
      <w:bookmarkStart w:id="532" w:name="_Toc477864664"/>
      <w:bookmarkStart w:id="533" w:name="_Toc477867202"/>
      <w:bookmarkStart w:id="534" w:name="_Toc477867252"/>
      <w:bookmarkStart w:id="535" w:name="_Toc457235516"/>
      <w:bookmarkStart w:id="536" w:name="_Toc457235574"/>
      <w:bookmarkStart w:id="537" w:name="_Toc457240357"/>
      <w:bookmarkStart w:id="538" w:name="_Toc457240414"/>
      <w:bookmarkStart w:id="539" w:name="_Toc463242614"/>
      <w:bookmarkStart w:id="540" w:name="_Toc463242686"/>
      <w:bookmarkStart w:id="541" w:name="_Toc463242758"/>
      <w:bookmarkStart w:id="542" w:name="_Toc464455167"/>
      <w:bookmarkStart w:id="543" w:name="_Toc464629650"/>
      <w:bookmarkStart w:id="544" w:name="_Toc465174033"/>
      <w:bookmarkStart w:id="545" w:name="_Toc465174110"/>
      <w:bookmarkStart w:id="546" w:name="_Toc465174185"/>
      <w:bookmarkStart w:id="547" w:name="_Toc465190506"/>
      <w:bookmarkStart w:id="548" w:name="_Toc465190553"/>
      <w:bookmarkStart w:id="549" w:name="_Toc465960452"/>
      <w:bookmarkStart w:id="550" w:name="_Toc465960544"/>
      <w:bookmarkStart w:id="551" w:name="_Toc465966248"/>
      <w:bookmarkStart w:id="552" w:name="_Toc465967071"/>
      <w:bookmarkStart w:id="553" w:name="_Toc465967492"/>
      <w:bookmarkStart w:id="554" w:name="_Toc465967537"/>
      <w:bookmarkStart w:id="555" w:name="_Toc466468260"/>
      <w:bookmarkStart w:id="556" w:name="_Toc466468305"/>
      <w:bookmarkStart w:id="557" w:name="_Toc466469049"/>
      <w:bookmarkStart w:id="558" w:name="_Toc467171947"/>
      <w:bookmarkStart w:id="559" w:name="_Toc467171995"/>
      <w:bookmarkStart w:id="560" w:name="_Toc467172043"/>
      <w:bookmarkStart w:id="561" w:name="_Toc467172091"/>
      <w:bookmarkStart w:id="562" w:name="_Toc471213444"/>
      <w:bookmarkStart w:id="563" w:name="_Toc471213493"/>
      <w:bookmarkStart w:id="564" w:name="_Toc471224699"/>
      <w:bookmarkStart w:id="565" w:name="_Toc471224748"/>
      <w:bookmarkStart w:id="566" w:name="_Toc471288162"/>
      <w:bookmarkStart w:id="567" w:name="_Toc471288211"/>
      <w:bookmarkStart w:id="568" w:name="_Toc471393255"/>
      <w:bookmarkStart w:id="569" w:name="_Toc471908174"/>
      <w:bookmarkStart w:id="570" w:name="_Toc471908227"/>
      <w:bookmarkStart w:id="571" w:name="_Toc472006567"/>
      <w:bookmarkStart w:id="572" w:name="_Toc475535084"/>
      <w:bookmarkStart w:id="573" w:name="_Toc475535140"/>
      <w:bookmarkStart w:id="574" w:name="_Toc475535196"/>
      <w:bookmarkStart w:id="575" w:name="_Toc475536851"/>
      <w:bookmarkStart w:id="576" w:name="_Toc475536901"/>
      <w:bookmarkStart w:id="577" w:name="_Toc475536951"/>
      <w:bookmarkStart w:id="578" w:name="_Toc477854795"/>
      <w:bookmarkStart w:id="579" w:name="_Toc477854845"/>
      <w:bookmarkStart w:id="580" w:name="_Toc477855283"/>
      <w:bookmarkStart w:id="581" w:name="_Toc477864405"/>
      <w:bookmarkStart w:id="582" w:name="_Toc477864665"/>
      <w:bookmarkStart w:id="583" w:name="_Toc477867203"/>
      <w:bookmarkStart w:id="584" w:name="_Toc477867253"/>
      <w:bookmarkStart w:id="585" w:name="_Toc457235517"/>
      <w:bookmarkStart w:id="586" w:name="_Toc457235575"/>
      <w:bookmarkStart w:id="587" w:name="_Toc457240358"/>
      <w:bookmarkStart w:id="588" w:name="_Toc457240415"/>
      <w:bookmarkStart w:id="589" w:name="_Toc463242615"/>
      <w:bookmarkStart w:id="590" w:name="_Toc463242687"/>
      <w:bookmarkStart w:id="591" w:name="_Toc463242759"/>
      <w:bookmarkStart w:id="592" w:name="_Toc464455168"/>
      <w:bookmarkStart w:id="593" w:name="_Toc464629651"/>
      <w:bookmarkStart w:id="594" w:name="_Toc465174034"/>
      <w:bookmarkStart w:id="595" w:name="_Toc465174111"/>
      <w:bookmarkStart w:id="596" w:name="_Toc465174186"/>
      <w:bookmarkStart w:id="597" w:name="_Toc465190507"/>
      <w:bookmarkStart w:id="598" w:name="_Toc465190554"/>
      <w:bookmarkStart w:id="599" w:name="_Toc465960453"/>
      <w:bookmarkStart w:id="600" w:name="_Toc465960545"/>
      <w:bookmarkStart w:id="601" w:name="_Toc465966249"/>
      <w:bookmarkStart w:id="602" w:name="_Toc465967072"/>
      <w:bookmarkStart w:id="603" w:name="_Toc465967493"/>
      <w:bookmarkStart w:id="604" w:name="_Toc465967538"/>
      <w:bookmarkStart w:id="605" w:name="_Toc466468261"/>
      <w:bookmarkStart w:id="606" w:name="_Toc466468306"/>
      <w:bookmarkStart w:id="607" w:name="_Toc466469050"/>
      <w:bookmarkStart w:id="608" w:name="_Toc467171948"/>
      <w:bookmarkStart w:id="609" w:name="_Toc467171996"/>
      <w:bookmarkStart w:id="610" w:name="_Toc467172044"/>
      <w:bookmarkStart w:id="611" w:name="_Toc467172092"/>
      <w:bookmarkStart w:id="612" w:name="_Toc471213445"/>
      <w:bookmarkStart w:id="613" w:name="_Toc471213494"/>
      <w:bookmarkStart w:id="614" w:name="_Toc471224700"/>
      <w:bookmarkStart w:id="615" w:name="_Toc471224749"/>
      <w:bookmarkStart w:id="616" w:name="_Toc471288163"/>
      <w:bookmarkStart w:id="617" w:name="_Toc471288212"/>
      <w:bookmarkStart w:id="618" w:name="_Toc471393256"/>
      <w:bookmarkStart w:id="619" w:name="_Toc471908175"/>
      <w:bookmarkStart w:id="620" w:name="_Toc471908228"/>
      <w:bookmarkStart w:id="621" w:name="_Toc472006568"/>
      <w:bookmarkStart w:id="622" w:name="_Toc475535085"/>
      <w:bookmarkStart w:id="623" w:name="_Toc475535141"/>
      <w:bookmarkStart w:id="624" w:name="_Toc475535197"/>
      <w:bookmarkStart w:id="625" w:name="_Toc475536852"/>
      <w:bookmarkStart w:id="626" w:name="_Toc475536902"/>
      <w:bookmarkStart w:id="627" w:name="_Toc475536952"/>
      <w:bookmarkStart w:id="628" w:name="_Toc477854796"/>
      <w:bookmarkStart w:id="629" w:name="_Toc477854846"/>
      <w:bookmarkStart w:id="630" w:name="_Toc477855284"/>
      <w:bookmarkStart w:id="631" w:name="_Toc477864406"/>
      <w:bookmarkStart w:id="632" w:name="_Toc477864666"/>
      <w:bookmarkStart w:id="633" w:name="_Toc477867204"/>
      <w:bookmarkStart w:id="634" w:name="_Toc477867254"/>
      <w:bookmarkStart w:id="635" w:name="_Toc457235518"/>
      <w:bookmarkStart w:id="636" w:name="_Toc457235576"/>
      <w:bookmarkStart w:id="637" w:name="_Toc457240359"/>
      <w:bookmarkStart w:id="638" w:name="_Toc457240416"/>
      <w:bookmarkStart w:id="639" w:name="_Toc463242616"/>
      <w:bookmarkStart w:id="640" w:name="_Toc463242688"/>
      <w:bookmarkStart w:id="641" w:name="_Toc463242760"/>
      <w:bookmarkStart w:id="642" w:name="_Toc464455169"/>
      <w:bookmarkStart w:id="643" w:name="_Toc464629652"/>
      <w:bookmarkStart w:id="644" w:name="_Toc465174035"/>
      <w:bookmarkStart w:id="645" w:name="_Toc465174112"/>
      <w:bookmarkStart w:id="646" w:name="_Toc465174187"/>
      <w:bookmarkStart w:id="647" w:name="_Toc465190508"/>
      <w:bookmarkStart w:id="648" w:name="_Toc465190555"/>
      <w:bookmarkStart w:id="649" w:name="_Toc465960454"/>
      <w:bookmarkStart w:id="650" w:name="_Toc465960546"/>
      <w:bookmarkStart w:id="651" w:name="_Toc465966250"/>
      <w:bookmarkStart w:id="652" w:name="_Toc465967073"/>
      <w:bookmarkStart w:id="653" w:name="_Toc465967494"/>
      <w:bookmarkStart w:id="654" w:name="_Toc465967539"/>
      <w:bookmarkStart w:id="655" w:name="_Toc466468262"/>
      <w:bookmarkStart w:id="656" w:name="_Toc466468307"/>
      <w:bookmarkStart w:id="657" w:name="_Toc466469051"/>
      <w:bookmarkStart w:id="658" w:name="_Toc467171949"/>
      <w:bookmarkStart w:id="659" w:name="_Toc467171997"/>
      <w:bookmarkStart w:id="660" w:name="_Toc467172045"/>
      <w:bookmarkStart w:id="661" w:name="_Toc467172093"/>
      <w:bookmarkStart w:id="662" w:name="_Toc471213446"/>
      <w:bookmarkStart w:id="663" w:name="_Toc471213495"/>
      <w:bookmarkStart w:id="664" w:name="_Toc471224701"/>
      <w:bookmarkStart w:id="665" w:name="_Toc471224750"/>
      <w:bookmarkStart w:id="666" w:name="_Toc471288164"/>
      <w:bookmarkStart w:id="667" w:name="_Toc471288213"/>
      <w:bookmarkStart w:id="668" w:name="_Toc471393257"/>
      <w:bookmarkStart w:id="669" w:name="_Toc471908176"/>
      <w:bookmarkStart w:id="670" w:name="_Toc471908229"/>
      <w:bookmarkStart w:id="671" w:name="_Toc472006569"/>
      <w:bookmarkStart w:id="672" w:name="_Toc475535086"/>
      <w:bookmarkStart w:id="673" w:name="_Toc475535142"/>
      <w:bookmarkStart w:id="674" w:name="_Toc475535198"/>
      <w:bookmarkStart w:id="675" w:name="_Toc475536853"/>
      <w:bookmarkStart w:id="676" w:name="_Toc475536903"/>
      <w:bookmarkStart w:id="677" w:name="_Toc475536953"/>
      <w:bookmarkStart w:id="678" w:name="_Toc477854797"/>
      <w:bookmarkStart w:id="679" w:name="_Toc477854847"/>
      <w:bookmarkStart w:id="680" w:name="_Toc477855285"/>
      <w:bookmarkStart w:id="681" w:name="_Toc477864407"/>
      <w:bookmarkStart w:id="682" w:name="_Toc477864667"/>
      <w:bookmarkStart w:id="683" w:name="_Toc477867205"/>
      <w:bookmarkStart w:id="684" w:name="_Toc477867255"/>
      <w:bookmarkStart w:id="685" w:name="_Toc457235519"/>
      <w:bookmarkStart w:id="686" w:name="_Toc457235577"/>
      <w:bookmarkStart w:id="687" w:name="_Toc457240360"/>
      <w:bookmarkStart w:id="688" w:name="_Toc457240417"/>
      <w:bookmarkStart w:id="689" w:name="_Toc463242617"/>
      <w:bookmarkStart w:id="690" w:name="_Toc463242689"/>
      <w:bookmarkStart w:id="691" w:name="_Toc463242761"/>
      <w:bookmarkStart w:id="692" w:name="_Toc464455170"/>
      <w:bookmarkStart w:id="693" w:name="_Toc464629653"/>
      <w:bookmarkStart w:id="694" w:name="_Toc465174036"/>
      <w:bookmarkStart w:id="695" w:name="_Toc465174113"/>
      <w:bookmarkStart w:id="696" w:name="_Toc465174188"/>
      <w:bookmarkStart w:id="697" w:name="_Toc465190509"/>
      <w:bookmarkStart w:id="698" w:name="_Toc465190556"/>
      <w:bookmarkStart w:id="699" w:name="_Toc465960455"/>
      <w:bookmarkStart w:id="700" w:name="_Toc465960547"/>
      <w:bookmarkStart w:id="701" w:name="_Toc465966251"/>
      <w:bookmarkStart w:id="702" w:name="_Toc465967074"/>
      <w:bookmarkStart w:id="703" w:name="_Toc465967495"/>
      <w:bookmarkStart w:id="704" w:name="_Toc465967540"/>
      <w:bookmarkStart w:id="705" w:name="_Toc466468263"/>
      <w:bookmarkStart w:id="706" w:name="_Toc466468308"/>
      <w:bookmarkStart w:id="707" w:name="_Toc466469052"/>
      <w:bookmarkStart w:id="708" w:name="_Toc467171950"/>
      <w:bookmarkStart w:id="709" w:name="_Toc467171998"/>
      <w:bookmarkStart w:id="710" w:name="_Toc467172046"/>
      <w:bookmarkStart w:id="711" w:name="_Toc467172094"/>
      <w:bookmarkStart w:id="712" w:name="_Toc471213447"/>
      <w:bookmarkStart w:id="713" w:name="_Toc471213496"/>
      <w:bookmarkStart w:id="714" w:name="_Toc471224702"/>
      <w:bookmarkStart w:id="715" w:name="_Toc471224751"/>
      <w:bookmarkStart w:id="716" w:name="_Toc471288165"/>
      <w:bookmarkStart w:id="717" w:name="_Toc471288214"/>
      <w:bookmarkStart w:id="718" w:name="_Toc471393258"/>
      <w:bookmarkStart w:id="719" w:name="_Toc471908177"/>
      <w:bookmarkStart w:id="720" w:name="_Toc471908230"/>
      <w:bookmarkStart w:id="721" w:name="_Toc472006570"/>
      <w:bookmarkStart w:id="722" w:name="_Toc475535087"/>
      <w:bookmarkStart w:id="723" w:name="_Toc475535143"/>
      <w:bookmarkStart w:id="724" w:name="_Toc475535199"/>
      <w:bookmarkStart w:id="725" w:name="_Toc475536854"/>
      <w:bookmarkStart w:id="726" w:name="_Toc475536904"/>
      <w:bookmarkStart w:id="727" w:name="_Toc475536954"/>
      <w:bookmarkStart w:id="728" w:name="_Toc477854798"/>
      <w:bookmarkStart w:id="729" w:name="_Toc477854848"/>
      <w:bookmarkStart w:id="730" w:name="_Toc477855286"/>
      <w:bookmarkStart w:id="731" w:name="_Toc477864408"/>
      <w:bookmarkStart w:id="732" w:name="_Toc477864668"/>
      <w:bookmarkStart w:id="733" w:name="_Toc477867206"/>
      <w:bookmarkStart w:id="734" w:name="_Toc477867256"/>
      <w:bookmarkStart w:id="735" w:name="_Toc457235520"/>
      <w:bookmarkStart w:id="736" w:name="_Toc457235578"/>
      <w:bookmarkStart w:id="737" w:name="_Toc457240361"/>
      <w:bookmarkStart w:id="738" w:name="_Toc457240418"/>
      <w:bookmarkStart w:id="739" w:name="_Toc463242618"/>
      <w:bookmarkStart w:id="740" w:name="_Toc463242690"/>
      <w:bookmarkStart w:id="741" w:name="_Toc463242762"/>
      <w:bookmarkStart w:id="742" w:name="_Toc464455171"/>
      <w:bookmarkStart w:id="743" w:name="_Toc464629654"/>
      <w:bookmarkStart w:id="744" w:name="_Toc465174037"/>
      <w:bookmarkStart w:id="745" w:name="_Toc465174114"/>
      <w:bookmarkStart w:id="746" w:name="_Toc465174189"/>
      <w:bookmarkStart w:id="747" w:name="_Toc465190510"/>
      <w:bookmarkStart w:id="748" w:name="_Toc465190557"/>
      <w:bookmarkStart w:id="749" w:name="_Toc465960456"/>
      <w:bookmarkStart w:id="750" w:name="_Toc465960548"/>
      <w:bookmarkStart w:id="751" w:name="_Toc465966252"/>
      <w:bookmarkStart w:id="752" w:name="_Toc465967075"/>
      <w:bookmarkStart w:id="753" w:name="_Toc465967496"/>
      <w:bookmarkStart w:id="754" w:name="_Toc465967541"/>
      <w:bookmarkStart w:id="755" w:name="_Toc466468264"/>
      <w:bookmarkStart w:id="756" w:name="_Toc466468309"/>
      <w:bookmarkStart w:id="757" w:name="_Toc466469053"/>
      <w:bookmarkStart w:id="758" w:name="_Toc467171951"/>
      <w:bookmarkStart w:id="759" w:name="_Toc467171999"/>
      <w:bookmarkStart w:id="760" w:name="_Toc467172047"/>
      <w:bookmarkStart w:id="761" w:name="_Toc467172095"/>
      <w:bookmarkStart w:id="762" w:name="_Toc471213448"/>
      <w:bookmarkStart w:id="763" w:name="_Toc471213497"/>
      <w:bookmarkStart w:id="764" w:name="_Toc471224703"/>
      <w:bookmarkStart w:id="765" w:name="_Toc471224752"/>
      <w:bookmarkStart w:id="766" w:name="_Toc471288166"/>
      <w:bookmarkStart w:id="767" w:name="_Toc471288215"/>
      <w:bookmarkStart w:id="768" w:name="_Toc471393259"/>
      <w:bookmarkStart w:id="769" w:name="_Toc471908178"/>
      <w:bookmarkStart w:id="770" w:name="_Toc471908231"/>
      <w:bookmarkStart w:id="771" w:name="_Toc472006571"/>
      <w:bookmarkStart w:id="772" w:name="_Toc475535088"/>
      <w:bookmarkStart w:id="773" w:name="_Toc475535144"/>
      <w:bookmarkStart w:id="774" w:name="_Toc475535200"/>
      <w:bookmarkStart w:id="775" w:name="_Toc475536855"/>
      <w:bookmarkStart w:id="776" w:name="_Toc475536905"/>
      <w:bookmarkStart w:id="777" w:name="_Toc475536955"/>
      <w:bookmarkStart w:id="778" w:name="_Toc477854799"/>
      <w:bookmarkStart w:id="779" w:name="_Toc477854849"/>
      <w:bookmarkStart w:id="780" w:name="_Toc477855287"/>
      <w:bookmarkStart w:id="781" w:name="_Toc477864409"/>
      <w:bookmarkStart w:id="782" w:name="_Toc477864669"/>
      <w:bookmarkStart w:id="783" w:name="_Toc477867207"/>
      <w:bookmarkStart w:id="784" w:name="_Toc477867257"/>
      <w:bookmarkStart w:id="785" w:name="_Toc457235521"/>
      <w:bookmarkStart w:id="786" w:name="_Toc457235579"/>
      <w:bookmarkStart w:id="787" w:name="_Toc457240362"/>
      <w:bookmarkStart w:id="788" w:name="_Toc457240419"/>
      <w:bookmarkStart w:id="789" w:name="_Toc463242619"/>
      <w:bookmarkStart w:id="790" w:name="_Toc463242691"/>
      <w:bookmarkStart w:id="791" w:name="_Toc463242763"/>
      <w:bookmarkStart w:id="792" w:name="_Toc464455172"/>
      <w:bookmarkStart w:id="793" w:name="_Toc464629655"/>
      <w:bookmarkStart w:id="794" w:name="_Toc465174038"/>
      <w:bookmarkStart w:id="795" w:name="_Toc465174115"/>
      <w:bookmarkStart w:id="796" w:name="_Toc465174190"/>
      <w:bookmarkStart w:id="797" w:name="_Toc465190511"/>
      <w:bookmarkStart w:id="798" w:name="_Toc465190558"/>
      <w:bookmarkStart w:id="799" w:name="_Toc465960457"/>
      <w:bookmarkStart w:id="800" w:name="_Toc465960549"/>
      <w:bookmarkStart w:id="801" w:name="_Toc465966253"/>
      <w:bookmarkStart w:id="802" w:name="_Toc465967076"/>
      <w:bookmarkStart w:id="803" w:name="_Toc465967497"/>
      <w:bookmarkStart w:id="804" w:name="_Toc465967542"/>
      <w:bookmarkStart w:id="805" w:name="_Toc466468265"/>
      <w:bookmarkStart w:id="806" w:name="_Toc466468310"/>
      <w:bookmarkStart w:id="807" w:name="_Toc466469054"/>
      <w:bookmarkStart w:id="808" w:name="_Toc467171952"/>
      <w:bookmarkStart w:id="809" w:name="_Toc467172000"/>
      <w:bookmarkStart w:id="810" w:name="_Toc467172048"/>
      <w:bookmarkStart w:id="811" w:name="_Toc467172096"/>
      <w:bookmarkStart w:id="812" w:name="_Toc471213449"/>
      <w:bookmarkStart w:id="813" w:name="_Toc471213498"/>
      <w:bookmarkStart w:id="814" w:name="_Toc471224704"/>
      <w:bookmarkStart w:id="815" w:name="_Toc471224753"/>
      <w:bookmarkStart w:id="816" w:name="_Toc471288167"/>
      <w:bookmarkStart w:id="817" w:name="_Toc471288216"/>
      <w:bookmarkStart w:id="818" w:name="_Toc471393260"/>
      <w:bookmarkStart w:id="819" w:name="_Toc471908179"/>
      <w:bookmarkStart w:id="820" w:name="_Toc471908232"/>
      <w:bookmarkStart w:id="821" w:name="_Toc472006572"/>
      <w:bookmarkStart w:id="822" w:name="_Toc475535089"/>
      <w:bookmarkStart w:id="823" w:name="_Toc475535145"/>
      <w:bookmarkStart w:id="824" w:name="_Toc475535201"/>
      <w:bookmarkStart w:id="825" w:name="_Toc475536856"/>
      <w:bookmarkStart w:id="826" w:name="_Toc475536906"/>
      <w:bookmarkStart w:id="827" w:name="_Toc475536956"/>
      <w:bookmarkStart w:id="828" w:name="_Toc477854800"/>
      <w:bookmarkStart w:id="829" w:name="_Toc477854850"/>
      <w:bookmarkStart w:id="830" w:name="_Toc477855288"/>
      <w:bookmarkStart w:id="831" w:name="_Toc477864410"/>
      <w:bookmarkStart w:id="832" w:name="_Toc477864670"/>
      <w:bookmarkStart w:id="833" w:name="_Toc477867208"/>
      <w:bookmarkStart w:id="834" w:name="_Toc477867258"/>
      <w:bookmarkStart w:id="835" w:name="_Toc457235522"/>
      <w:bookmarkStart w:id="836" w:name="_Toc457235580"/>
      <w:bookmarkStart w:id="837" w:name="_Toc457240363"/>
      <w:bookmarkStart w:id="838" w:name="_Toc457240420"/>
      <w:bookmarkStart w:id="839" w:name="_Toc463242620"/>
      <w:bookmarkStart w:id="840" w:name="_Toc463242692"/>
      <w:bookmarkStart w:id="841" w:name="_Toc463242764"/>
      <w:bookmarkStart w:id="842" w:name="_Toc464455173"/>
      <w:bookmarkStart w:id="843" w:name="_Toc464629656"/>
      <w:bookmarkStart w:id="844" w:name="_Toc465174039"/>
      <w:bookmarkStart w:id="845" w:name="_Toc465174116"/>
      <w:bookmarkStart w:id="846" w:name="_Toc465174191"/>
      <w:bookmarkStart w:id="847" w:name="_Toc465190512"/>
      <w:bookmarkStart w:id="848" w:name="_Toc465190559"/>
      <w:bookmarkStart w:id="849" w:name="_Toc465960458"/>
      <w:bookmarkStart w:id="850" w:name="_Toc465960550"/>
      <w:bookmarkStart w:id="851" w:name="_Toc465966254"/>
      <w:bookmarkStart w:id="852" w:name="_Toc465967077"/>
      <w:bookmarkStart w:id="853" w:name="_Toc465967498"/>
      <w:bookmarkStart w:id="854" w:name="_Toc465967543"/>
      <w:bookmarkStart w:id="855" w:name="_Toc466468266"/>
      <w:bookmarkStart w:id="856" w:name="_Toc466468311"/>
      <w:bookmarkStart w:id="857" w:name="_Toc466469055"/>
      <w:bookmarkStart w:id="858" w:name="_Toc467171953"/>
      <w:bookmarkStart w:id="859" w:name="_Toc467172001"/>
      <w:bookmarkStart w:id="860" w:name="_Toc467172049"/>
      <w:bookmarkStart w:id="861" w:name="_Toc467172097"/>
      <w:bookmarkStart w:id="862" w:name="_Toc471213450"/>
      <w:bookmarkStart w:id="863" w:name="_Toc471213499"/>
      <w:bookmarkStart w:id="864" w:name="_Toc471224705"/>
      <w:bookmarkStart w:id="865" w:name="_Toc471224754"/>
      <w:bookmarkStart w:id="866" w:name="_Toc471288168"/>
      <w:bookmarkStart w:id="867" w:name="_Toc471288217"/>
      <w:bookmarkStart w:id="868" w:name="_Toc471393261"/>
      <w:bookmarkStart w:id="869" w:name="_Toc471908180"/>
      <w:bookmarkStart w:id="870" w:name="_Toc471908233"/>
      <w:bookmarkStart w:id="871" w:name="_Toc472006573"/>
      <w:bookmarkStart w:id="872" w:name="_Toc475535090"/>
      <w:bookmarkStart w:id="873" w:name="_Toc475535146"/>
      <w:bookmarkStart w:id="874" w:name="_Toc475535202"/>
      <w:bookmarkStart w:id="875" w:name="_Toc475536857"/>
      <w:bookmarkStart w:id="876" w:name="_Toc475536907"/>
      <w:bookmarkStart w:id="877" w:name="_Toc475536957"/>
      <w:bookmarkStart w:id="878" w:name="_Toc477854801"/>
      <w:bookmarkStart w:id="879" w:name="_Toc477854851"/>
      <w:bookmarkStart w:id="880" w:name="_Toc477855289"/>
      <w:bookmarkStart w:id="881" w:name="_Toc477864411"/>
      <w:bookmarkStart w:id="882" w:name="_Toc477864671"/>
      <w:bookmarkStart w:id="883" w:name="_Toc477867209"/>
      <w:bookmarkStart w:id="884" w:name="_Toc477867259"/>
      <w:bookmarkStart w:id="885" w:name="_Toc457235523"/>
      <w:bookmarkStart w:id="886" w:name="_Toc457235581"/>
      <w:bookmarkStart w:id="887" w:name="_Toc457240364"/>
      <w:bookmarkStart w:id="888" w:name="_Toc457240421"/>
      <w:bookmarkStart w:id="889" w:name="_Toc463242621"/>
      <w:bookmarkStart w:id="890" w:name="_Toc463242693"/>
      <w:bookmarkStart w:id="891" w:name="_Toc463242765"/>
      <w:bookmarkStart w:id="892" w:name="_Toc464455174"/>
      <w:bookmarkStart w:id="893" w:name="_Toc464629657"/>
      <w:bookmarkStart w:id="894" w:name="_Toc465174040"/>
      <w:bookmarkStart w:id="895" w:name="_Toc465174117"/>
      <w:bookmarkStart w:id="896" w:name="_Toc465174192"/>
      <w:bookmarkStart w:id="897" w:name="_Toc465190513"/>
      <w:bookmarkStart w:id="898" w:name="_Toc465190560"/>
      <w:bookmarkStart w:id="899" w:name="_Toc465960459"/>
      <w:bookmarkStart w:id="900" w:name="_Toc465960551"/>
      <w:bookmarkStart w:id="901" w:name="_Toc465966255"/>
      <w:bookmarkStart w:id="902" w:name="_Toc465967078"/>
      <w:bookmarkStart w:id="903" w:name="_Toc465967499"/>
      <w:bookmarkStart w:id="904" w:name="_Toc465967544"/>
      <w:bookmarkStart w:id="905" w:name="_Toc466468267"/>
      <w:bookmarkStart w:id="906" w:name="_Toc466468312"/>
      <w:bookmarkStart w:id="907" w:name="_Toc466469056"/>
      <w:bookmarkStart w:id="908" w:name="_Toc467171954"/>
      <w:bookmarkStart w:id="909" w:name="_Toc467172002"/>
      <w:bookmarkStart w:id="910" w:name="_Toc467172050"/>
      <w:bookmarkStart w:id="911" w:name="_Toc467172098"/>
      <w:bookmarkStart w:id="912" w:name="_Toc471213451"/>
      <w:bookmarkStart w:id="913" w:name="_Toc471213500"/>
      <w:bookmarkStart w:id="914" w:name="_Toc471224706"/>
      <w:bookmarkStart w:id="915" w:name="_Toc471224755"/>
      <w:bookmarkStart w:id="916" w:name="_Toc471288169"/>
      <w:bookmarkStart w:id="917" w:name="_Toc471288218"/>
      <w:bookmarkStart w:id="918" w:name="_Toc471393262"/>
      <w:bookmarkStart w:id="919" w:name="_Toc471908181"/>
      <w:bookmarkStart w:id="920" w:name="_Toc471908234"/>
      <w:bookmarkStart w:id="921" w:name="_Toc472006574"/>
      <w:bookmarkStart w:id="922" w:name="_Toc475535091"/>
      <w:bookmarkStart w:id="923" w:name="_Toc475535147"/>
      <w:bookmarkStart w:id="924" w:name="_Toc475535203"/>
      <w:bookmarkStart w:id="925" w:name="_Toc475536858"/>
      <w:bookmarkStart w:id="926" w:name="_Toc475536908"/>
      <w:bookmarkStart w:id="927" w:name="_Toc475536958"/>
      <w:bookmarkStart w:id="928" w:name="_Toc477854802"/>
      <w:bookmarkStart w:id="929" w:name="_Toc477854852"/>
      <w:bookmarkStart w:id="930" w:name="_Toc477855290"/>
      <w:bookmarkStart w:id="931" w:name="_Toc477864412"/>
      <w:bookmarkStart w:id="932" w:name="_Toc477864672"/>
      <w:bookmarkStart w:id="933" w:name="_Toc477867210"/>
      <w:bookmarkStart w:id="934" w:name="_Toc477867260"/>
      <w:bookmarkStart w:id="935" w:name="_Toc480386201"/>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t>Model for checking consistency of metadata on medi</w:t>
      </w:r>
      <w:r w:rsidR="000655DD">
        <w:t>a</w:t>
      </w:r>
      <w:bookmarkEnd w:id="935"/>
    </w:p>
    <w:p w:rsidR="00127CA8" w:rsidRDefault="00127CA8" w:rsidP="00522463">
      <w:r>
        <w:t>At any point in time the on-media data structures must be in a c</w:t>
      </w:r>
      <w:r w:rsidR="00E82943">
        <w:t xml:space="preserve">onsistent state. </w:t>
      </w:r>
    </w:p>
    <w:p w:rsidR="00743850" w:rsidRPr="00743850" w:rsidRDefault="00C95986" w:rsidP="00743850">
      <w:pPr>
        <w:pStyle w:val="Heading3"/>
      </w:pPr>
      <w:r>
        <w:t xml:space="preserve"> </w:t>
      </w:r>
      <w:bookmarkStart w:id="936" w:name="_Toc480386202"/>
      <w:r w:rsidR="00743850" w:rsidRPr="00743850">
        <w:t>Consistency Checking</w:t>
      </w:r>
      <w:bookmarkEnd w:id="936"/>
    </w:p>
    <w:p w:rsidR="0068149E" w:rsidRDefault="00743850" w:rsidP="008C1C8E">
      <w:r w:rsidRPr="00743850">
        <w:t xml:space="preserve">For pmemfile V1.0 we will not have a consistency checker.  The use of the transactions offered in libpmemobj provide a level of consistency that is sufficient for the first release. </w:t>
      </w:r>
      <w:r w:rsidR="00CF17CF">
        <w:t xml:space="preserve"> Section </w:t>
      </w:r>
      <w:r w:rsidR="00CF17CF" w:rsidRPr="00CF17CF">
        <w:rPr>
          <w:rStyle w:val="IntenseReference"/>
        </w:rPr>
        <w:fldChar w:fldCharType="begin"/>
      </w:r>
      <w:r w:rsidR="00CF17CF" w:rsidRPr="00CF17CF">
        <w:rPr>
          <w:rStyle w:val="IntenseReference"/>
        </w:rPr>
        <w:instrText xml:space="preserve"> REF _Ref477793882 \h </w:instrText>
      </w:r>
      <w:r w:rsidR="00CF17CF">
        <w:rPr>
          <w:rStyle w:val="IntenseReference"/>
        </w:rPr>
        <w:instrText xml:space="preserve"> \* MERGEFORMAT </w:instrText>
      </w:r>
      <w:r w:rsidR="00CF17CF" w:rsidRPr="00CF17CF">
        <w:rPr>
          <w:rStyle w:val="IntenseReference"/>
        </w:rPr>
      </w:r>
      <w:r w:rsidR="00CF17CF" w:rsidRPr="00CF17CF">
        <w:rPr>
          <w:rStyle w:val="IntenseReference"/>
        </w:rPr>
        <w:fldChar w:fldCharType="separate"/>
      </w:r>
      <w:r w:rsidR="00A15EB6" w:rsidRPr="00A15EB6">
        <w:rPr>
          <w:rStyle w:val="IntenseReference"/>
        </w:rPr>
        <w:t>Persistent Data Structures</w:t>
      </w:r>
      <w:r w:rsidR="00CF17CF" w:rsidRPr="00CF17CF">
        <w:rPr>
          <w:rStyle w:val="IntenseReference"/>
        </w:rPr>
        <w:fldChar w:fldCharType="end"/>
      </w:r>
      <w:r w:rsidR="00CF17CF" w:rsidRPr="00CF17CF">
        <w:rPr>
          <w:rStyle w:val="IntenseReference"/>
        </w:rPr>
        <w:t xml:space="preserve"> </w:t>
      </w:r>
      <w:r w:rsidR="00CF17CF">
        <w:t>defines all valid values for each member of the persistent data structure.  This section describes in more detail how we plan to provide consisten</w:t>
      </w:r>
      <w:r w:rsidR="0068149E">
        <w:t xml:space="preserve">cy checking when </w:t>
      </w:r>
      <w:r w:rsidR="00F92D7C">
        <w:t>an</w:t>
      </w:r>
      <w:r w:rsidR="0068149E">
        <w:t xml:space="preserve"> ‘fsck’ like tool is developed. This section is intended to aid developers and system administrators in understanding the valid states of a pmemfile file system.</w:t>
      </w:r>
    </w:p>
    <w:p w:rsidR="008C1C8E" w:rsidRPr="0072573C" w:rsidRDefault="008C1C8E" w:rsidP="0072573C">
      <w:pPr>
        <w:pStyle w:val="Heading4"/>
        <w:rPr>
          <w:rStyle w:val="IntenseReference"/>
          <w:b/>
          <w:bCs/>
          <w:smallCaps w:val="0"/>
          <w:u w:val="none"/>
        </w:rPr>
      </w:pPr>
      <w:r w:rsidRPr="0072573C">
        <w:rPr>
          <w:rStyle w:val="IntenseReference"/>
          <w:b/>
          <w:bCs/>
          <w:smallCaps w:val="0"/>
          <w:u w:val="none"/>
        </w:rPr>
        <w:t>Pmemobj object consistency</w:t>
      </w:r>
    </w:p>
    <w:p w:rsidR="008C1C8E" w:rsidRDefault="008C1C8E" w:rsidP="008C1C8E">
      <w:r>
        <w:t>The integrity of the pmemobj pool is the first consistency check that will be done.  Tools such as pmemcheck and pmempool can be utilized to verify the object consistency within the pool.</w:t>
      </w:r>
    </w:p>
    <w:p w:rsidR="008C1C8E" w:rsidRDefault="00B000EB" w:rsidP="0072573C">
      <w:pPr>
        <w:pStyle w:val="Heading4"/>
      </w:pPr>
      <w:r>
        <w:t>Pmemfile object</w:t>
      </w:r>
      <w:r w:rsidR="0072573C">
        <w:t xml:space="preserve"> consistency</w:t>
      </w:r>
    </w:p>
    <w:p w:rsidR="00A357A6" w:rsidRDefault="000925EC" w:rsidP="000925EC">
      <w:r>
        <w:t xml:space="preserve">All on media </w:t>
      </w:r>
      <w:r w:rsidR="00E23807">
        <w:t>Pmemfile</w:t>
      </w:r>
      <w:r>
        <w:t xml:space="preserve"> data structures are pmemob</w:t>
      </w:r>
      <w:r w:rsidR="00A62F68">
        <w:t xml:space="preserve">j objects.  </w:t>
      </w:r>
      <w:r>
        <w:t>This section describes, at a high level what a consistenc</w:t>
      </w:r>
      <w:r w:rsidR="00A62F68">
        <w:t>y checker will do for Pmemfile.</w:t>
      </w:r>
    </w:p>
    <w:p w:rsidR="000925EC" w:rsidRDefault="00A357A6" w:rsidP="00A357A6">
      <w:pPr>
        <w:pStyle w:val="Heading5"/>
      </w:pPr>
      <w:r>
        <w:t>Inodes</w:t>
      </w:r>
    </w:p>
    <w:p w:rsidR="00A357A6" w:rsidRDefault="00A357A6" w:rsidP="00A357A6">
      <w:r>
        <w:t>The first step in checking for Pmemfile consistency will be to process all inodes:</w:t>
      </w:r>
    </w:p>
    <w:p w:rsidR="0092612E" w:rsidRDefault="0092612E" w:rsidP="00A357A6">
      <w:r>
        <w:t>T</w:t>
      </w:r>
      <w:r w:rsidR="00A357A6">
        <w:t>he following</w:t>
      </w:r>
      <w:r>
        <w:t xml:space="preserve"> information will be gathered and cached in support of checking inode consistency:</w:t>
      </w:r>
    </w:p>
    <w:p w:rsidR="0092612E" w:rsidRDefault="0092612E" w:rsidP="00A357A6">
      <w:pPr>
        <w:pStyle w:val="ListParagraph"/>
        <w:numPr>
          <w:ilvl w:val="0"/>
          <w:numId w:val="162"/>
        </w:numPr>
      </w:pPr>
      <w:r>
        <w:t>list of directory inodes</w:t>
      </w:r>
    </w:p>
    <w:p w:rsidR="0092612E" w:rsidRDefault="00A357A6" w:rsidP="00A357A6">
      <w:pPr>
        <w:pStyle w:val="ListParagraph"/>
        <w:numPr>
          <w:ilvl w:val="0"/>
          <w:numId w:val="162"/>
        </w:numPr>
      </w:pPr>
      <w:r>
        <w:t>list of file inodes</w:t>
      </w:r>
    </w:p>
    <w:p w:rsidR="0092612E" w:rsidRDefault="00A357A6" w:rsidP="00A357A6">
      <w:pPr>
        <w:pStyle w:val="ListParagraph"/>
        <w:numPr>
          <w:ilvl w:val="0"/>
          <w:numId w:val="162"/>
        </w:numPr>
      </w:pPr>
      <w:r>
        <w:t>list of inodes in use(nlink &gt;0)</w:t>
      </w:r>
    </w:p>
    <w:p w:rsidR="0092612E" w:rsidRDefault="00A357A6" w:rsidP="00A357A6">
      <w:pPr>
        <w:pStyle w:val="ListParagraph"/>
        <w:numPr>
          <w:ilvl w:val="0"/>
          <w:numId w:val="162"/>
        </w:numPr>
      </w:pPr>
      <w:r>
        <w:t>list of blocks in use</w:t>
      </w:r>
    </w:p>
    <w:p w:rsidR="0092612E" w:rsidRDefault="0092612E" w:rsidP="00A357A6">
      <w:pPr>
        <w:pStyle w:val="ListParagraph"/>
        <w:numPr>
          <w:ilvl w:val="0"/>
          <w:numId w:val="162"/>
        </w:numPr>
      </w:pPr>
      <w:r>
        <w:t>list of duplicate blocks</w:t>
      </w:r>
    </w:p>
    <w:p w:rsidR="0092612E" w:rsidRDefault="00A357A6" w:rsidP="00A357A6">
      <w:pPr>
        <w:pStyle w:val="ListParagraph"/>
        <w:numPr>
          <w:ilvl w:val="0"/>
          <w:numId w:val="162"/>
        </w:numPr>
      </w:pPr>
      <w:r>
        <w:t>list of inodes with bad fields(as noted above)</w:t>
      </w:r>
    </w:p>
    <w:p w:rsidR="0092612E" w:rsidRDefault="00A357A6" w:rsidP="00A357A6">
      <w:pPr>
        <w:pStyle w:val="ListParagraph"/>
        <w:numPr>
          <w:ilvl w:val="0"/>
          <w:numId w:val="162"/>
        </w:numPr>
      </w:pPr>
      <w:r>
        <w:t>list of inodes which are symlinks</w:t>
      </w:r>
    </w:p>
    <w:p w:rsidR="0092612E" w:rsidRDefault="0092612E" w:rsidP="0092612E">
      <w:pPr>
        <w:pStyle w:val="ListParagraph"/>
        <w:numPr>
          <w:ilvl w:val="0"/>
          <w:numId w:val="162"/>
        </w:numPr>
      </w:pPr>
      <w:r>
        <w:t>list of orphan</w:t>
      </w:r>
      <w:r w:rsidR="00A357A6">
        <w:t>ed inod</w:t>
      </w:r>
      <w:r>
        <w:t>es</w:t>
      </w:r>
    </w:p>
    <w:p w:rsidR="00B24DA5" w:rsidRDefault="00B24DA5" w:rsidP="0092612E">
      <w:r>
        <w:t>The inode fields are checked:</w:t>
      </w:r>
    </w:p>
    <w:p w:rsidR="00B24DA5" w:rsidRDefault="0092612E" w:rsidP="0092612E">
      <w:pPr>
        <w:pStyle w:val="ListParagraph"/>
        <w:numPr>
          <w:ilvl w:val="0"/>
          <w:numId w:val="163"/>
        </w:numPr>
      </w:pPr>
      <w:r>
        <w:t>mode field is legal</w:t>
      </w:r>
    </w:p>
    <w:p w:rsidR="00B24DA5" w:rsidRDefault="0092612E" w:rsidP="0092612E">
      <w:pPr>
        <w:pStyle w:val="ListParagraph"/>
        <w:numPr>
          <w:ilvl w:val="0"/>
          <w:numId w:val="163"/>
        </w:numPr>
      </w:pPr>
      <w:r>
        <w:t>size and block count fields are correct</w:t>
      </w:r>
    </w:p>
    <w:p w:rsidR="00B24DA5" w:rsidRDefault="0092612E" w:rsidP="0092612E">
      <w:pPr>
        <w:pStyle w:val="ListParagraph"/>
        <w:numPr>
          <w:ilvl w:val="0"/>
          <w:numId w:val="163"/>
        </w:numPr>
      </w:pPr>
      <w:r>
        <w:t>Blocks are not in use by another inode</w:t>
      </w:r>
    </w:p>
    <w:p w:rsidR="0092612E" w:rsidRDefault="0092612E" w:rsidP="0092612E">
      <w:pPr>
        <w:pStyle w:val="ListParagraph"/>
        <w:numPr>
          <w:ilvl w:val="0"/>
          <w:numId w:val="163"/>
        </w:numPr>
      </w:pPr>
      <w:r>
        <w:t>Broken symlinks (no file on the other end of the symlink)</w:t>
      </w:r>
    </w:p>
    <w:p w:rsidR="00B24DA5" w:rsidRDefault="00B24DA5" w:rsidP="00B24DA5">
      <w:pPr>
        <w:pStyle w:val="Heading5"/>
      </w:pPr>
      <w:r>
        <w:t>D</w:t>
      </w:r>
      <w:r w:rsidR="00C0101C">
        <w:t>irectories inodes</w:t>
      </w:r>
    </w:p>
    <w:p w:rsidR="00B24DA5" w:rsidRDefault="00B24DA5" w:rsidP="00B24DA5">
      <w:r>
        <w:t>Verification of directories includes:</w:t>
      </w:r>
    </w:p>
    <w:p w:rsidR="00B24DA5" w:rsidRDefault="00B24DA5" w:rsidP="00B24DA5">
      <w:pPr>
        <w:pStyle w:val="ListParagraph"/>
        <w:numPr>
          <w:ilvl w:val="0"/>
          <w:numId w:val="164"/>
        </w:numPr>
      </w:pPr>
      <w:r>
        <w:t>That a directory entry has at least two entries, '.' and '..'</w:t>
      </w:r>
    </w:p>
    <w:p w:rsidR="00B24DA5" w:rsidRDefault="00B24DA5" w:rsidP="00B24DA5">
      <w:pPr>
        <w:pStyle w:val="ListParagraph"/>
        <w:numPr>
          <w:ilvl w:val="0"/>
          <w:numId w:val="164"/>
        </w:numPr>
      </w:pPr>
      <w:r>
        <w:t>'.' is the first entry and it's inode should be that of the directory</w:t>
      </w:r>
    </w:p>
    <w:p w:rsidR="00B24DA5" w:rsidRDefault="00B24DA5" w:rsidP="00B24DA5">
      <w:pPr>
        <w:pStyle w:val="ListParagraph"/>
        <w:numPr>
          <w:ilvl w:val="0"/>
          <w:numId w:val="164"/>
        </w:numPr>
      </w:pPr>
      <w:r>
        <w:t>'..' is the 2nd entry in the directory and it’s inode is that of the parent directory</w:t>
      </w:r>
    </w:p>
    <w:p w:rsidR="00B24DA5" w:rsidRDefault="00B24DA5" w:rsidP="00B24DA5">
      <w:pPr>
        <w:pStyle w:val="ListParagraph"/>
        <w:numPr>
          <w:ilvl w:val="0"/>
          <w:numId w:val="164"/>
        </w:numPr>
      </w:pPr>
      <w:r>
        <w:t>The directory inode number should refer to an in use inode.</w:t>
      </w:r>
    </w:p>
    <w:p w:rsidR="00B24DA5" w:rsidRDefault="00B24DA5" w:rsidP="00B24DA5">
      <w:pPr>
        <w:pStyle w:val="ListParagraph"/>
        <w:numPr>
          <w:ilvl w:val="1"/>
          <w:numId w:val="164"/>
        </w:numPr>
      </w:pPr>
      <w:r>
        <w:t>Not on orphaned list</w:t>
      </w:r>
    </w:p>
    <w:p w:rsidR="00B24DA5" w:rsidRDefault="00B24DA5" w:rsidP="00B24DA5">
      <w:pPr>
        <w:pStyle w:val="ListParagraph"/>
        <w:numPr>
          <w:ilvl w:val="0"/>
          <w:numId w:val="164"/>
        </w:numPr>
      </w:pPr>
      <w:r>
        <w:t>The directory entry name is a null terminated string and is not larger than PMEMFILE_MAX_FILE_NAME + 1 in size.</w:t>
      </w:r>
    </w:p>
    <w:p w:rsidR="00B24DA5" w:rsidRDefault="00B24DA5" w:rsidP="00B24DA5">
      <w:pPr>
        <w:pStyle w:val="ListParagraph"/>
        <w:numPr>
          <w:ilvl w:val="0"/>
          <w:numId w:val="164"/>
        </w:numPr>
      </w:pPr>
      <w:r>
        <w:t>The number of elements in the dirents[] structure is the same as the value for num_elements.</w:t>
      </w:r>
    </w:p>
    <w:p w:rsidR="00C0101C" w:rsidRDefault="00C0101C" w:rsidP="00C0101C">
      <w:pPr>
        <w:pStyle w:val="Heading5"/>
      </w:pPr>
      <w:r>
        <w:t>Directories and directory entries</w:t>
      </w:r>
    </w:p>
    <w:p w:rsidR="00C0101C" w:rsidRPr="00C0101C" w:rsidRDefault="00C0101C" w:rsidP="00C0101C">
      <w:pPr>
        <w:pStyle w:val="ListParagraph"/>
        <w:numPr>
          <w:ilvl w:val="0"/>
          <w:numId w:val="167"/>
        </w:numPr>
      </w:pPr>
      <w:r>
        <w:t>Finds file system root</w:t>
      </w:r>
      <w:r w:rsidR="0082440D">
        <w:t xml:space="preserve"> directory</w:t>
      </w:r>
      <w:r>
        <w:t xml:space="preserve"> and marks it as processed.</w:t>
      </w:r>
    </w:p>
    <w:p w:rsidR="00C0101C" w:rsidRDefault="00C0101C" w:rsidP="00C0101C">
      <w:pPr>
        <w:pStyle w:val="ListParagraph"/>
        <w:numPr>
          <w:ilvl w:val="0"/>
          <w:numId w:val="166"/>
        </w:numPr>
      </w:pPr>
      <w:r>
        <w:t>Then, for each directory it attempts to trace up the file system tree until it reaches a directory that has been previously processed. This previously processed parent directory means that it has been found to be attached to the file system root.</w:t>
      </w:r>
    </w:p>
    <w:p w:rsidR="00C0101C" w:rsidRDefault="00C0101C" w:rsidP="00C0101C">
      <w:pPr>
        <w:pStyle w:val="ListParagraph"/>
        <w:numPr>
          <w:ilvl w:val="0"/>
          <w:numId w:val="166"/>
        </w:numPr>
      </w:pPr>
      <w:r>
        <w:t>If we cannot get to a previously verified root directory of the path we are currently traversing we mark this directory as detached and the following data is stored:</w:t>
      </w:r>
    </w:p>
    <w:p w:rsidR="00C0101C" w:rsidRDefault="00C0101C" w:rsidP="00C0101C">
      <w:pPr>
        <w:pStyle w:val="ListParagraph"/>
        <w:numPr>
          <w:ilvl w:val="1"/>
          <w:numId w:val="166"/>
        </w:numPr>
      </w:pPr>
      <w:r>
        <w:t>inode number</w:t>
      </w:r>
    </w:p>
    <w:p w:rsidR="00C0101C" w:rsidRDefault="00C0101C" w:rsidP="00C0101C">
      <w:pPr>
        <w:pStyle w:val="ListParagraph"/>
        <w:numPr>
          <w:ilvl w:val="1"/>
          <w:numId w:val="166"/>
        </w:numPr>
      </w:pPr>
      <w:r>
        <w:t>permissions</w:t>
      </w:r>
    </w:p>
    <w:p w:rsidR="00C0101C" w:rsidRDefault="00C0101C" w:rsidP="00C0101C">
      <w:pPr>
        <w:pStyle w:val="ListParagraph"/>
        <w:numPr>
          <w:ilvl w:val="1"/>
          <w:numId w:val="166"/>
        </w:numPr>
      </w:pPr>
      <w:r>
        <w:t>owner, group</w:t>
      </w:r>
    </w:p>
    <w:p w:rsidR="00C0101C" w:rsidRDefault="00C0101C" w:rsidP="00C0101C">
      <w:pPr>
        <w:pStyle w:val="ListParagraph"/>
        <w:numPr>
          <w:ilvl w:val="1"/>
          <w:numId w:val="166"/>
        </w:numPr>
      </w:pPr>
      <w:r>
        <w:t>size</w:t>
      </w:r>
    </w:p>
    <w:p w:rsidR="00C0101C" w:rsidRDefault="00C0101C" w:rsidP="00C0101C">
      <w:pPr>
        <w:pStyle w:val="ListParagraph"/>
        <w:numPr>
          <w:ilvl w:val="1"/>
          <w:numId w:val="166"/>
        </w:numPr>
      </w:pPr>
      <w:r>
        <w:t>date</w:t>
      </w:r>
    </w:p>
    <w:p w:rsidR="0082440D" w:rsidRDefault="0082440D" w:rsidP="0082440D">
      <w:pPr>
        <w:pStyle w:val="Heading5"/>
      </w:pPr>
      <w:r>
        <w:t>Super Block</w:t>
      </w:r>
    </w:p>
    <w:p w:rsidR="006B4A83" w:rsidRPr="006B4A83" w:rsidRDefault="006B4A83" w:rsidP="006B4A83">
      <w:r>
        <w:t>Validate:</w:t>
      </w:r>
    </w:p>
    <w:p w:rsidR="006B4A83" w:rsidRDefault="006B4A83" w:rsidP="006B4A83">
      <w:pPr>
        <w:pStyle w:val="ListParagraph"/>
        <w:numPr>
          <w:ilvl w:val="0"/>
          <w:numId w:val="168"/>
        </w:numPr>
      </w:pPr>
      <w:r>
        <w:t xml:space="preserve">There is a super block object for the </w:t>
      </w:r>
      <w:r w:rsidR="00E23807">
        <w:t>Pmemfile</w:t>
      </w:r>
      <w:r>
        <w:t xml:space="preserve"> file system.</w:t>
      </w:r>
    </w:p>
    <w:p w:rsidR="006B4A83" w:rsidRDefault="006B4A83" w:rsidP="006B4A83">
      <w:pPr>
        <w:pStyle w:val="ListParagraph"/>
        <w:numPr>
          <w:ilvl w:val="0"/>
          <w:numId w:val="168"/>
        </w:numPr>
      </w:pPr>
      <w:r>
        <w:t>The values for the super block are valid:</w:t>
      </w:r>
    </w:p>
    <w:p w:rsidR="006B4A83" w:rsidRDefault="006B4A83" w:rsidP="006B4A83">
      <w:pPr>
        <w:pStyle w:val="ListParagraph"/>
        <w:numPr>
          <w:ilvl w:val="1"/>
          <w:numId w:val="168"/>
        </w:numPr>
      </w:pPr>
      <w:r>
        <w:t>Valid root inode</w:t>
      </w:r>
    </w:p>
    <w:p w:rsidR="006B4A83" w:rsidRDefault="006B4A83" w:rsidP="004A26DF">
      <w:pPr>
        <w:pStyle w:val="ListParagraph"/>
        <w:numPr>
          <w:ilvl w:val="1"/>
          <w:numId w:val="168"/>
        </w:numPr>
      </w:pPr>
      <w:r>
        <w:t>Valid version</w:t>
      </w:r>
    </w:p>
    <w:p w:rsidR="006B4A83" w:rsidRDefault="006B4A83" w:rsidP="006B4A83">
      <w:pPr>
        <w:pStyle w:val="Heading5"/>
      </w:pPr>
      <w:r>
        <w:t>Repair</w:t>
      </w:r>
    </w:p>
    <w:p w:rsidR="000B4B77" w:rsidRDefault="000B4B77" w:rsidP="000B4B77">
      <w:r>
        <w:t>Repair of a file system can be managed, in some cases, without user intervention. The following issues can be repaired without intervention:</w:t>
      </w:r>
    </w:p>
    <w:p w:rsidR="00CF2C17" w:rsidRDefault="00CF2C17" w:rsidP="00CF2C17">
      <w:pPr>
        <w:pStyle w:val="ListParagraph"/>
        <w:numPr>
          <w:ilvl w:val="0"/>
          <w:numId w:val="173"/>
        </w:numPr>
      </w:pPr>
      <w:r>
        <w:t>No root inode</w:t>
      </w:r>
    </w:p>
    <w:p w:rsidR="00CF2C17" w:rsidRPr="000B4B77" w:rsidRDefault="00CF2C17" w:rsidP="00CF2C17">
      <w:pPr>
        <w:pStyle w:val="ListParagraph"/>
        <w:numPr>
          <w:ilvl w:val="1"/>
          <w:numId w:val="173"/>
        </w:numPr>
      </w:pPr>
      <w:r>
        <w:t>To do this all directories must be attached except to the root inode which is missing. This means all directories below the root inode must be marked as processed.</w:t>
      </w:r>
    </w:p>
    <w:p w:rsidR="00315FBA" w:rsidRDefault="006B4A83" w:rsidP="00315FBA">
      <w:pPr>
        <w:pStyle w:val="ListParagraph"/>
        <w:numPr>
          <w:ilvl w:val="0"/>
          <w:numId w:val="170"/>
        </w:numPr>
      </w:pPr>
      <w:r>
        <w:t>Broken symlinks</w:t>
      </w:r>
    </w:p>
    <w:p w:rsidR="000B4B77" w:rsidRDefault="000B4B77" w:rsidP="000B4B77">
      <w:pPr>
        <w:pStyle w:val="ListParagraph"/>
        <w:numPr>
          <w:ilvl w:val="1"/>
          <w:numId w:val="170"/>
        </w:numPr>
      </w:pPr>
      <w:r>
        <w:t>Symlink inode will be deleted</w:t>
      </w:r>
    </w:p>
    <w:p w:rsidR="006B4A83" w:rsidRDefault="006B4A83" w:rsidP="006B4A83">
      <w:pPr>
        <w:pStyle w:val="ListParagraph"/>
        <w:numPr>
          <w:ilvl w:val="0"/>
          <w:numId w:val="170"/>
        </w:numPr>
      </w:pPr>
      <w:r>
        <w:t>Duplicate blocks</w:t>
      </w:r>
    </w:p>
    <w:p w:rsidR="000B4B77" w:rsidRDefault="000B4B77" w:rsidP="000B4B77">
      <w:pPr>
        <w:pStyle w:val="ListParagraph"/>
        <w:numPr>
          <w:ilvl w:val="1"/>
          <w:numId w:val="170"/>
        </w:numPr>
      </w:pPr>
      <w:r>
        <w:t>File will be cloned, using current block data and multiple block reference inodes will be deleted</w:t>
      </w:r>
    </w:p>
    <w:p w:rsidR="000B4B77" w:rsidRDefault="000B4B77" w:rsidP="000B4B77">
      <w:pPr>
        <w:pStyle w:val="ListParagraph"/>
        <w:numPr>
          <w:ilvl w:val="0"/>
          <w:numId w:val="170"/>
        </w:numPr>
      </w:pPr>
      <w:r>
        <w:t>Orphaned inode list</w:t>
      </w:r>
    </w:p>
    <w:p w:rsidR="000B4B77" w:rsidRDefault="000B4B77" w:rsidP="000B4B77">
      <w:pPr>
        <w:pStyle w:val="ListParagraph"/>
        <w:numPr>
          <w:ilvl w:val="1"/>
          <w:numId w:val="170"/>
        </w:numPr>
      </w:pPr>
      <w:r>
        <w:t>Process list, if inode is not on media but in orphaned inode list, just remove from list</w:t>
      </w:r>
    </w:p>
    <w:p w:rsidR="000B4B77" w:rsidRDefault="000B4B77" w:rsidP="000B4B77">
      <w:pPr>
        <w:pStyle w:val="ListParagraph"/>
        <w:numPr>
          <w:ilvl w:val="1"/>
          <w:numId w:val="170"/>
        </w:numPr>
      </w:pPr>
      <w:r>
        <w:t>Otherwise, process as normal</w:t>
      </w:r>
    </w:p>
    <w:p w:rsidR="003F65F1" w:rsidRDefault="003F65F1" w:rsidP="006B4A83">
      <w:pPr>
        <w:pStyle w:val="ListParagraph"/>
        <w:numPr>
          <w:ilvl w:val="0"/>
          <w:numId w:val="170"/>
        </w:numPr>
      </w:pPr>
      <w:r>
        <w:t>File size</w:t>
      </w:r>
    </w:p>
    <w:p w:rsidR="003F65F1" w:rsidRDefault="003F65F1" w:rsidP="006B4A83">
      <w:pPr>
        <w:pStyle w:val="ListParagraph"/>
        <w:numPr>
          <w:ilvl w:val="0"/>
          <w:numId w:val="170"/>
        </w:numPr>
      </w:pPr>
      <w:r>
        <w:t>Some inode flags and modes</w:t>
      </w:r>
    </w:p>
    <w:p w:rsidR="00E20348" w:rsidRDefault="00E20348" w:rsidP="006B4A83">
      <w:pPr>
        <w:pStyle w:val="ListParagraph"/>
        <w:numPr>
          <w:ilvl w:val="0"/>
          <w:numId w:val="170"/>
        </w:numPr>
      </w:pPr>
      <w:r>
        <w:t>Missing ‘.’  or ‘..’ entries if all other directory data is clean</w:t>
      </w:r>
    </w:p>
    <w:p w:rsidR="003F65F1" w:rsidRDefault="00C505ED" w:rsidP="00C505ED">
      <w:pPr>
        <w:pStyle w:val="Heading5"/>
      </w:pPr>
      <w:r>
        <w:t>When repair is not possible</w:t>
      </w:r>
    </w:p>
    <w:p w:rsidR="00C505ED" w:rsidRDefault="00C505ED" w:rsidP="00C505ED">
      <w:r>
        <w:t>In the following cases automated repair will not be offered:</w:t>
      </w:r>
    </w:p>
    <w:p w:rsidR="00C505ED" w:rsidRDefault="00C505ED" w:rsidP="00C505ED">
      <w:pPr>
        <w:pStyle w:val="ListParagraph"/>
        <w:numPr>
          <w:ilvl w:val="0"/>
          <w:numId w:val="172"/>
        </w:numPr>
      </w:pPr>
      <w:r>
        <w:t xml:space="preserve">Detached directories. </w:t>
      </w:r>
    </w:p>
    <w:p w:rsidR="00E20348" w:rsidRDefault="00E20348" w:rsidP="00E20348">
      <w:pPr>
        <w:pStyle w:val="ListParagraph"/>
        <w:numPr>
          <w:ilvl w:val="1"/>
          <w:numId w:val="172"/>
        </w:numPr>
      </w:pPr>
      <w:r>
        <w:t>If root inode but not all directories are attached to a path which leads to root</w:t>
      </w:r>
    </w:p>
    <w:p w:rsidR="00C505ED" w:rsidRDefault="00BB752F" w:rsidP="00C505ED">
      <w:pPr>
        <w:pStyle w:val="ListParagraph"/>
        <w:numPr>
          <w:ilvl w:val="0"/>
          <w:numId w:val="172"/>
        </w:numPr>
      </w:pPr>
      <w:r>
        <w:t>Corrupted inode fields</w:t>
      </w:r>
    </w:p>
    <w:p w:rsidR="00763D4B" w:rsidRDefault="00BB752F" w:rsidP="00CF17CF">
      <w:pPr>
        <w:pStyle w:val="ListParagraph"/>
        <w:numPr>
          <w:ilvl w:val="0"/>
          <w:numId w:val="172"/>
        </w:numPr>
      </w:pPr>
      <w:r>
        <w:t>Corrupted/incorrect versions</w:t>
      </w:r>
    </w:p>
    <w:p w:rsidR="00E33740" w:rsidRDefault="00D254EC" w:rsidP="00D254EC">
      <w:pPr>
        <w:pStyle w:val="Heading1"/>
      </w:pPr>
      <w:bookmarkStart w:id="937" w:name="_Toc480386203"/>
      <w:r>
        <w:t>Error Handling</w:t>
      </w:r>
      <w:bookmarkEnd w:id="937"/>
    </w:p>
    <w:p w:rsidR="005E2249" w:rsidRDefault="00C924D1" w:rsidP="00F07764">
      <w:pPr>
        <w:pStyle w:val="Heading2"/>
      </w:pPr>
      <w:bookmarkStart w:id="938" w:name="_Toc480386204"/>
      <w:r>
        <w:t>Error Handling</w:t>
      </w:r>
      <w:bookmarkEnd w:id="938"/>
    </w:p>
    <w:p w:rsidR="009E771C" w:rsidRPr="00546EFB" w:rsidRDefault="00C924D1" w:rsidP="00546EFB">
      <w:pPr>
        <w:rPr>
          <w:b/>
          <w:bCs/>
          <w:smallCaps/>
          <w:u w:val="single"/>
        </w:rPr>
      </w:pPr>
      <w:r>
        <w:t xml:space="preserve">Pmemfile will return valid errors for all operations supported. </w:t>
      </w:r>
      <w:r w:rsidR="006D29B7">
        <w:t xml:space="preserve">The system call interface layer will return valid errno’s for each corresponding call.  The </w:t>
      </w:r>
      <w:r w:rsidR="002223CA">
        <w:t>Pmemfile POSIX</w:t>
      </w:r>
      <w:r w:rsidR="00A62F68">
        <w:t xml:space="preserve"> library will set errno as appropriate and return</w:t>
      </w:r>
      <w:r w:rsidR="006D29B7">
        <w:t xml:space="preserve"> errors as defined in the man page linked in Section </w:t>
      </w:r>
      <w:r w:rsidR="00800D3A" w:rsidRPr="00800D3A">
        <w:rPr>
          <w:rStyle w:val="IntenseReference"/>
        </w:rPr>
        <w:fldChar w:fldCharType="begin"/>
      </w:r>
      <w:r w:rsidR="00800D3A" w:rsidRPr="00800D3A">
        <w:rPr>
          <w:rStyle w:val="IntenseReference"/>
        </w:rPr>
        <w:instrText xml:space="preserve"> REF _Ref475541027 \h </w:instrText>
      </w:r>
      <w:r w:rsidR="00800D3A">
        <w:rPr>
          <w:rStyle w:val="IntenseReference"/>
        </w:rPr>
        <w:instrText xml:space="preserve"> \* MERGEFORMAT </w:instrText>
      </w:r>
      <w:r w:rsidR="00800D3A" w:rsidRPr="00800D3A">
        <w:rPr>
          <w:rStyle w:val="IntenseReference"/>
        </w:rPr>
      </w:r>
      <w:r w:rsidR="00800D3A" w:rsidRPr="00800D3A">
        <w:rPr>
          <w:rStyle w:val="IntenseReference"/>
        </w:rPr>
        <w:fldChar w:fldCharType="separate"/>
      </w:r>
      <w:r w:rsidR="00A15EB6" w:rsidRPr="00A15EB6">
        <w:rPr>
          <w:rStyle w:val="IntenseReference"/>
        </w:rPr>
        <w:t>libpmemfile-posix.3 manpage</w:t>
      </w:r>
      <w:r w:rsidR="00800D3A" w:rsidRPr="00800D3A">
        <w:rPr>
          <w:rStyle w:val="IntenseReference"/>
        </w:rPr>
        <w:fldChar w:fldCharType="end"/>
      </w:r>
      <w:r w:rsidR="00A62F68">
        <w:rPr>
          <w:rStyle w:val="IntenseReference"/>
        </w:rPr>
        <w:t xml:space="preserve">. </w:t>
      </w:r>
      <w:bookmarkStart w:id="939" w:name="_GoBack"/>
      <w:bookmarkEnd w:id="939"/>
      <w:r w:rsidR="0066453C">
        <w:tab/>
      </w:r>
    </w:p>
    <w:p w:rsidR="005D5F4D" w:rsidRDefault="003F5C29" w:rsidP="003F5C29">
      <w:pPr>
        <w:pStyle w:val="Heading1"/>
      </w:pPr>
      <w:bookmarkStart w:id="940" w:name="_Ref453008964"/>
      <w:bookmarkStart w:id="941" w:name="_Toc480386205"/>
      <w:r>
        <w:t>Appendix A</w:t>
      </w:r>
      <w:bookmarkEnd w:id="940"/>
      <w:bookmarkEnd w:id="941"/>
    </w:p>
    <w:p w:rsidR="00B776F9" w:rsidRDefault="00170D67" w:rsidP="00B776F9">
      <w:pPr>
        <w:pStyle w:val="Heading2"/>
      </w:pPr>
      <w:bookmarkStart w:id="942" w:name="_Ref475539283"/>
      <w:bookmarkStart w:id="943" w:name="_Toc480386206"/>
      <w:r>
        <w:t>libpmemfile.1</w:t>
      </w:r>
      <w:r w:rsidR="00191721">
        <w:t xml:space="preserve"> manpage</w:t>
      </w:r>
      <w:bookmarkEnd w:id="942"/>
      <w:bookmarkEnd w:id="943"/>
    </w:p>
    <w:p w:rsidR="00ED48D3" w:rsidRDefault="0085190F" w:rsidP="00B776F9">
      <w:hyperlink r:id="rId19" w:history="1">
        <w:r w:rsidR="00170D67" w:rsidRPr="00170D67">
          <w:rPr>
            <w:rStyle w:val="Hyperlink"/>
          </w:rPr>
          <w:t>libpmemfile.1.txt</w:t>
        </w:r>
      </w:hyperlink>
    </w:p>
    <w:p w:rsidR="00B776F9" w:rsidRDefault="00B776F9" w:rsidP="00B776F9">
      <w:pPr>
        <w:pStyle w:val="Heading2"/>
      </w:pPr>
      <w:bookmarkStart w:id="944" w:name="_Ref475541027"/>
      <w:bookmarkStart w:id="945" w:name="_Toc480386207"/>
      <w:r>
        <w:t>libpmemfile-</w:t>
      </w:r>
      <w:r w:rsidR="00D8708C">
        <w:t>posix</w:t>
      </w:r>
      <w:r w:rsidR="00170D67">
        <w:t>.3</w:t>
      </w:r>
      <w:r w:rsidR="0054179F">
        <w:t xml:space="preserve"> </w:t>
      </w:r>
      <w:r w:rsidR="00191721">
        <w:t>manpage</w:t>
      </w:r>
      <w:bookmarkEnd w:id="944"/>
      <w:bookmarkEnd w:id="945"/>
    </w:p>
    <w:p w:rsidR="00B776F9" w:rsidRPr="00B776F9" w:rsidRDefault="0085190F" w:rsidP="00B776F9">
      <w:hyperlink r:id="rId20" w:history="1">
        <w:r w:rsidR="00170D67" w:rsidRPr="00170D67">
          <w:rPr>
            <w:rStyle w:val="Hyperlink"/>
          </w:rPr>
          <w:t>libpmemfile-posix.3.txt</w:t>
        </w:r>
      </w:hyperlink>
    </w:p>
    <w:p w:rsidR="00B776F9" w:rsidRPr="00B776F9" w:rsidRDefault="00B776F9" w:rsidP="00B776F9"/>
    <w:sectPr w:rsidR="00B776F9" w:rsidRPr="00B776F9" w:rsidSect="004D5A33">
      <w:headerReference w:type="default" r:id="rId21"/>
      <w:footerReference w:type="default" r:id="rId22"/>
      <w:pgSz w:w="12240" w:h="15840"/>
      <w:pgMar w:top="1440" w:right="1440" w:bottom="1440" w:left="1440" w:header="720" w:footer="720" w:gutter="0"/>
      <w:cols w:space="72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DEF" w:rsidRDefault="00E97DEF" w:rsidP="00180A7F">
      <w:pPr>
        <w:spacing w:after="0" w:line="240" w:lineRule="auto"/>
      </w:pPr>
      <w:r>
        <w:separator/>
      </w:r>
    </w:p>
  </w:endnote>
  <w:endnote w:type="continuationSeparator" w:id="0">
    <w:p w:rsidR="00E97DEF" w:rsidRDefault="00E97DEF" w:rsidP="0018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0F" w:rsidRPr="00734622" w:rsidRDefault="0085190F">
    <w:pPr>
      <w:pStyle w:val="Footer"/>
      <w:rPr>
        <w:color w:val="0070C0"/>
      </w:rPr>
    </w:pPr>
    <w:r w:rsidRPr="00734622">
      <w:rPr>
        <w:color w:val="0070C0"/>
      </w:rPr>
      <w:t>Intel Confidential</w:t>
    </w:r>
    <w:r>
      <w:rPr>
        <w:color w:val="0070C0"/>
      </w:rPr>
      <w:tab/>
    </w:r>
    <w:r>
      <w:rPr>
        <w:color w:val="0070C0"/>
      </w:rPr>
      <w:tab/>
    </w:r>
    <w:r w:rsidRPr="00734622">
      <w:rPr>
        <w:color w:val="0070C0"/>
      </w:rPr>
      <w:fldChar w:fldCharType="begin"/>
    </w:r>
    <w:r w:rsidRPr="00734622">
      <w:rPr>
        <w:color w:val="0070C0"/>
      </w:rPr>
      <w:instrText xml:space="preserve"> PAGE   \* MERGEFORMAT </w:instrText>
    </w:r>
    <w:r w:rsidRPr="00734622">
      <w:rPr>
        <w:color w:val="0070C0"/>
      </w:rPr>
      <w:fldChar w:fldCharType="separate"/>
    </w:r>
    <w:r w:rsidR="00E97DEF">
      <w:rPr>
        <w:noProof/>
        <w:color w:val="0070C0"/>
      </w:rPr>
      <w:t>1</w:t>
    </w:r>
    <w:r w:rsidRPr="00734622">
      <w:rPr>
        <w:noProof/>
        <w:color w:val="0070C0"/>
      </w:rPr>
      <w:fldChar w:fldCharType="end"/>
    </w:r>
  </w:p>
  <w:p w:rsidR="0085190F" w:rsidRDefault="00851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DEF" w:rsidRDefault="00E97DEF" w:rsidP="00180A7F">
      <w:pPr>
        <w:spacing w:after="0" w:line="240" w:lineRule="auto"/>
      </w:pPr>
      <w:r>
        <w:separator/>
      </w:r>
    </w:p>
  </w:footnote>
  <w:footnote w:type="continuationSeparator" w:id="0">
    <w:p w:rsidR="00E97DEF" w:rsidRDefault="00E97DEF" w:rsidP="00180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0F" w:rsidRPr="0065712E" w:rsidRDefault="0085190F">
    <w:pPr>
      <w:pStyle w:val="Header"/>
      <w:rPr>
        <w:b/>
      </w:rPr>
    </w:pPr>
    <w:r>
      <w:rPr>
        <w:b/>
      </w:rPr>
      <w:t xml:space="preserve">Pmemfile </w:t>
    </w:r>
    <w:r w:rsidRPr="0065712E">
      <w:rPr>
        <w:b/>
      </w:rPr>
      <w:t>Architecture</w:t>
    </w:r>
    <w:r w:rsidRPr="0065712E">
      <w:rPr>
        <w:b/>
      </w:rPr>
      <w:ptab w:relativeTo="margin" w:alignment="center" w:leader="none"/>
    </w:r>
    <w:r>
      <w:rPr>
        <w:b/>
      </w:rPr>
      <w:t>V.4</w:t>
    </w:r>
    <w:r w:rsidRPr="0065712E">
      <w:rPr>
        <w:b/>
      </w:rPr>
      <w:tab/>
    </w:r>
    <w:r w:rsidRPr="0065712E">
      <w:rPr>
        <w:b/>
      </w:rPr>
      <w:fldChar w:fldCharType="begin"/>
    </w:r>
    <w:r w:rsidRPr="0065712E">
      <w:rPr>
        <w:b/>
      </w:rPr>
      <w:instrText xml:space="preserve"> DATE   \* MERGEFORMAT </w:instrText>
    </w:r>
    <w:r w:rsidRPr="0065712E">
      <w:rPr>
        <w:b/>
      </w:rPr>
      <w:fldChar w:fldCharType="separate"/>
    </w:r>
    <w:r w:rsidR="00A15EB6">
      <w:rPr>
        <w:b/>
        <w:noProof/>
      </w:rPr>
      <w:t>4/19/2017</w:t>
    </w:r>
    <w:r w:rsidRPr="0065712E">
      <w:rPr>
        <w:b/>
      </w:rPr>
      <w:fldChar w:fldCharType="end"/>
    </w:r>
    <w:r w:rsidRPr="0065712E">
      <w:rPr>
        <w:b/>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6F43"/>
    <w:multiLevelType w:val="multilevel"/>
    <w:tmpl w:val="BE5686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970" w:hanging="720"/>
      </w:pPr>
    </w:lvl>
    <w:lvl w:ilvl="3">
      <w:start w:val="1"/>
      <w:numFmt w:val="decimal"/>
      <w:pStyle w:val="Heading4"/>
      <w:lvlText w:val="%1.%2.%3.%4"/>
      <w:lvlJc w:val="left"/>
      <w:pPr>
        <w:ind w:left="58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390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525F47"/>
    <w:multiLevelType w:val="hybridMultilevel"/>
    <w:tmpl w:val="FD0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C10B4"/>
    <w:multiLevelType w:val="hybridMultilevel"/>
    <w:tmpl w:val="D53E4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8458F"/>
    <w:multiLevelType w:val="hybridMultilevel"/>
    <w:tmpl w:val="84E6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DD0931"/>
    <w:multiLevelType w:val="hybridMultilevel"/>
    <w:tmpl w:val="B3487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929C8"/>
    <w:multiLevelType w:val="hybridMultilevel"/>
    <w:tmpl w:val="1002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71199"/>
    <w:multiLevelType w:val="hybridMultilevel"/>
    <w:tmpl w:val="C01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724DF"/>
    <w:multiLevelType w:val="hybridMultilevel"/>
    <w:tmpl w:val="7C7AB6B8"/>
    <w:lvl w:ilvl="0" w:tplc="04090003">
      <w:start w:val="1"/>
      <w:numFmt w:val="bullet"/>
      <w:lvlText w:val="o"/>
      <w:lvlJc w:val="left"/>
      <w:pPr>
        <w:ind w:left="2650" w:hanging="360"/>
      </w:pPr>
      <w:rPr>
        <w:rFonts w:ascii="Courier New" w:hAnsi="Courier New" w:cs="Courier New"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057870D6"/>
    <w:multiLevelType w:val="hybridMultilevel"/>
    <w:tmpl w:val="32CE6E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41130B"/>
    <w:multiLevelType w:val="hybridMultilevel"/>
    <w:tmpl w:val="567C576A"/>
    <w:lvl w:ilvl="0" w:tplc="04090001">
      <w:start w:val="1"/>
      <w:numFmt w:val="bullet"/>
      <w:lvlText w:val=""/>
      <w:lvlJc w:val="left"/>
      <w:pPr>
        <w:ind w:left="792"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04090005">
      <w:start w:val="1"/>
      <w:numFmt w:val="bullet"/>
      <w:lvlText w:val=""/>
      <w:lvlJc w:val="left"/>
      <w:pPr>
        <w:ind w:left="1512" w:hanging="360"/>
      </w:pPr>
      <w:rPr>
        <w:rFonts w:ascii="Wingdings" w:hAnsi="Wingdings" w:hint="default"/>
      </w:rPr>
    </w:lvl>
    <w:lvl w:ilvl="3" w:tplc="04090001">
      <w:start w:val="1"/>
      <w:numFmt w:val="bullet"/>
      <w:lvlText w:val=""/>
      <w:lvlJc w:val="left"/>
      <w:pPr>
        <w:ind w:left="2232" w:hanging="360"/>
      </w:pPr>
      <w:rPr>
        <w:rFonts w:ascii="Symbol" w:hAnsi="Symbol" w:hint="default"/>
      </w:rPr>
    </w:lvl>
    <w:lvl w:ilvl="4" w:tplc="04090003">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0" w15:restartNumberingAfterBreak="0">
    <w:nsid w:val="07283725"/>
    <w:multiLevelType w:val="hybridMultilevel"/>
    <w:tmpl w:val="C2BAEDA8"/>
    <w:lvl w:ilvl="0" w:tplc="FC2235B8">
      <w:start w:val="1"/>
      <w:numFmt w:val="bullet"/>
      <w:lvlText w:val=""/>
      <w:lvlJc w:val="left"/>
      <w:pPr>
        <w:ind w:left="720" w:hanging="360"/>
      </w:pPr>
      <w:rPr>
        <w:rFonts w:ascii="Symbol" w:hAnsi="Symbol"/>
      </w:rPr>
    </w:lvl>
    <w:lvl w:ilvl="1" w:tplc="1B2CE1FE">
      <w:start w:val="1"/>
      <w:numFmt w:val="bullet"/>
      <w:lvlText w:val="o"/>
      <w:lvlJc w:val="left"/>
      <w:pPr>
        <w:ind w:left="1440" w:hanging="360"/>
      </w:pPr>
      <w:rPr>
        <w:rFonts w:ascii="Courier New" w:hAnsi="Courier New"/>
      </w:rPr>
    </w:lvl>
    <w:lvl w:ilvl="2" w:tplc="75EAF8A0">
      <w:start w:val="1"/>
      <w:numFmt w:val="bullet"/>
      <w:lvlText w:val=""/>
      <w:lvlJc w:val="left"/>
      <w:pPr>
        <w:ind w:left="2160" w:hanging="360"/>
      </w:pPr>
      <w:rPr>
        <w:rFonts w:ascii="Wingdings" w:hAnsi="Wingdings"/>
      </w:rPr>
    </w:lvl>
    <w:lvl w:ilvl="3" w:tplc="CAF847BC">
      <w:start w:val="1"/>
      <w:numFmt w:val="bullet"/>
      <w:lvlText w:val=""/>
      <w:lvlJc w:val="left"/>
      <w:pPr>
        <w:ind w:left="2880" w:hanging="360"/>
      </w:pPr>
      <w:rPr>
        <w:rFonts w:ascii="Symbol" w:hAnsi="Symbol"/>
      </w:rPr>
    </w:lvl>
    <w:lvl w:ilvl="4" w:tplc="89AAC930">
      <w:start w:val="1"/>
      <w:numFmt w:val="bullet"/>
      <w:lvlText w:val="o"/>
      <w:lvlJc w:val="left"/>
      <w:pPr>
        <w:ind w:left="3600" w:hanging="360"/>
      </w:pPr>
      <w:rPr>
        <w:rFonts w:ascii="Courier New" w:hAnsi="Courier New"/>
      </w:rPr>
    </w:lvl>
    <w:lvl w:ilvl="5" w:tplc="D3088FA4">
      <w:start w:val="1"/>
      <w:numFmt w:val="bullet"/>
      <w:lvlText w:val=""/>
      <w:lvlJc w:val="left"/>
      <w:pPr>
        <w:ind w:left="4320" w:hanging="360"/>
      </w:pPr>
      <w:rPr>
        <w:rFonts w:ascii="Wingdings" w:hAnsi="Wingdings"/>
      </w:rPr>
    </w:lvl>
    <w:lvl w:ilvl="6" w:tplc="F8D46D32">
      <w:start w:val="1"/>
      <w:numFmt w:val="bullet"/>
      <w:lvlText w:val=""/>
      <w:lvlJc w:val="left"/>
      <w:pPr>
        <w:ind w:left="5040" w:hanging="360"/>
      </w:pPr>
      <w:rPr>
        <w:rFonts w:ascii="Symbol" w:hAnsi="Symbol"/>
      </w:rPr>
    </w:lvl>
    <w:lvl w:ilvl="7" w:tplc="AEF69188">
      <w:start w:val="1"/>
      <w:numFmt w:val="bullet"/>
      <w:lvlText w:val="o"/>
      <w:lvlJc w:val="left"/>
      <w:pPr>
        <w:ind w:left="5760" w:hanging="360"/>
      </w:pPr>
      <w:rPr>
        <w:rFonts w:ascii="Courier New" w:hAnsi="Courier New"/>
      </w:rPr>
    </w:lvl>
    <w:lvl w:ilvl="8" w:tplc="9E48D0B2">
      <w:start w:val="1"/>
      <w:numFmt w:val="bullet"/>
      <w:lvlText w:val=""/>
      <w:lvlJc w:val="left"/>
      <w:pPr>
        <w:ind w:left="6480" w:hanging="360"/>
      </w:pPr>
      <w:rPr>
        <w:rFonts w:ascii="Wingdings" w:hAnsi="Wingdings"/>
      </w:rPr>
    </w:lvl>
  </w:abstractNum>
  <w:abstractNum w:abstractNumId="11" w15:restartNumberingAfterBreak="0">
    <w:nsid w:val="07404D27"/>
    <w:multiLevelType w:val="hybridMultilevel"/>
    <w:tmpl w:val="09381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717CA"/>
    <w:multiLevelType w:val="hybridMultilevel"/>
    <w:tmpl w:val="FAF0665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0924544C"/>
    <w:multiLevelType w:val="hybridMultilevel"/>
    <w:tmpl w:val="1BB09322"/>
    <w:lvl w:ilvl="0" w:tplc="C6067B5C">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06093"/>
    <w:multiLevelType w:val="hybridMultilevel"/>
    <w:tmpl w:val="8728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841A6A"/>
    <w:multiLevelType w:val="hybridMultilevel"/>
    <w:tmpl w:val="DE447C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0B62595D"/>
    <w:multiLevelType w:val="hybridMultilevel"/>
    <w:tmpl w:val="09F45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B55395"/>
    <w:multiLevelType w:val="hybridMultilevel"/>
    <w:tmpl w:val="8D58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4774B7"/>
    <w:multiLevelType w:val="hybridMultilevel"/>
    <w:tmpl w:val="B1D0FF4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C662E8"/>
    <w:multiLevelType w:val="hybridMultilevel"/>
    <w:tmpl w:val="7A7A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0E453F"/>
    <w:multiLevelType w:val="hybridMultilevel"/>
    <w:tmpl w:val="A7AAA1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0F26605D"/>
    <w:multiLevelType w:val="hybridMultilevel"/>
    <w:tmpl w:val="3ECCA5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EF467D"/>
    <w:multiLevelType w:val="hybridMultilevel"/>
    <w:tmpl w:val="C2E2038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564" w:hanging="360"/>
      </w:pPr>
      <w:rPr>
        <w:rFonts w:ascii="Courier New" w:hAnsi="Courier New" w:cs="Courier New" w:hint="default"/>
      </w:rPr>
    </w:lvl>
    <w:lvl w:ilvl="2" w:tplc="04090005" w:tentative="1">
      <w:start w:val="1"/>
      <w:numFmt w:val="bullet"/>
      <w:lvlText w:val=""/>
      <w:lvlJc w:val="left"/>
      <w:pPr>
        <w:ind w:left="1284" w:hanging="360"/>
      </w:pPr>
      <w:rPr>
        <w:rFonts w:ascii="Wingdings" w:hAnsi="Wingdings" w:hint="default"/>
      </w:rPr>
    </w:lvl>
    <w:lvl w:ilvl="3" w:tplc="04090001" w:tentative="1">
      <w:start w:val="1"/>
      <w:numFmt w:val="bullet"/>
      <w:lvlText w:val=""/>
      <w:lvlJc w:val="left"/>
      <w:pPr>
        <w:ind w:left="2004" w:hanging="360"/>
      </w:pPr>
      <w:rPr>
        <w:rFonts w:ascii="Symbol" w:hAnsi="Symbol" w:hint="default"/>
      </w:rPr>
    </w:lvl>
    <w:lvl w:ilvl="4" w:tplc="04090003" w:tentative="1">
      <w:start w:val="1"/>
      <w:numFmt w:val="bullet"/>
      <w:lvlText w:val="o"/>
      <w:lvlJc w:val="left"/>
      <w:pPr>
        <w:ind w:left="2724" w:hanging="360"/>
      </w:pPr>
      <w:rPr>
        <w:rFonts w:ascii="Courier New" w:hAnsi="Courier New" w:cs="Courier New" w:hint="default"/>
      </w:rPr>
    </w:lvl>
    <w:lvl w:ilvl="5" w:tplc="04090005" w:tentative="1">
      <w:start w:val="1"/>
      <w:numFmt w:val="bullet"/>
      <w:lvlText w:val=""/>
      <w:lvlJc w:val="left"/>
      <w:pPr>
        <w:ind w:left="3444" w:hanging="360"/>
      </w:pPr>
      <w:rPr>
        <w:rFonts w:ascii="Wingdings" w:hAnsi="Wingdings" w:hint="default"/>
      </w:rPr>
    </w:lvl>
    <w:lvl w:ilvl="6" w:tplc="04090001" w:tentative="1">
      <w:start w:val="1"/>
      <w:numFmt w:val="bullet"/>
      <w:lvlText w:val=""/>
      <w:lvlJc w:val="left"/>
      <w:pPr>
        <w:ind w:left="4164" w:hanging="360"/>
      </w:pPr>
      <w:rPr>
        <w:rFonts w:ascii="Symbol" w:hAnsi="Symbol" w:hint="default"/>
      </w:rPr>
    </w:lvl>
    <w:lvl w:ilvl="7" w:tplc="04090003" w:tentative="1">
      <w:start w:val="1"/>
      <w:numFmt w:val="bullet"/>
      <w:lvlText w:val="o"/>
      <w:lvlJc w:val="left"/>
      <w:pPr>
        <w:ind w:left="4884" w:hanging="360"/>
      </w:pPr>
      <w:rPr>
        <w:rFonts w:ascii="Courier New" w:hAnsi="Courier New" w:cs="Courier New" w:hint="default"/>
      </w:rPr>
    </w:lvl>
    <w:lvl w:ilvl="8" w:tplc="04090005" w:tentative="1">
      <w:start w:val="1"/>
      <w:numFmt w:val="bullet"/>
      <w:lvlText w:val=""/>
      <w:lvlJc w:val="left"/>
      <w:pPr>
        <w:ind w:left="5604" w:hanging="360"/>
      </w:pPr>
      <w:rPr>
        <w:rFonts w:ascii="Wingdings" w:hAnsi="Wingdings" w:hint="default"/>
      </w:rPr>
    </w:lvl>
  </w:abstractNum>
  <w:abstractNum w:abstractNumId="23" w15:restartNumberingAfterBreak="0">
    <w:nsid w:val="11D71CCB"/>
    <w:multiLevelType w:val="hybridMultilevel"/>
    <w:tmpl w:val="AA18C4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23A614E"/>
    <w:multiLevelType w:val="hybridMultilevel"/>
    <w:tmpl w:val="8802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F31B70"/>
    <w:multiLevelType w:val="hybridMultilevel"/>
    <w:tmpl w:val="4D74B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FD2D20"/>
    <w:multiLevelType w:val="hybridMultilevel"/>
    <w:tmpl w:val="B240B72C"/>
    <w:lvl w:ilvl="0" w:tplc="6E8C4C62">
      <w:start w:val="1"/>
      <w:numFmt w:val="bullet"/>
      <w:lvlText w:val="o"/>
      <w:lvlJc w:val="left"/>
      <w:pPr>
        <w:ind w:left="1440" w:hanging="360"/>
      </w:pPr>
      <w:rPr>
        <w:rFonts w:ascii="Courier New" w:hAnsi="Courier New"/>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3F13B4D"/>
    <w:multiLevelType w:val="hybridMultilevel"/>
    <w:tmpl w:val="548ABB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3C4CC0"/>
    <w:multiLevelType w:val="hybridMultilevel"/>
    <w:tmpl w:val="4098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895870"/>
    <w:multiLevelType w:val="hybridMultilevel"/>
    <w:tmpl w:val="6394BF7E"/>
    <w:lvl w:ilvl="0" w:tplc="34BC66F4">
      <w:start w:val="1"/>
      <w:numFmt w:val="bullet"/>
      <w:lvlText w:val=""/>
      <w:lvlJc w:val="left"/>
      <w:pPr>
        <w:ind w:left="720" w:hanging="360"/>
      </w:pPr>
      <w:rPr>
        <w:rFonts w:ascii="Symbol" w:hAnsi="Symbol"/>
      </w:rPr>
    </w:lvl>
    <w:lvl w:ilvl="1" w:tplc="1090CDC8">
      <w:start w:val="1"/>
      <w:numFmt w:val="bullet"/>
      <w:lvlText w:val="o"/>
      <w:lvlJc w:val="left"/>
      <w:pPr>
        <w:ind w:left="1440" w:hanging="360"/>
      </w:pPr>
      <w:rPr>
        <w:rFonts w:ascii="Courier New" w:hAnsi="Courier New"/>
      </w:rPr>
    </w:lvl>
    <w:lvl w:ilvl="2" w:tplc="0882B768">
      <w:start w:val="1"/>
      <w:numFmt w:val="bullet"/>
      <w:lvlText w:val=""/>
      <w:lvlJc w:val="left"/>
      <w:pPr>
        <w:ind w:left="2160" w:hanging="360"/>
      </w:pPr>
      <w:rPr>
        <w:rFonts w:ascii="Wingdings" w:hAnsi="Wingdings"/>
      </w:rPr>
    </w:lvl>
    <w:lvl w:ilvl="3" w:tplc="CA12CD6A">
      <w:start w:val="1"/>
      <w:numFmt w:val="bullet"/>
      <w:lvlText w:val=""/>
      <w:lvlJc w:val="left"/>
      <w:pPr>
        <w:ind w:left="2880" w:hanging="360"/>
      </w:pPr>
      <w:rPr>
        <w:rFonts w:ascii="Symbol" w:hAnsi="Symbol"/>
      </w:rPr>
    </w:lvl>
    <w:lvl w:ilvl="4" w:tplc="DEE80524">
      <w:start w:val="1"/>
      <w:numFmt w:val="bullet"/>
      <w:lvlText w:val="o"/>
      <w:lvlJc w:val="left"/>
      <w:pPr>
        <w:ind w:left="3600" w:hanging="360"/>
      </w:pPr>
      <w:rPr>
        <w:rFonts w:ascii="Courier New" w:hAnsi="Courier New"/>
      </w:rPr>
    </w:lvl>
    <w:lvl w:ilvl="5" w:tplc="86EA664A">
      <w:start w:val="1"/>
      <w:numFmt w:val="bullet"/>
      <w:lvlText w:val=""/>
      <w:lvlJc w:val="left"/>
      <w:pPr>
        <w:ind w:left="4320" w:hanging="360"/>
      </w:pPr>
      <w:rPr>
        <w:rFonts w:ascii="Wingdings" w:hAnsi="Wingdings"/>
      </w:rPr>
    </w:lvl>
    <w:lvl w:ilvl="6" w:tplc="B7DE5530">
      <w:start w:val="1"/>
      <w:numFmt w:val="bullet"/>
      <w:lvlText w:val=""/>
      <w:lvlJc w:val="left"/>
      <w:pPr>
        <w:ind w:left="5040" w:hanging="360"/>
      </w:pPr>
      <w:rPr>
        <w:rFonts w:ascii="Symbol" w:hAnsi="Symbol"/>
      </w:rPr>
    </w:lvl>
    <w:lvl w:ilvl="7" w:tplc="93EA06FA">
      <w:start w:val="1"/>
      <w:numFmt w:val="bullet"/>
      <w:lvlText w:val="o"/>
      <w:lvlJc w:val="left"/>
      <w:pPr>
        <w:ind w:left="5760" w:hanging="360"/>
      </w:pPr>
      <w:rPr>
        <w:rFonts w:ascii="Courier New" w:hAnsi="Courier New"/>
      </w:rPr>
    </w:lvl>
    <w:lvl w:ilvl="8" w:tplc="1B0C08F8">
      <w:start w:val="1"/>
      <w:numFmt w:val="bullet"/>
      <w:lvlText w:val=""/>
      <w:lvlJc w:val="left"/>
      <w:pPr>
        <w:ind w:left="6480" w:hanging="360"/>
      </w:pPr>
      <w:rPr>
        <w:rFonts w:ascii="Wingdings" w:hAnsi="Wingdings"/>
      </w:rPr>
    </w:lvl>
  </w:abstractNum>
  <w:abstractNum w:abstractNumId="30" w15:restartNumberingAfterBreak="0">
    <w:nsid w:val="15C855C0"/>
    <w:multiLevelType w:val="hybridMultilevel"/>
    <w:tmpl w:val="E85CCFD4"/>
    <w:lvl w:ilvl="0" w:tplc="C6067B5C">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5F7049"/>
    <w:multiLevelType w:val="hybridMultilevel"/>
    <w:tmpl w:val="DD70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567D42"/>
    <w:multiLevelType w:val="hybridMultilevel"/>
    <w:tmpl w:val="4BC0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8006BC7"/>
    <w:multiLevelType w:val="hybridMultilevel"/>
    <w:tmpl w:val="36884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8047F7E"/>
    <w:multiLevelType w:val="hybridMultilevel"/>
    <w:tmpl w:val="DBA27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84365A5"/>
    <w:multiLevelType w:val="multilevel"/>
    <w:tmpl w:val="FF26F432"/>
    <w:lvl w:ilvl="0">
      <w:start w:val="1"/>
      <w:numFmt w:val="decimal"/>
      <w:lvlText w:val="%1."/>
      <w:lvlJc w:val="left"/>
      <w:pPr>
        <w:ind w:left="432" w:hanging="432"/>
      </w:pPr>
    </w:lvl>
    <w:lvl w:ilvl="1">
      <w:start w:val="1"/>
      <w:numFmt w:val="decimal"/>
      <w:lvlText w:val="%1.%2."/>
      <w:lvlJc w:val="left"/>
      <w:pPr>
        <w:ind w:left="1926" w:hanging="576"/>
      </w:pPr>
    </w:lvl>
    <w:lvl w:ilvl="2">
      <w:start w:val="1"/>
      <w:numFmt w:val="decimal"/>
      <w:lvlText w:val="%1.%2.%3."/>
      <w:lvlJc w:val="left"/>
      <w:pPr>
        <w:ind w:left="720" w:hanging="720"/>
      </w:pPr>
    </w:lvl>
    <w:lvl w:ilvl="3">
      <w:start w:val="1"/>
      <w:numFmt w:val="decimal"/>
      <w:lvlText w:val="%1.%2.%3.%4."/>
      <w:lvlJc w:val="left"/>
      <w:pPr>
        <w:ind w:left="4374" w:hanging="864"/>
      </w:pPr>
      <w:rPr>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18F35236"/>
    <w:multiLevelType w:val="hybridMultilevel"/>
    <w:tmpl w:val="CF9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EA48DA"/>
    <w:multiLevelType w:val="hybridMultilevel"/>
    <w:tmpl w:val="3284636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1B930C6D"/>
    <w:multiLevelType w:val="hybridMultilevel"/>
    <w:tmpl w:val="4C5601A0"/>
    <w:lvl w:ilvl="0" w:tplc="E5C08A98">
      <w:start w:val="1"/>
      <w:numFmt w:val="bullet"/>
      <w:lvlText w:val=""/>
      <w:lvlJc w:val="left"/>
      <w:pPr>
        <w:ind w:left="720" w:hanging="360"/>
      </w:pPr>
      <w:rPr>
        <w:rFonts w:ascii="Symbol" w:hAnsi="Symbol"/>
      </w:rPr>
    </w:lvl>
    <w:lvl w:ilvl="1" w:tplc="6E8C4C62">
      <w:start w:val="1"/>
      <w:numFmt w:val="bullet"/>
      <w:lvlText w:val="o"/>
      <w:lvlJc w:val="left"/>
      <w:pPr>
        <w:ind w:left="1440" w:hanging="360"/>
      </w:pPr>
      <w:rPr>
        <w:rFonts w:ascii="Courier New" w:hAnsi="Courier New"/>
      </w:rPr>
    </w:lvl>
    <w:lvl w:ilvl="2" w:tplc="A46AF4AC">
      <w:start w:val="1"/>
      <w:numFmt w:val="bullet"/>
      <w:lvlText w:val=""/>
      <w:lvlJc w:val="left"/>
      <w:pPr>
        <w:ind w:left="2160" w:hanging="360"/>
      </w:pPr>
      <w:rPr>
        <w:rFonts w:ascii="Wingdings" w:hAnsi="Wingdings"/>
      </w:rPr>
    </w:lvl>
    <w:lvl w:ilvl="3" w:tplc="F8626B8E">
      <w:start w:val="1"/>
      <w:numFmt w:val="bullet"/>
      <w:lvlText w:val=""/>
      <w:lvlJc w:val="left"/>
      <w:pPr>
        <w:ind w:left="2880" w:hanging="360"/>
      </w:pPr>
      <w:rPr>
        <w:rFonts w:ascii="Symbol" w:hAnsi="Symbol"/>
      </w:rPr>
    </w:lvl>
    <w:lvl w:ilvl="4" w:tplc="A23C4D74">
      <w:start w:val="1"/>
      <w:numFmt w:val="bullet"/>
      <w:lvlText w:val="o"/>
      <w:lvlJc w:val="left"/>
      <w:pPr>
        <w:ind w:left="3600" w:hanging="360"/>
      </w:pPr>
      <w:rPr>
        <w:rFonts w:ascii="Courier New" w:hAnsi="Courier New"/>
      </w:rPr>
    </w:lvl>
    <w:lvl w:ilvl="5" w:tplc="D43218E8">
      <w:start w:val="1"/>
      <w:numFmt w:val="bullet"/>
      <w:lvlText w:val=""/>
      <w:lvlJc w:val="left"/>
      <w:pPr>
        <w:ind w:left="4320" w:hanging="360"/>
      </w:pPr>
      <w:rPr>
        <w:rFonts w:ascii="Wingdings" w:hAnsi="Wingdings"/>
      </w:rPr>
    </w:lvl>
    <w:lvl w:ilvl="6" w:tplc="F81CE862">
      <w:start w:val="1"/>
      <w:numFmt w:val="bullet"/>
      <w:lvlText w:val=""/>
      <w:lvlJc w:val="left"/>
      <w:pPr>
        <w:ind w:left="5040" w:hanging="360"/>
      </w:pPr>
      <w:rPr>
        <w:rFonts w:ascii="Symbol" w:hAnsi="Symbol"/>
      </w:rPr>
    </w:lvl>
    <w:lvl w:ilvl="7" w:tplc="B4EA2490">
      <w:start w:val="1"/>
      <w:numFmt w:val="bullet"/>
      <w:lvlText w:val="o"/>
      <w:lvlJc w:val="left"/>
      <w:pPr>
        <w:ind w:left="5760" w:hanging="360"/>
      </w:pPr>
      <w:rPr>
        <w:rFonts w:ascii="Courier New" w:hAnsi="Courier New"/>
      </w:rPr>
    </w:lvl>
    <w:lvl w:ilvl="8" w:tplc="0AEAFF3E">
      <w:start w:val="1"/>
      <w:numFmt w:val="bullet"/>
      <w:lvlText w:val=""/>
      <w:lvlJc w:val="left"/>
      <w:pPr>
        <w:ind w:left="6480" w:hanging="360"/>
      </w:pPr>
      <w:rPr>
        <w:rFonts w:ascii="Wingdings" w:hAnsi="Wingdings"/>
      </w:rPr>
    </w:lvl>
  </w:abstractNum>
  <w:abstractNum w:abstractNumId="39" w15:restartNumberingAfterBreak="0">
    <w:nsid w:val="1BE00AFC"/>
    <w:multiLevelType w:val="hybridMultilevel"/>
    <w:tmpl w:val="4D70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C727D76"/>
    <w:multiLevelType w:val="hybridMultilevel"/>
    <w:tmpl w:val="9348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D533CA8"/>
    <w:multiLevelType w:val="hybridMultilevel"/>
    <w:tmpl w:val="6F162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1DD061E9"/>
    <w:multiLevelType w:val="hybridMultilevel"/>
    <w:tmpl w:val="CB5AB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302A35"/>
    <w:multiLevelType w:val="hybridMultilevel"/>
    <w:tmpl w:val="F858D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0FE6A3A"/>
    <w:multiLevelType w:val="hybridMultilevel"/>
    <w:tmpl w:val="20B89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22A96BF1"/>
    <w:multiLevelType w:val="hybridMultilevel"/>
    <w:tmpl w:val="ADE238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3541958"/>
    <w:multiLevelType w:val="hybridMultilevel"/>
    <w:tmpl w:val="1150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5197184"/>
    <w:multiLevelType w:val="hybridMultilevel"/>
    <w:tmpl w:val="3310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6362795"/>
    <w:multiLevelType w:val="hybridMultilevel"/>
    <w:tmpl w:val="842A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3F6D41"/>
    <w:multiLevelType w:val="hybridMultilevel"/>
    <w:tmpl w:val="31BEA678"/>
    <w:lvl w:ilvl="0" w:tplc="C6067B5C">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6831C90"/>
    <w:multiLevelType w:val="hybridMultilevel"/>
    <w:tmpl w:val="F7484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75067BB"/>
    <w:multiLevelType w:val="hybridMultilevel"/>
    <w:tmpl w:val="79DA1D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7BB601D"/>
    <w:multiLevelType w:val="hybridMultilevel"/>
    <w:tmpl w:val="1DF8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851571D"/>
    <w:multiLevelType w:val="hybridMultilevel"/>
    <w:tmpl w:val="74B25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A00026C"/>
    <w:multiLevelType w:val="hybridMultilevel"/>
    <w:tmpl w:val="29F63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A65862"/>
    <w:multiLevelType w:val="hybridMultilevel"/>
    <w:tmpl w:val="E9F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C224CB3"/>
    <w:multiLevelType w:val="hybridMultilevel"/>
    <w:tmpl w:val="57F85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6E1455"/>
    <w:multiLevelType w:val="hybridMultilevel"/>
    <w:tmpl w:val="ACBC59D4"/>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8" w15:restartNumberingAfterBreak="0">
    <w:nsid w:val="2E425B07"/>
    <w:multiLevelType w:val="hybridMultilevel"/>
    <w:tmpl w:val="E41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E854DCA"/>
    <w:multiLevelType w:val="hybridMultilevel"/>
    <w:tmpl w:val="FE4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EAA78B9"/>
    <w:multiLevelType w:val="hybridMultilevel"/>
    <w:tmpl w:val="67F22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F156D23"/>
    <w:multiLevelType w:val="hybridMultilevel"/>
    <w:tmpl w:val="2FD44CD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2" w15:restartNumberingAfterBreak="0">
    <w:nsid w:val="2FB03808"/>
    <w:multiLevelType w:val="hybridMultilevel"/>
    <w:tmpl w:val="B19E7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E35075"/>
    <w:multiLevelType w:val="hybridMultilevel"/>
    <w:tmpl w:val="BAC6DBB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564" w:hanging="360"/>
      </w:pPr>
      <w:rPr>
        <w:rFonts w:ascii="Courier New" w:hAnsi="Courier New" w:cs="Courier New" w:hint="default"/>
      </w:rPr>
    </w:lvl>
    <w:lvl w:ilvl="2" w:tplc="04090005" w:tentative="1">
      <w:start w:val="1"/>
      <w:numFmt w:val="bullet"/>
      <w:lvlText w:val=""/>
      <w:lvlJc w:val="left"/>
      <w:pPr>
        <w:ind w:left="1284" w:hanging="360"/>
      </w:pPr>
      <w:rPr>
        <w:rFonts w:ascii="Wingdings" w:hAnsi="Wingdings" w:hint="default"/>
      </w:rPr>
    </w:lvl>
    <w:lvl w:ilvl="3" w:tplc="04090001" w:tentative="1">
      <w:start w:val="1"/>
      <w:numFmt w:val="bullet"/>
      <w:lvlText w:val=""/>
      <w:lvlJc w:val="left"/>
      <w:pPr>
        <w:ind w:left="2004" w:hanging="360"/>
      </w:pPr>
      <w:rPr>
        <w:rFonts w:ascii="Symbol" w:hAnsi="Symbol" w:hint="default"/>
      </w:rPr>
    </w:lvl>
    <w:lvl w:ilvl="4" w:tplc="04090003" w:tentative="1">
      <w:start w:val="1"/>
      <w:numFmt w:val="bullet"/>
      <w:lvlText w:val="o"/>
      <w:lvlJc w:val="left"/>
      <w:pPr>
        <w:ind w:left="2724" w:hanging="360"/>
      </w:pPr>
      <w:rPr>
        <w:rFonts w:ascii="Courier New" w:hAnsi="Courier New" w:cs="Courier New" w:hint="default"/>
      </w:rPr>
    </w:lvl>
    <w:lvl w:ilvl="5" w:tplc="04090005" w:tentative="1">
      <w:start w:val="1"/>
      <w:numFmt w:val="bullet"/>
      <w:lvlText w:val=""/>
      <w:lvlJc w:val="left"/>
      <w:pPr>
        <w:ind w:left="3444" w:hanging="360"/>
      </w:pPr>
      <w:rPr>
        <w:rFonts w:ascii="Wingdings" w:hAnsi="Wingdings" w:hint="default"/>
      </w:rPr>
    </w:lvl>
    <w:lvl w:ilvl="6" w:tplc="04090001" w:tentative="1">
      <w:start w:val="1"/>
      <w:numFmt w:val="bullet"/>
      <w:lvlText w:val=""/>
      <w:lvlJc w:val="left"/>
      <w:pPr>
        <w:ind w:left="4164" w:hanging="360"/>
      </w:pPr>
      <w:rPr>
        <w:rFonts w:ascii="Symbol" w:hAnsi="Symbol" w:hint="default"/>
      </w:rPr>
    </w:lvl>
    <w:lvl w:ilvl="7" w:tplc="04090003" w:tentative="1">
      <w:start w:val="1"/>
      <w:numFmt w:val="bullet"/>
      <w:lvlText w:val="o"/>
      <w:lvlJc w:val="left"/>
      <w:pPr>
        <w:ind w:left="4884" w:hanging="360"/>
      </w:pPr>
      <w:rPr>
        <w:rFonts w:ascii="Courier New" w:hAnsi="Courier New" w:cs="Courier New" w:hint="default"/>
      </w:rPr>
    </w:lvl>
    <w:lvl w:ilvl="8" w:tplc="04090005" w:tentative="1">
      <w:start w:val="1"/>
      <w:numFmt w:val="bullet"/>
      <w:lvlText w:val=""/>
      <w:lvlJc w:val="left"/>
      <w:pPr>
        <w:ind w:left="5604" w:hanging="360"/>
      </w:pPr>
      <w:rPr>
        <w:rFonts w:ascii="Wingdings" w:hAnsi="Wingdings" w:hint="default"/>
      </w:rPr>
    </w:lvl>
  </w:abstractNum>
  <w:abstractNum w:abstractNumId="64" w15:restartNumberingAfterBreak="0">
    <w:nsid w:val="31346583"/>
    <w:multiLevelType w:val="hybridMultilevel"/>
    <w:tmpl w:val="411655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13E63B6"/>
    <w:multiLevelType w:val="hybridMultilevel"/>
    <w:tmpl w:val="F2C05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32BE6A3C"/>
    <w:multiLevelType w:val="hybridMultilevel"/>
    <w:tmpl w:val="B1660B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3934788"/>
    <w:multiLevelType w:val="hybridMultilevel"/>
    <w:tmpl w:val="E4BC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3A20FA2"/>
    <w:multiLevelType w:val="hybridMultilevel"/>
    <w:tmpl w:val="D0DA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3BC6AA5"/>
    <w:multiLevelType w:val="hybridMultilevel"/>
    <w:tmpl w:val="09600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42C27B1"/>
    <w:multiLevelType w:val="hybridMultilevel"/>
    <w:tmpl w:val="1A2A39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51225ED"/>
    <w:multiLevelType w:val="hybridMultilevel"/>
    <w:tmpl w:val="437C6360"/>
    <w:lvl w:ilvl="0" w:tplc="6E8C4C62">
      <w:start w:val="1"/>
      <w:numFmt w:val="bullet"/>
      <w:lvlText w:val="o"/>
      <w:lvlJc w:val="left"/>
      <w:pPr>
        <w:ind w:left="1080" w:hanging="360"/>
      </w:pPr>
      <w:rPr>
        <w:rFonts w:ascii="Courier New" w:hAnsi="Courier New"/>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52F77DA"/>
    <w:multiLevelType w:val="hybridMultilevel"/>
    <w:tmpl w:val="76E6E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5941FF0"/>
    <w:multiLevelType w:val="hybridMultilevel"/>
    <w:tmpl w:val="D76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7630912"/>
    <w:multiLevelType w:val="hybridMultilevel"/>
    <w:tmpl w:val="42BC8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385C6146"/>
    <w:multiLevelType w:val="hybridMultilevel"/>
    <w:tmpl w:val="16B81A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396F0DF0"/>
    <w:multiLevelType w:val="hybridMultilevel"/>
    <w:tmpl w:val="D35C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BC1C51"/>
    <w:multiLevelType w:val="hybridMultilevel"/>
    <w:tmpl w:val="3244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A3415A1"/>
    <w:multiLevelType w:val="hybridMultilevel"/>
    <w:tmpl w:val="E0DC0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A545AFD"/>
    <w:multiLevelType w:val="hybridMultilevel"/>
    <w:tmpl w:val="E3968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B637E0B"/>
    <w:multiLevelType w:val="hybridMultilevel"/>
    <w:tmpl w:val="8EE08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C390775"/>
    <w:multiLevelType w:val="hybridMultilevel"/>
    <w:tmpl w:val="68B08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D121AB7"/>
    <w:multiLevelType w:val="hybridMultilevel"/>
    <w:tmpl w:val="4DE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D9250D2"/>
    <w:multiLevelType w:val="hybridMultilevel"/>
    <w:tmpl w:val="9A6EDE56"/>
    <w:lvl w:ilvl="0" w:tplc="6E8C4C62">
      <w:start w:val="1"/>
      <w:numFmt w:val="bullet"/>
      <w:lvlText w:val="o"/>
      <w:lvlJc w:val="left"/>
      <w:pPr>
        <w:ind w:left="360" w:hanging="360"/>
      </w:pPr>
      <w:rPr>
        <w:rFonts w:ascii="Courier New" w:hAnsi="Courier New" w:hint="default"/>
      </w:rPr>
    </w:lvl>
    <w:lvl w:ilvl="1" w:tplc="04090001">
      <w:start w:val="1"/>
      <w:numFmt w:val="bullet"/>
      <w:lvlText w:val=""/>
      <w:lvlJc w:val="left"/>
      <w:pPr>
        <w:ind w:left="1080" w:hanging="360"/>
      </w:pPr>
      <w:rPr>
        <w:rFonts w:ascii="Symbol" w:hAnsi="Symbol" w:hint="default"/>
      </w:rPr>
    </w:lvl>
    <w:lvl w:ilvl="2" w:tplc="6E8C4C62">
      <w:start w:val="1"/>
      <w:numFmt w:val="bullet"/>
      <w:lvlText w:val="o"/>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EAC0CD9"/>
    <w:multiLevelType w:val="hybridMultilevel"/>
    <w:tmpl w:val="1D84A8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3EAF1013"/>
    <w:multiLevelType w:val="hybridMultilevel"/>
    <w:tmpl w:val="D03C15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EF6281D"/>
    <w:multiLevelType w:val="hybridMultilevel"/>
    <w:tmpl w:val="57409C52"/>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564" w:hanging="360"/>
      </w:pPr>
      <w:rPr>
        <w:rFonts w:ascii="Courier New" w:hAnsi="Courier New" w:cs="Courier New" w:hint="default"/>
      </w:rPr>
    </w:lvl>
    <w:lvl w:ilvl="2" w:tplc="04090005" w:tentative="1">
      <w:start w:val="1"/>
      <w:numFmt w:val="bullet"/>
      <w:lvlText w:val=""/>
      <w:lvlJc w:val="left"/>
      <w:pPr>
        <w:ind w:left="1284" w:hanging="360"/>
      </w:pPr>
      <w:rPr>
        <w:rFonts w:ascii="Wingdings" w:hAnsi="Wingdings" w:hint="default"/>
      </w:rPr>
    </w:lvl>
    <w:lvl w:ilvl="3" w:tplc="04090001" w:tentative="1">
      <w:start w:val="1"/>
      <w:numFmt w:val="bullet"/>
      <w:lvlText w:val=""/>
      <w:lvlJc w:val="left"/>
      <w:pPr>
        <w:ind w:left="2004" w:hanging="360"/>
      </w:pPr>
      <w:rPr>
        <w:rFonts w:ascii="Symbol" w:hAnsi="Symbol" w:hint="default"/>
      </w:rPr>
    </w:lvl>
    <w:lvl w:ilvl="4" w:tplc="04090003" w:tentative="1">
      <w:start w:val="1"/>
      <w:numFmt w:val="bullet"/>
      <w:lvlText w:val="o"/>
      <w:lvlJc w:val="left"/>
      <w:pPr>
        <w:ind w:left="2724" w:hanging="360"/>
      </w:pPr>
      <w:rPr>
        <w:rFonts w:ascii="Courier New" w:hAnsi="Courier New" w:cs="Courier New" w:hint="default"/>
      </w:rPr>
    </w:lvl>
    <w:lvl w:ilvl="5" w:tplc="04090005" w:tentative="1">
      <w:start w:val="1"/>
      <w:numFmt w:val="bullet"/>
      <w:lvlText w:val=""/>
      <w:lvlJc w:val="left"/>
      <w:pPr>
        <w:ind w:left="3444" w:hanging="360"/>
      </w:pPr>
      <w:rPr>
        <w:rFonts w:ascii="Wingdings" w:hAnsi="Wingdings" w:hint="default"/>
      </w:rPr>
    </w:lvl>
    <w:lvl w:ilvl="6" w:tplc="04090001" w:tentative="1">
      <w:start w:val="1"/>
      <w:numFmt w:val="bullet"/>
      <w:lvlText w:val=""/>
      <w:lvlJc w:val="left"/>
      <w:pPr>
        <w:ind w:left="4164" w:hanging="360"/>
      </w:pPr>
      <w:rPr>
        <w:rFonts w:ascii="Symbol" w:hAnsi="Symbol" w:hint="default"/>
      </w:rPr>
    </w:lvl>
    <w:lvl w:ilvl="7" w:tplc="04090003" w:tentative="1">
      <w:start w:val="1"/>
      <w:numFmt w:val="bullet"/>
      <w:lvlText w:val="o"/>
      <w:lvlJc w:val="left"/>
      <w:pPr>
        <w:ind w:left="4884" w:hanging="360"/>
      </w:pPr>
      <w:rPr>
        <w:rFonts w:ascii="Courier New" w:hAnsi="Courier New" w:cs="Courier New" w:hint="default"/>
      </w:rPr>
    </w:lvl>
    <w:lvl w:ilvl="8" w:tplc="04090005" w:tentative="1">
      <w:start w:val="1"/>
      <w:numFmt w:val="bullet"/>
      <w:lvlText w:val=""/>
      <w:lvlJc w:val="left"/>
      <w:pPr>
        <w:ind w:left="5604" w:hanging="360"/>
      </w:pPr>
      <w:rPr>
        <w:rFonts w:ascii="Wingdings" w:hAnsi="Wingdings" w:hint="default"/>
      </w:rPr>
    </w:lvl>
  </w:abstractNum>
  <w:abstractNum w:abstractNumId="87" w15:restartNumberingAfterBreak="0">
    <w:nsid w:val="3FDF7FF7"/>
    <w:multiLevelType w:val="hybridMultilevel"/>
    <w:tmpl w:val="0E7A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02A58D1"/>
    <w:multiLevelType w:val="hybridMultilevel"/>
    <w:tmpl w:val="3F7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0665855"/>
    <w:multiLevelType w:val="hybridMultilevel"/>
    <w:tmpl w:val="DC5AE742"/>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564" w:hanging="360"/>
      </w:pPr>
      <w:rPr>
        <w:rFonts w:ascii="Courier New" w:hAnsi="Courier New" w:cs="Courier New" w:hint="default"/>
      </w:rPr>
    </w:lvl>
    <w:lvl w:ilvl="2" w:tplc="04090005" w:tentative="1">
      <w:start w:val="1"/>
      <w:numFmt w:val="bullet"/>
      <w:lvlText w:val=""/>
      <w:lvlJc w:val="left"/>
      <w:pPr>
        <w:ind w:left="1284" w:hanging="360"/>
      </w:pPr>
      <w:rPr>
        <w:rFonts w:ascii="Wingdings" w:hAnsi="Wingdings" w:hint="default"/>
      </w:rPr>
    </w:lvl>
    <w:lvl w:ilvl="3" w:tplc="04090001" w:tentative="1">
      <w:start w:val="1"/>
      <w:numFmt w:val="bullet"/>
      <w:lvlText w:val=""/>
      <w:lvlJc w:val="left"/>
      <w:pPr>
        <w:ind w:left="2004" w:hanging="360"/>
      </w:pPr>
      <w:rPr>
        <w:rFonts w:ascii="Symbol" w:hAnsi="Symbol" w:hint="default"/>
      </w:rPr>
    </w:lvl>
    <w:lvl w:ilvl="4" w:tplc="04090003" w:tentative="1">
      <w:start w:val="1"/>
      <w:numFmt w:val="bullet"/>
      <w:lvlText w:val="o"/>
      <w:lvlJc w:val="left"/>
      <w:pPr>
        <w:ind w:left="2724" w:hanging="360"/>
      </w:pPr>
      <w:rPr>
        <w:rFonts w:ascii="Courier New" w:hAnsi="Courier New" w:cs="Courier New" w:hint="default"/>
      </w:rPr>
    </w:lvl>
    <w:lvl w:ilvl="5" w:tplc="04090005" w:tentative="1">
      <w:start w:val="1"/>
      <w:numFmt w:val="bullet"/>
      <w:lvlText w:val=""/>
      <w:lvlJc w:val="left"/>
      <w:pPr>
        <w:ind w:left="3444" w:hanging="360"/>
      </w:pPr>
      <w:rPr>
        <w:rFonts w:ascii="Wingdings" w:hAnsi="Wingdings" w:hint="default"/>
      </w:rPr>
    </w:lvl>
    <w:lvl w:ilvl="6" w:tplc="04090001" w:tentative="1">
      <w:start w:val="1"/>
      <w:numFmt w:val="bullet"/>
      <w:lvlText w:val=""/>
      <w:lvlJc w:val="left"/>
      <w:pPr>
        <w:ind w:left="4164" w:hanging="360"/>
      </w:pPr>
      <w:rPr>
        <w:rFonts w:ascii="Symbol" w:hAnsi="Symbol" w:hint="default"/>
      </w:rPr>
    </w:lvl>
    <w:lvl w:ilvl="7" w:tplc="04090003" w:tentative="1">
      <w:start w:val="1"/>
      <w:numFmt w:val="bullet"/>
      <w:lvlText w:val="o"/>
      <w:lvlJc w:val="left"/>
      <w:pPr>
        <w:ind w:left="4884" w:hanging="360"/>
      </w:pPr>
      <w:rPr>
        <w:rFonts w:ascii="Courier New" w:hAnsi="Courier New" w:cs="Courier New" w:hint="default"/>
      </w:rPr>
    </w:lvl>
    <w:lvl w:ilvl="8" w:tplc="04090005" w:tentative="1">
      <w:start w:val="1"/>
      <w:numFmt w:val="bullet"/>
      <w:lvlText w:val=""/>
      <w:lvlJc w:val="left"/>
      <w:pPr>
        <w:ind w:left="5604" w:hanging="360"/>
      </w:pPr>
      <w:rPr>
        <w:rFonts w:ascii="Wingdings" w:hAnsi="Wingdings" w:hint="default"/>
      </w:rPr>
    </w:lvl>
  </w:abstractNum>
  <w:abstractNum w:abstractNumId="90" w15:restartNumberingAfterBreak="0">
    <w:nsid w:val="41227039"/>
    <w:multiLevelType w:val="hybridMultilevel"/>
    <w:tmpl w:val="E71A754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1" w15:restartNumberingAfterBreak="0">
    <w:nsid w:val="42380FA0"/>
    <w:multiLevelType w:val="hybridMultilevel"/>
    <w:tmpl w:val="A29CC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23F3A4E"/>
    <w:multiLevelType w:val="hybridMultilevel"/>
    <w:tmpl w:val="EF6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24A4376"/>
    <w:multiLevelType w:val="hybridMultilevel"/>
    <w:tmpl w:val="8E4A2DA4"/>
    <w:lvl w:ilvl="0" w:tplc="0409000F">
      <w:start w:val="1"/>
      <w:numFmt w:val="decimal"/>
      <w:lvlText w:val="%1."/>
      <w:lvlJc w:val="left"/>
      <w:pPr>
        <w:ind w:left="4224" w:hanging="360"/>
      </w:pPr>
    </w:lvl>
    <w:lvl w:ilvl="1" w:tplc="04090019">
      <w:start w:val="1"/>
      <w:numFmt w:val="lowerLetter"/>
      <w:lvlText w:val="%2."/>
      <w:lvlJc w:val="left"/>
      <w:pPr>
        <w:ind w:left="4944" w:hanging="360"/>
      </w:pPr>
    </w:lvl>
    <w:lvl w:ilvl="2" w:tplc="0409001B" w:tentative="1">
      <w:start w:val="1"/>
      <w:numFmt w:val="lowerRoman"/>
      <w:lvlText w:val="%3."/>
      <w:lvlJc w:val="right"/>
      <w:pPr>
        <w:ind w:left="5664" w:hanging="180"/>
      </w:pPr>
    </w:lvl>
    <w:lvl w:ilvl="3" w:tplc="0409000F" w:tentative="1">
      <w:start w:val="1"/>
      <w:numFmt w:val="decimal"/>
      <w:lvlText w:val="%4."/>
      <w:lvlJc w:val="left"/>
      <w:pPr>
        <w:ind w:left="6384" w:hanging="360"/>
      </w:pPr>
    </w:lvl>
    <w:lvl w:ilvl="4" w:tplc="04090019" w:tentative="1">
      <w:start w:val="1"/>
      <w:numFmt w:val="lowerLetter"/>
      <w:lvlText w:val="%5."/>
      <w:lvlJc w:val="left"/>
      <w:pPr>
        <w:ind w:left="7104" w:hanging="360"/>
      </w:pPr>
    </w:lvl>
    <w:lvl w:ilvl="5" w:tplc="0409001B" w:tentative="1">
      <w:start w:val="1"/>
      <w:numFmt w:val="lowerRoman"/>
      <w:lvlText w:val="%6."/>
      <w:lvlJc w:val="right"/>
      <w:pPr>
        <w:ind w:left="7824" w:hanging="180"/>
      </w:pPr>
    </w:lvl>
    <w:lvl w:ilvl="6" w:tplc="0409000F" w:tentative="1">
      <w:start w:val="1"/>
      <w:numFmt w:val="decimal"/>
      <w:lvlText w:val="%7."/>
      <w:lvlJc w:val="left"/>
      <w:pPr>
        <w:ind w:left="8544" w:hanging="360"/>
      </w:pPr>
    </w:lvl>
    <w:lvl w:ilvl="7" w:tplc="04090019" w:tentative="1">
      <w:start w:val="1"/>
      <w:numFmt w:val="lowerLetter"/>
      <w:lvlText w:val="%8."/>
      <w:lvlJc w:val="left"/>
      <w:pPr>
        <w:ind w:left="9264" w:hanging="360"/>
      </w:pPr>
    </w:lvl>
    <w:lvl w:ilvl="8" w:tplc="0409001B" w:tentative="1">
      <w:start w:val="1"/>
      <w:numFmt w:val="lowerRoman"/>
      <w:lvlText w:val="%9."/>
      <w:lvlJc w:val="right"/>
      <w:pPr>
        <w:ind w:left="9984" w:hanging="180"/>
      </w:pPr>
    </w:lvl>
  </w:abstractNum>
  <w:abstractNum w:abstractNumId="94" w15:restartNumberingAfterBreak="0">
    <w:nsid w:val="42D5220D"/>
    <w:multiLevelType w:val="hybridMultilevel"/>
    <w:tmpl w:val="A8D68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3A43768"/>
    <w:multiLevelType w:val="hybridMultilevel"/>
    <w:tmpl w:val="AB74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3D6355F"/>
    <w:multiLevelType w:val="hybridMultilevel"/>
    <w:tmpl w:val="863C22F8"/>
    <w:lvl w:ilvl="0" w:tplc="308E3860">
      <w:start w:val="1"/>
      <w:numFmt w:val="bullet"/>
      <w:lvlText w:val=""/>
      <w:lvlJc w:val="left"/>
      <w:pPr>
        <w:ind w:left="720" w:hanging="360"/>
      </w:pPr>
      <w:rPr>
        <w:rFonts w:ascii="Symbol" w:hAnsi="Symbol"/>
      </w:rPr>
    </w:lvl>
    <w:lvl w:ilvl="1" w:tplc="0DF861B8">
      <w:start w:val="1"/>
      <w:numFmt w:val="bullet"/>
      <w:lvlText w:val="o"/>
      <w:lvlJc w:val="left"/>
      <w:pPr>
        <w:ind w:left="1440" w:hanging="360"/>
      </w:pPr>
      <w:rPr>
        <w:rFonts w:ascii="Courier New" w:hAnsi="Courier New"/>
      </w:rPr>
    </w:lvl>
    <w:lvl w:ilvl="2" w:tplc="4DE24CE0">
      <w:start w:val="1"/>
      <w:numFmt w:val="bullet"/>
      <w:lvlText w:val=""/>
      <w:lvlJc w:val="left"/>
      <w:pPr>
        <w:ind w:left="2160" w:hanging="360"/>
      </w:pPr>
      <w:rPr>
        <w:rFonts w:ascii="Wingdings" w:hAnsi="Wingdings"/>
      </w:rPr>
    </w:lvl>
    <w:lvl w:ilvl="3" w:tplc="B72458D6">
      <w:start w:val="1"/>
      <w:numFmt w:val="bullet"/>
      <w:lvlText w:val=""/>
      <w:lvlJc w:val="left"/>
      <w:pPr>
        <w:ind w:left="2880" w:hanging="360"/>
      </w:pPr>
      <w:rPr>
        <w:rFonts w:ascii="Symbol" w:hAnsi="Symbol"/>
      </w:rPr>
    </w:lvl>
    <w:lvl w:ilvl="4" w:tplc="90BC1A0C">
      <w:start w:val="1"/>
      <w:numFmt w:val="bullet"/>
      <w:lvlText w:val="o"/>
      <w:lvlJc w:val="left"/>
      <w:pPr>
        <w:ind w:left="3600" w:hanging="360"/>
      </w:pPr>
      <w:rPr>
        <w:rFonts w:ascii="Courier New" w:hAnsi="Courier New"/>
      </w:rPr>
    </w:lvl>
    <w:lvl w:ilvl="5" w:tplc="AA3665EE">
      <w:start w:val="1"/>
      <w:numFmt w:val="bullet"/>
      <w:lvlText w:val=""/>
      <w:lvlJc w:val="left"/>
      <w:pPr>
        <w:ind w:left="4320" w:hanging="360"/>
      </w:pPr>
      <w:rPr>
        <w:rFonts w:ascii="Wingdings" w:hAnsi="Wingdings"/>
      </w:rPr>
    </w:lvl>
    <w:lvl w:ilvl="6" w:tplc="DA7E8C26">
      <w:start w:val="1"/>
      <w:numFmt w:val="bullet"/>
      <w:lvlText w:val=""/>
      <w:lvlJc w:val="left"/>
      <w:pPr>
        <w:ind w:left="5040" w:hanging="360"/>
      </w:pPr>
      <w:rPr>
        <w:rFonts w:ascii="Symbol" w:hAnsi="Symbol"/>
      </w:rPr>
    </w:lvl>
    <w:lvl w:ilvl="7" w:tplc="03A2BF02">
      <w:start w:val="1"/>
      <w:numFmt w:val="bullet"/>
      <w:lvlText w:val="o"/>
      <w:lvlJc w:val="left"/>
      <w:pPr>
        <w:ind w:left="5760" w:hanging="360"/>
      </w:pPr>
      <w:rPr>
        <w:rFonts w:ascii="Courier New" w:hAnsi="Courier New"/>
      </w:rPr>
    </w:lvl>
    <w:lvl w:ilvl="8" w:tplc="41EC66FE">
      <w:start w:val="1"/>
      <w:numFmt w:val="bullet"/>
      <w:lvlText w:val=""/>
      <w:lvlJc w:val="left"/>
      <w:pPr>
        <w:ind w:left="6480" w:hanging="360"/>
      </w:pPr>
      <w:rPr>
        <w:rFonts w:ascii="Wingdings" w:hAnsi="Wingdings"/>
      </w:rPr>
    </w:lvl>
  </w:abstractNum>
  <w:abstractNum w:abstractNumId="97" w15:restartNumberingAfterBreak="0">
    <w:nsid w:val="43F5565D"/>
    <w:multiLevelType w:val="hybridMultilevel"/>
    <w:tmpl w:val="E1D0A4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4A239CC"/>
    <w:multiLevelType w:val="hybridMultilevel"/>
    <w:tmpl w:val="500C4CAC"/>
    <w:lvl w:ilvl="0" w:tplc="188AB5C2">
      <w:start w:val="1"/>
      <w:numFmt w:val="bullet"/>
      <w:lvlText w:val=""/>
      <w:lvlJc w:val="left"/>
      <w:pPr>
        <w:ind w:left="720" w:hanging="360"/>
      </w:pPr>
      <w:rPr>
        <w:rFonts w:ascii="Symbol" w:hAnsi="Symbol"/>
      </w:rPr>
    </w:lvl>
    <w:lvl w:ilvl="1" w:tplc="61F8E3FA">
      <w:start w:val="1"/>
      <w:numFmt w:val="bullet"/>
      <w:lvlText w:val="o"/>
      <w:lvlJc w:val="left"/>
      <w:pPr>
        <w:ind w:left="1440" w:hanging="360"/>
      </w:pPr>
      <w:rPr>
        <w:rFonts w:ascii="Courier New" w:hAnsi="Courier New"/>
      </w:rPr>
    </w:lvl>
    <w:lvl w:ilvl="2" w:tplc="8C38A650">
      <w:start w:val="1"/>
      <w:numFmt w:val="bullet"/>
      <w:lvlText w:val=""/>
      <w:lvlJc w:val="left"/>
      <w:pPr>
        <w:ind w:left="2160" w:hanging="360"/>
      </w:pPr>
      <w:rPr>
        <w:rFonts w:ascii="Wingdings" w:hAnsi="Wingdings"/>
      </w:rPr>
    </w:lvl>
    <w:lvl w:ilvl="3" w:tplc="F424A6FA">
      <w:start w:val="1"/>
      <w:numFmt w:val="bullet"/>
      <w:lvlText w:val=""/>
      <w:lvlJc w:val="left"/>
      <w:pPr>
        <w:ind w:left="2880" w:hanging="360"/>
      </w:pPr>
      <w:rPr>
        <w:rFonts w:ascii="Symbol" w:hAnsi="Symbol"/>
      </w:rPr>
    </w:lvl>
    <w:lvl w:ilvl="4" w:tplc="4240FBE0">
      <w:start w:val="1"/>
      <w:numFmt w:val="bullet"/>
      <w:lvlText w:val="o"/>
      <w:lvlJc w:val="left"/>
      <w:pPr>
        <w:ind w:left="3600" w:hanging="360"/>
      </w:pPr>
      <w:rPr>
        <w:rFonts w:ascii="Courier New" w:hAnsi="Courier New"/>
      </w:rPr>
    </w:lvl>
    <w:lvl w:ilvl="5" w:tplc="83F00C54">
      <w:start w:val="1"/>
      <w:numFmt w:val="bullet"/>
      <w:lvlText w:val=""/>
      <w:lvlJc w:val="left"/>
      <w:pPr>
        <w:ind w:left="4320" w:hanging="360"/>
      </w:pPr>
      <w:rPr>
        <w:rFonts w:ascii="Wingdings" w:hAnsi="Wingdings"/>
      </w:rPr>
    </w:lvl>
    <w:lvl w:ilvl="6" w:tplc="6D4EB270">
      <w:start w:val="1"/>
      <w:numFmt w:val="bullet"/>
      <w:lvlText w:val=""/>
      <w:lvlJc w:val="left"/>
      <w:pPr>
        <w:ind w:left="5040" w:hanging="360"/>
      </w:pPr>
      <w:rPr>
        <w:rFonts w:ascii="Symbol" w:hAnsi="Symbol"/>
      </w:rPr>
    </w:lvl>
    <w:lvl w:ilvl="7" w:tplc="003AEEB8">
      <w:start w:val="1"/>
      <w:numFmt w:val="bullet"/>
      <w:lvlText w:val="o"/>
      <w:lvlJc w:val="left"/>
      <w:pPr>
        <w:ind w:left="5760" w:hanging="360"/>
      </w:pPr>
      <w:rPr>
        <w:rFonts w:ascii="Courier New" w:hAnsi="Courier New"/>
      </w:rPr>
    </w:lvl>
    <w:lvl w:ilvl="8" w:tplc="B05C4F6C">
      <w:start w:val="1"/>
      <w:numFmt w:val="bullet"/>
      <w:lvlText w:val=""/>
      <w:lvlJc w:val="left"/>
      <w:pPr>
        <w:ind w:left="6480" w:hanging="360"/>
      </w:pPr>
      <w:rPr>
        <w:rFonts w:ascii="Wingdings" w:hAnsi="Wingdings"/>
      </w:rPr>
    </w:lvl>
  </w:abstractNum>
  <w:abstractNum w:abstractNumId="99" w15:restartNumberingAfterBreak="0">
    <w:nsid w:val="44D02A55"/>
    <w:multiLevelType w:val="hybridMultilevel"/>
    <w:tmpl w:val="079C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5227D63"/>
    <w:multiLevelType w:val="hybridMultilevel"/>
    <w:tmpl w:val="1656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5464C29"/>
    <w:multiLevelType w:val="hybridMultilevel"/>
    <w:tmpl w:val="0AA83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57F6BC0"/>
    <w:multiLevelType w:val="hybridMultilevel"/>
    <w:tmpl w:val="3E42E88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677074D"/>
    <w:multiLevelType w:val="hybridMultilevel"/>
    <w:tmpl w:val="910ABAB8"/>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4" w15:restartNumberingAfterBreak="0">
    <w:nsid w:val="46F14185"/>
    <w:multiLevelType w:val="hybridMultilevel"/>
    <w:tmpl w:val="B2503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7136AB3"/>
    <w:multiLevelType w:val="hybridMultilevel"/>
    <w:tmpl w:val="4320A2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6" w15:restartNumberingAfterBreak="0">
    <w:nsid w:val="482042C2"/>
    <w:multiLevelType w:val="hybridMultilevel"/>
    <w:tmpl w:val="6916D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A804D3B"/>
    <w:multiLevelType w:val="hybridMultilevel"/>
    <w:tmpl w:val="4176DCEA"/>
    <w:lvl w:ilvl="0" w:tplc="C6067B5C">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B692FF0"/>
    <w:multiLevelType w:val="hybridMultilevel"/>
    <w:tmpl w:val="CB3082B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564" w:hanging="360"/>
      </w:pPr>
      <w:rPr>
        <w:rFonts w:ascii="Courier New" w:hAnsi="Courier New" w:cs="Courier New" w:hint="default"/>
      </w:rPr>
    </w:lvl>
    <w:lvl w:ilvl="2" w:tplc="04090005">
      <w:start w:val="1"/>
      <w:numFmt w:val="bullet"/>
      <w:lvlText w:val=""/>
      <w:lvlJc w:val="left"/>
      <w:pPr>
        <w:ind w:left="1284" w:hanging="360"/>
      </w:pPr>
      <w:rPr>
        <w:rFonts w:ascii="Wingdings" w:hAnsi="Wingdings" w:hint="default"/>
      </w:rPr>
    </w:lvl>
    <w:lvl w:ilvl="3" w:tplc="04090003">
      <w:start w:val="1"/>
      <w:numFmt w:val="bullet"/>
      <w:lvlText w:val="o"/>
      <w:lvlJc w:val="left"/>
      <w:pPr>
        <w:ind w:left="2004" w:hanging="360"/>
      </w:pPr>
      <w:rPr>
        <w:rFonts w:ascii="Courier New" w:hAnsi="Courier New" w:cs="Courier New" w:hint="default"/>
      </w:rPr>
    </w:lvl>
    <w:lvl w:ilvl="4" w:tplc="04090003" w:tentative="1">
      <w:start w:val="1"/>
      <w:numFmt w:val="bullet"/>
      <w:lvlText w:val="o"/>
      <w:lvlJc w:val="left"/>
      <w:pPr>
        <w:ind w:left="2724" w:hanging="360"/>
      </w:pPr>
      <w:rPr>
        <w:rFonts w:ascii="Courier New" w:hAnsi="Courier New" w:cs="Courier New" w:hint="default"/>
      </w:rPr>
    </w:lvl>
    <w:lvl w:ilvl="5" w:tplc="04090005" w:tentative="1">
      <w:start w:val="1"/>
      <w:numFmt w:val="bullet"/>
      <w:lvlText w:val=""/>
      <w:lvlJc w:val="left"/>
      <w:pPr>
        <w:ind w:left="3444" w:hanging="360"/>
      </w:pPr>
      <w:rPr>
        <w:rFonts w:ascii="Wingdings" w:hAnsi="Wingdings" w:hint="default"/>
      </w:rPr>
    </w:lvl>
    <w:lvl w:ilvl="6" w:tplc="04090001" w:tentative="1">
      <w:start w:val="1"/>
      <w:numFmt w:val="bullet"/>
      <w:lvlText w:val=""/>
      <w:lvlJc w:val="left"/>
      <w:pPr>
        <w:ind w:left="4164" w:hanging="360"/>
      </w:pPr>
      <w:rPr>
        <w:rFonts w:ascii="Symbol" w:hAnsi="Symbol" w:hint="default"/>
      </w:rPr>
    </w:lvl>
    <w:lvl w:ilvl="7" w:tplc="04090003" w:tentative="1">
      <w:start w:val="1"/>
      <w:numFmt w:val="bullet"/>
      <w:lvlText w:val="o"/>
      <w:lvlJc w:val="left"/>
      <w:pPr>
        <w:ind w:left="4884" w:hanging="360"/>
      </w:pPr>
      <w:rPr>
        <w:rFonts w:ascii="Courier New" w:hAnsi="Courier New" w:cs="Courier New" w:hint="default"/>
      </w:rPr>
    </w:lvl>
    <w:lvl w:ilvl="8" w:tplc="04090005" w:tentative="1">
      <w:start w:val="1"/>
      <w:numFmt w:val="bullet"/>
      <w:lvlText w:val=""/>
      <w:lvlJc w:val="left"/>
      <w:pPr>
        <w:ind w:left="5604" w:hanging="360"/>
      </w:pPr>
      <w:rPr>
        <w:rFonts w:ascii="Wingdings" w:hAnsi="Wingdings" w:hint="default"/>
      </w:rPr>
    </w:lvl>
  </w:abstractNum>
  <w:abstractNum w:abstractNumId="109" w15:restartNumberingAfterBreak="0">
    <w:nsid w:val="4CD54E57"/>
    <w:multiLevelType w:val="hybridMultilevel"/>
    <w:tmpl w:val="279E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CF80AE8"/>
    <w:multiLevelType w:val="hybridMultilevel"/>
    <w:tmpl w:val="139470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D3D5751"/>
    <w:multiLevelType w:val="hybridMultilevel"/>
    <w:tmpl w:val="2278D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FB518B5"/>
    <w:multiLevelType w:val="hybridMultilevel"/>
    <w:tmpl w:val="FE408D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1156480"/>
    <w:multiLevelType w:val="hybridMultilevel"/>
    <w:tmpl w:val="775A5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1B67F09"/>
    <w:multiLevelType w:val="hybridMultilevel"/>
    <w:tmpl w:val="77C6609A"/>
    <w:lvl w:ilvl="0" w:tplc="C6067B5C">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2374926"/>
    <w:multiLevelType w:val="hybridMultilevel"/>
    <w:tmpl w:val="F1641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2D9154C"/>
    <w:multiLevelType w:val="hybridMultilevel"/>
    <w:tmpl w:val="82846918"/>
    <w:lvl w:ilvl="0" w:tplc="C6067B5C">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2DB7460"/>
    <w:multiLevelType w:val="hybridMultilevel"/>
    <w:tmpl w:val="98A44FBC"/>
    <w:lvl w:ilvl="0" w:tplc="6E8C4C62">
      <w:start w:val="1"/>
      <w:numFmt w:val="bullet"/>
      <w:lvlText w:val="o"/>
      <w:lvlJc w:val="left"/>
      <w:pPr>
        <w:ind w:left="2160" w:hanging="360"/>
      </w:pPr>
      <w:rPr>
        <w:rFonts w:ascii="Courier New" w:hAnsi="Courier New"/>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5372728D"/>
    <w:multiLevelType w:val="hybridMultilevel"/>
    <w:tmpl w:val="03D0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43E1234"/>
    <w:multiLevelType w:val="hybridMultilevel"/>
    <w:tmpl w:val="F5A4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4B902DC"/>
    <w:multiLevelType w:val="hybridMultilevel"/>
    <w:tmpl w:val="B04A826E"/>
    <w:lvl w:ilvl="0" w:tplc="6E8C4C62">
      <w:start w:val="1"/>
      <w:numFmt w:val="bullet"/>
      <w:lvlText w:val="o"/>
      <w:lvlJc w:val="left"/>
      <w:pPr>
        <w:ind w:left="1800" w:hanging="360"/>
      </w:pPr>
      <w:rPr>
        <w:rFonts w:ascii="Courier New" w:hAnsi="Courier New"/>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54CC5BB9"/>
    <w:multiLevelType w:val="hybridMultilevel"/>
    <w:tmpl w:val="0600B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6096F8F"/>
    <w:multiLevelType w:val="hybridMultilevel"/>
    <w:tmpl w:val="115A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6A66762"/>
    <w:multiLevelType w:val="hybridMultilevel"/>
    <w:tmpl w:val="EF3EE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6D57A58"/>
    <w:multiLevelType w:val="hybridMultilevel"/>
    <w:tmpl w:val="C8A0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A220CEE"/>
    <w:multiLevelType w:val="hybridMultilevel"/>
    <w:tmpl w:val="85AA3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ACC1413"/>
    <w:multiLevelType w:val="hybridMultilevel"/>
    <w:tmpl w:val="ABD2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B1F7716"/>
    <w:multiLevelType w:val="hybridMultilevel"/>
    <w:tmpl w:val="C33A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B836924"/>
    <w:multiLevelType w:val="hybridMultilevel"/>
    <w:tmpl w:val="18942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BFE7469"/>
    <w:multiLevelType w:val="hybridMultilevel"/>
    <w:tmpl w:val="77D6D184"/>
    <w:lvl w:ilvl="0" w:tplc="C6067B5C">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CD469C6"/>
    <w:multiLevelType w:val="hybridMultilevel"/>
    <w:tmpl w:val="5ADC046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1" w15:restartNumberingAfterBreak="0">
    <w:nsid w:val="5DB06627"/>
    <w:multiLevelType w:val="hybridMultilevel"/>
    <w:tmpl w:val="61C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DF261A7"/>
    <w:multiLevelType w:val="hybridMultilevel"/>
    <w:tmpl w:val="130E6A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5EDE4391"/>
    <w:multiLevelType w:val="hybridMultilevel"/>
    <w:tmpl w:val="A590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FC30250"/>
    <w:multiLevelType w:val="hybridMultilevel"/>
    <w:tmpl w:val="B8507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11F1A8A"/>
    <w:multiLevelType w:val="hybridMultilevel"/>
    <w:tmpl w:val="B502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17458D0"/>
    <w:multiLevelType w:val="hybridMultilevel"/>
    <w:tmpl w:val="D840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1913E77"/>
    <w:multiLevelType w:val="hybridMultilevel"/>
    <w:tmpl w:val="25ACC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1C22B7F"/>
    <w:multiLevelType w:val="hybridMultilevel"/>
    <w:tmpl w:val="AEE4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1DE537A"/>
    <w:multiLevelType w:val="hybridMultilevel"/>
    <w:tmpl w:val="82BA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1DF79FE"/>
    <w:multiLevelType w:val="hybridMultilevel"/>
    <w:tmpl w:val="920A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2D41E8B"/>
    <w:multiLevelType w:val="hybridMultilevel"/>
    <w:tmpl w:val="01F8D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4BC46A1"/>
    <w:multiLevelType w:val="hybridMultilevel"/>
    <w:tmpl w:val="BD88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4BD7FCA"/>
    <w:multiLevelType w:val="hybridMultilevel"/>
    <w:tmpl w:val="61740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655252A8"/>
    <w:multiLevelType w:val="hybridMultilevel"/>
    <w:tmpl w:val="9374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63F5733"/>
    <w:multiLevelType w:val="hybridMultilevel"/>
    <w:tmpl w:val="F112DD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666D3650"/>
    <w:multiLevelType w:val="hybridMultilevel"/>
    <w:tmpl w:val="93B07352"/>
    <w:lvl w:ilvl="0" w:tplc="C6067B5C">
      <w:numFmt w:val="bullet"/>
      <w:lvlText w:val="•"/>
      <w:lvlJc w:val="left"/>
      <w:pPr>
        <w:ind w:left="1413" w:hanging="705"/>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7" w15:restartNumberingAfterBreak="0">
    <w:nsid w:val="676A07B6"/>
    <w:multiLevelType w:val="hybridMultilevel"/>
    <w:tmpl w:val="E632C8A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8" w15:restartNumberingAfterBreak="0">
    <w:nsid w:val="68E2663D"/>
    <w:multiLevelType w:val="hybridMultilevel"/>
    <w:tmpl w:val="D8864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A79009F"/>
    <w:multiLevelType w:val="hybridMultilevel"/>
    <w:tmpl w:val="DE6A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B4F74DD"/>
    <w:multiLevelType w:val="hybridMultilevel"/>
    <w:tmpl w:val="3FEA5D08"/>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1" w15:restartNumberingAfterBreak="0">
    <w:nsid w:val="6F061A98"/>
    <w:multiLevelType w:val="hybridMultilevel"/>
    <w:tmpl w:val="C390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FA14DD8"/>
    <w:multiLevelType w:val="hybridMultilevel"/>
    <w:tmpl w:val="4A422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70A36DE0"/>
    <w:multiLevelType w:val="hybridMultilevel"/>
    <w:tmpl w:val="CF08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24B7B77"/>
    <w:multiLevelType w:val="hybridMultilevel"/>
    <w:tmpl w:val="97807312"/>
    <w:lvl w:ilvl="0" w:tplc="04090003">
      <w:start w:val="1"/>
      <w:numFmt w:val="bullet"/>
      <w:lvlText w:val="o"/>
      <w:lvlJc w:val="left"/>
      <w:pPr>
        <w:ind w:left="2844" w:hanging="360"/>
      </w:pPr>
      <w:rPr>
        <w:rFonts w:ascii="Courier New" w:hAnsi="Courier New" w:cs="Courier New"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55" w15:restartNumberingAfterBreak="0">
    <w:nsid w:val="72E57B43"/>
    <w:multiLevelType w:val="hybridMultilevel"/>
    <w:tmpl w:val="89C4B14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56" w15:restartNumberingAfterBreak="0">
    <w:nsid w:val="73C21E5E"/>
    <w:multiLevelType w:val="hybridMultilevel"/>
    <w:tmpl w:val="6A5C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44D73E1"/>
    <w:multiLevelType w:val="hybridMultilevel"/>
    <w:tmpl w:val="9F2AB190"/>
    <w:lvl w:ilvl="0" w:tplc="C6067B5C">
      <w:numFmt w:val="bullet"/>
      <w:lvlText w:val="•"/>
      <w:lvlJc w:val="left"/>
      <w:pPr>
        <w:ind w:left="1413" w:hanging="705"/>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8" w15:restartNumberingAfterBreak="0">
    <w:nsid w:val="745E7BAF"/>
    <w:multiLevelType w:val="hybridMultilevel"/>
    <w:tmpl w:val="6D28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4A538F8"/>
    <w:multiLevelType w:val="hybridMultilevel"/>
    <w:tmpl w:val="63ECCA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74EE1288"/>
    <w:multiLevelType w:val="hybridMultilevel"/>
    <w:tmpl w:val="4A96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60C7FDD"/>
    <w:multiLevelType w:val="hybridMultilevel"/>
    <w:tmpl w:val="2DE02E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15:restartNumberingAfterBreak="0">
    <w:nsid w:val="77722623"/>
    <w:multiLevelType w:val="hybridMultilevel"/>
    <w:tmpl w:val="92C037D2"/>
    <w:lvl w:ilvl="0" w:tplc="6E8C4C62">
      <w:start w:val="1"/>
      <w:numFmt w:val="bullet"/>
      <w:lvlText w:val="o"/>
      <w:lvlJc w:val="left"/>
      <w:pPr>
        <w:ind w:left="1080" w:hanging="360"/>
      </w:pPr>
      <w:rPr>
        <w:rFonts w:ascii="Courier New" w:hAnsi="Courier New"/>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781C1895"/>
    <w:multiLevelType w:val="hybridMultilevel"/>
    <w:tmpl w:val="7564EAEA"/>
    <w:lvl w:ilvl="0" w:tplc="6E8C4C62">
      <w:start w:val="1"/>
      <w:numFmt w:val="bullet"/>
      <w:lvlText w:val="o"/>
      <w:lvlJc w:val="left"/>
      <w:pPr>
        <w:ind w:left="2856" w:hanging="360"/>
      </w:pPr>
      <w:rPr>
        <w:rFonts w:ascii="Courier New" w:hAnsi="Courier New"/>
      </w:rPr>
    </w:lvl>
    <w:lvl w:ilvl="1" w:tplc="04090003" w:tentative="1">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64" w15:restartNumberingAfterBreak="0">
    <w:nsid w:val="78941918"/>
    <w:multiLevelType w:val="hybridMultilevel"/>
    <w:tmpl w:val="CEDEC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78ED7CE2"/>
    <w:multiLevelType w:val="hybridMultilevel"/>
    <w:tmpl w:val="76E817D4"/>
    <w:lvl w:ilvl="0" w:tplc="04090003">
      <w:start w:val="1"/>
      <w:numFmt w:val="bullet"/>
      <w:lvlText w:val="o"/>
      <w:lvlJc w:val="left"/>
      <w:pPr>
        <w:ind w:left="1066" w:hanging="360"/>
      </w:pPr>
      <w:rPr>
        <w:rFonts w:ascii="Courier New" w:hAnsi="Courier New" w:cs="Courier New" w:hint="default"/>
      </w:rPr>
    </w:lvl>
    <w:lvl w:ilvl="1" w:tplc="04090003" w:tentative="1">
      <w:start w:val="1"/>
      <w:numFmt w:val="bullet"/>
      <w:lvlText w:val="o"/>
      <w:lvlJc w:val="left"/>
      <w:pPr>
        <w:ind w:left="562" w:hanging="360"/>
      </w:pPr>
      <w:rPr>
        <w:rFonts w:ascii="Courier New" w:hAnsi="Courier New" w:cs="Courier New" w:hint="default"/>
      </w:rPr>
    </w:lvl>
    <w:lvl w:ilvl="2" w:tplc="04090005" w:tentative="1">
      <w:start w:val="1"/>
      <w:numFmt w:val="bullet"/>
      <w:lvlText w:val=""/>
      <w:lvlJc w:val="left"/>
      <w:pPr>
        <w:ind w:left="1282" w:hanging="360"/>
      </w:pPr>
      <w:rPr>
        <w:rFonts w:ascii="Wingdings" w:hAnsi="Wingdings" w:hint="default"/>
      </w:rPr>
    </w:lvl>
    <w:lvl w:ilvl="3" w:tplc="04090001" w:tentative="1">
      <w:start w:val="1"/>
      <w:numFmt w:val="bullet"/>
      <w:lvlText w:val=""/>
      <w:lvlJc w:val="left"/>
      <w:pPr>
        <w:ind w:left="2002" w:hanging="360"/>
      </w:pPr>
      <w:rPr>
        <w:rFonts w:ascii="Symbol" w:hAnsi="Symbol" w:hint="default"/>
      </w:rPr>
    </w:lvl>
    <w:lvl w:ilvl="4" w:tplc="04090003" w:tentative="1">
      <w:start w:val="1"/>
      <w:numFmt w:val="bullet"/>
      <w:lvlText w:val="o"/>
      <w:lvlJc w:val="left"/>
      <w:pPr>
        <w:ind w:left="2722" w:hanging="360"/>
      </w:pPr>
      <w:rPr>
        <w:rFonts w:ascii="Courier New" w:hAnsi="Courier New" w:cs="Courier New" w:hint="default"/>
      </w:rPr>
    </w:lvl>
    <w:lvl w:ilvl="5" w:tplc="04090005" w:tentative="1">
      <w:start w:val="1"/>
      <w:numFmt w:val="bullet"/>
      <w:lvlText w:val=""/>
      <w:lvlJc w:val="left"/>
      <w:pPr>
        <w:ind w:left="3442" w:hanging="360"/>
      </w:pPr>
      <w:rPr>
        <w:rFonts w:ascii="Wingdings" w:hAnsi="Wingdings" w:hint="default"/>
      </w:rPr>
    </w:lvl>
    <w:lvl w:ilvl="6" w:tplc="04090001" w:tentative="1">
      <w:start w:val="1"/>
      <w:numFmt w:val="bullet"/>
      <w:lvlText w:val=""/>
      <w:lvlJc w:val="left"/>
      <w:pPr>
        <w:ind w:left="4162" w:hanging="360"/>
      </w:pPr>
      <w:rPr>
        <w:rFonts w:ascii="Symbol" w:hAnsi="Symbol" w:hint="default"/>
      </w:rPr>
    </w:lvl>
    <w:lvl w:ilvl="7" w:tplc="04090003" w:tentative="1">
      <w:start w:val="1"/>
      <w:numFmt w:val="bullet"/>
      <w:lvlText w:val="o"/>
      <w:lvlJc w:val="left"/>
      <w:pPr>
        <w:ind w:left="4882" w:hanging="360"/>
      </w:pPr>
      <w:rPr>
        <w:rFonts w:ascii="Courier New" w:hAnsi="Courier New" w:cs="Courier New" w:hint="default"/>
      </w:rPr>
    </w:lvl>
    <w:lvl w:ilvl="8" w:tplc="04090005" w:tentative="1">
      <w:start w:val="1"/>
      <w:numFmt w:val="bullet"/>
      <w:lvlText w:val=""/>
      <w:lvlJc w:val="left"/>
      <w:pPr>
        <w:ind w:left="5602" w:hanging="360"/>
      </w:pPr>
      <w:rPr>
        <w:rFonts w:ascii="Wingdings" w:hAnsi="Wingdings" w:hint="default"/>
      </w:rPr>
    </w:lvl>
  </w:abstractNum>
  <w:abstractNum w:abstractNumId="166" w15:restartNumberingAfterBreak="0">
    <w:nsid w:val="7B5A6D5D"/>
    <w:multiLevelType w:val="hybridMultilevel"/>
    <w:tmpl w:val="15D84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BC877DE"/>
    <w:multiLevelType w:val="hybridMultilevel"/>
    <w:tmpl w:val="A17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C063B26"/>
    <w:multiLevelType w:val="hybridMultilevel"/>
    <w:tmpl w:val="9A508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EB40AEC"/>
    <w:multiLevelType w:val="hybridMultilevel"/>
    <w:tmpl w:val="BD8657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7F0C4572"/>
    <w:multiLevelType w:val="hybridMultilevel"/>
    <w:tmpl w:val="C2FCB35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1" w15:restartNumberingAfterBreak="0">
    <w:nsid w:val="7F4A0FBB"/>
    <w:multiLevelType w:val="hybridMultilevel"/>
    <w:tmpl w:val="447E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FE12AFB"/>
    <w:multiLevelType w:val="hybridMultilevel"/>
    <w:tmpl w:val="10F4E110"/>
    <w:lvl w:ilvl="0" w:tplc="6E8C4C62">
      <w:start w:val="1"/>
      <w:numFmt w:val="bullet"/>
      <w:lvlText w:val="o"/>
      <w:lvlJc w:val="left"/>
      <w:pPr>
        <w:ind w:left="360" w:hanging="360"/>
      </w:pPr>
      <w:rPr>
        <w:rFonts w:ascii="Courier New" w:hAnsi="Courier New"/>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35"/>
  </w:num>
  <w:num w:numId="2">
    <w:abstractNumId w:val="96"/>
  </w:num>
  <w:num w:numId="3">
    <w:abstractNumId w:val="98"/>
  </w:num>
  <w:num w:numId="4">
    <w:abstractNumId w:val="29"/>
  </w:num>
  <w:num w:numId="5">
    <w:abstractNumId w:val="10"/>
  </w:num>
  <w:num w:numId="6">
    <w:abstractNumId w:val="38"/>
  </w:num>
  <w:num w:numId="7">
    <w:abstractNumId w:val="15"/>
  </w:num>
  <w:num w:numId="8">
    <w:abstractNumId w:val="123"/>
  </w:num>
  <w:num w:numId="9">
    <w:abstractNumId w:val="118"/>
  </w:num>
  <w:num w:numId="10">
    <w:abstractNumId w:val="65"/>
  </w:num>
  <w:num w:numId="11">
    <w:abstractNumId w:val="128"/>
  </w:num>
  <w:num w:numId="12">
    <w:abstractNumId w:val="101"/>
  </w:num>
  <w:num w:numId="13">
    <w:abstractNumId w:val="148"/>
  </w:num>
  <w:num w:numId="14">
    <w:abstractNumId w:val="81"/>
  </w:num>
  <w:num w:numId="15">
    <w:abstractNumId w:val="9"/>
  </w:num>
  <w:num w:numId="16">
    <w:abstractNumId w:val="150"/>
  </w:num>
  <w:num w:numId="17">
    <w:abstractNumId w:val="170"/>
  </w:num>
  <w:num w:numId="18">
    <w:abstractNumId w:val="100"/>
  </w:num>
  <w:num w:numId="19">
    <w:abstractNumId w:val="72"/>
  </w:num>
  <w:num w:numId="20">
    <w:abstractNumId w:val="115"/>
  </w:num>
  <w:num w:numId="21">
    <w:abstractNumId w:val="141"/>
  </w:num>
  <w:num w:numId="22">
    <w:abstractNumId w:val="127"/>
  </w:num>
  <w:num w:numId="23">
    <w:abstractNumId w:val="119"/>
  </w:num>
  <w:num w:numId="24">
    <w:abstractNumId w:val="19"/>
  </w:num>
  <w:num w:numId="25">
    <w:abstractNumId w:val="57"/>
  </w:num>
  <w:num w:numId="26">
    <w:abstractNumId w:val="92"/>
  </w:num>
  <w:num w:numId="27">
    <w:abstractNumId w:val="40"/>
  </w:num>
  <w:num w:numId="28">
    <w:abstractNumId w:val="4"/>
  </w:num>
  <w:num w:numId="29">
    <w:abstractNumId w:val="74"/>
  </w:num>
  <w:num w:numId="30">
    <w:abstractNumId w:val="20"/>
  </w:num>
  <w:num w:numId="31">
    <w:abstractNumId w:val="61"/>
  </w:num>
  <w:num w:numId="32">
    <w:abstractNumId w:val="25"/>
  </w:num>
  <w:num w:numId="33">
    <w:abstractNumId w:val="169"/>
  </w:num>
  <w:num w:numId="34">
    <w:abstractNumId w:val="132"/>
  </w:num>
  <w:num w:numId="35">
    <w:abstractNumId w:val="93"/>
  </w:num>
  <w:num w:numId="36">
    <w:abstractNumId w:val="84"/>
  </w:num>
  <w:num w:numId="37">
    <w:abstractNumId w:val="41"/>
  </w:num>
  <w:num w:numId="38">
    <w:abstractNumId w:val="164"/>
  </w:num>
  <w:num w:numId="39">
    <w:abstractNumId w:val="91"/>
  </w:num>
  <w:num w:numId="40">
    <w:abstractNumId w:val="135"/>
  </w:num>
  <w:num w:numId="41">
    <w:abstractNumId w:val="33"/>
  </w:num>
  <w:num w:numId="42">
    <w:abstractNumId w:val="163"/>
  </w:num>
  <w:num w:numId="43">
    <w:abstractNumId w:val="120"/>
  </w:num>
  <w:num w:numId="44">
    <w:abstractNumId w:val="117"/>
  </w:num>
  <w:num w:numId="45">
    <w:abstractNumId w:val="162"/>
  </w:num>
  <w:num w:numId="46">
    <w:abstractNumId w:val="172"/>
  </w:num>
  <w:num w:numId="47">
    <w:abstractNumId w:val="71"/>
  </w:num>
  <w:num w:numId="48">
    <w:abstractNumId w:val="168"/>
  </w:num>
  <w:num w:numId="49">
    <w:abstractNumId w:val="88"/>
  </w:num>
  <w:num w:numId="50">
    <w:abstractNumId w:val="52"/>
  </w:num>
  <w:num w:numId="51">
    <w:abstractNumId w:val="87"/>
  </w:num>
  <w:num w:numId="52">
    <w:abstractNumId w:val="76"/>
  </w:num>
  <w:num w:numId="53">
    <w:abstractNumId w:val="73"/>
  </w:num>
  <w:num w:numId="54">
    <w:abstractNumId w:val="83"/>
  </w:num>
  <w:num w:numId="55">
    <w:abstractNumId w:val="46"/>
  </w:num>
  <w:num w:numId="56">
    <w:abstractNumId w:val="142"/>
  </w:num>
  <w:num w:numId="57">
    <w:abstractNumId w:val="1"/>
  </w:num>
  <w:num w:numId="58">
    <w:abstractNumId w:val="171"/>
  </w:num>
  <w:num w:numId="59">
    <w:abstractNumId w:val="43"/>
  </w:num>
  <w:num w:numId="60">
    <w:abstractNumId w:val="26"/>
  </w:num>
  <w:num w:numId="61">
    <w:abstractNumId w:val="44"/>
  </w:num>
  <w:num w:numId="62">
    <w:abstractNumId w:val="131"/>
  </w:num>
  <w:num w:numId="63">
    <w:abstractNumId w:val="106"/>
  </w:num>
  <w:num w:numId="64">
    <w:abstractNumId w:val="136"/>
  </w:num>
  <w:num w:numId="65">
    <w:abstractNumId w:val="125"/>
  </w:num>
  <w:num w:numId="66">
    <w:abstractNumId w:val="5"/>
  </w:num>
  <w:num w:numId="67">
    <w:abstractNumId w:val="55"/>
  </w:num>
  <w:num w:numId="68">
    <w:abstractNumId w:val="149"/>
  </w:num>
  <w:num w:numId="69">
    <w:abstractNumId w:val="156"/>
  </w:num>
  <w:num w:numId="70">
    <w:abstractNumId w:val="95"/>
  </w:num>
  <w:num w:numId="71">
    <w:abstractNumId w:val="126"/>
  </w:num>
  <w:num w:numId="72">
    <w:abstractNumId w:val="109"/>
  </w:num>
  <w:num w:numId="73">
    <w:abstractNumId w:val="59"/>
  </w:num>
  <w:num w:numId="74">
    <w:abstractNumId w:val="14"/>
  </w:num>
  <w:num w:numId="75">
    <w:abstractNumId w:val="13"/>
  </w:num>
  <w:num w:numId="76">
    <w:abstractNumId w:val="157"/>
  </w:num>
  <w:num w:numId="77">
    <w:abstractNumId w:val="146"/>
  </w:num>
  <w:num w:numId="78">
    <w:abstractNumId w:val="107"/>
  </w:num>
  <w:num w:numId="79">
    <w:abstractNumId w:val="30"/>
  </w:num>
  <w:num w:numId="80">
    <w:abstractNumId w:val="129"/>
  </w:num>
  <w:num w:numId="81">
    <w:abstractNumId w:val="49"/>
  </w:num>
  <w:num w:numId="82">
    <w:abstractNumId w:val="116"/>
  </w:num>
  <w:num w:numId="83">
    <w:abstractNumId w:val="114"/>
  </w:num>
  <w:num w:numId="84">
    <w:abstractNumId w:val="103"/>
  </w:num>
  <w:num w:numId="85">
    <w:abstractNumId w:val="90"/>
  </w:num>
  <w:num w:numId="86">
    <w:abstractNumId w:val="70"/>
  </w:num>
  <w:num w:numId="87">
    <w:abstractNumId w:val="130"/>
  </w:num>
  <w:num w:numId="88">
    <w:abstractNumId w:val="155"/>
  </w:num>
  <w:num w:numId="89">
    <w:abstractNumId w:val="154"/>
  </w:num>
  <w:num w:numId="90">
    <w:abstractNumId w:val="145"/>
  </w:num>
  <w:num w:numId="91">
    <w:abstractNumId w:val="75"/>
  </w:num>
  <w:num w:numId="92">
    <w:abstractNumId w:val="51"/>
  </w:num>
  <w:num w:numId="93">
    <w:abstractNumId w:val="159"/>
  </w:num>
  <w:num w:numId="94">
    <w:abstractNumId w:val="66"/>
  </w:num>
  <w:num w:numId="95">
    <w:abstractNumId w:val="60"/>
  </w:num>
  <w:num w:numId="96">
    <w:abstractNumId w:val="166"/>
  </w:num>
  <w:num w:numId="97">
    <w:abstractNumId w:val="22"/>
  </w:num>
  <w:num w:numId="98">
    <w:abstractNumId w:val="165"/>
  </w:num>
  <w:num w:numId="99">
    <w:abstractNumId w:val="7"/>
  </w:num>
  <w:num w:numId="100">
    <w:abstractNumId w:val="86"/>
  </w:num>
  <w:num w:numId="101">
    <w:abstractNumId w:val="108"/>
  </w:num>
  <w:num w:numId="102">
    <w:abstractNumId w:val="113"/>
  </w:num>
  <w:num w:numId="103">
    <w:abstractNumId w:val="64"/>
  </w:num>
  <w:num w:numId="104">
    <w:abstractNumId w:val="45"/>
  </w:num>
  <w:num w:numId="105">
    <w:abstractNumId w:val="53"/>
  </w:num>
  <w:num w:numId="106">
    <w:abstractNumId w:val="21"/>
  </w:num>
  <w:num w:numId="107">
    <w:abstractNumId w:val="97"/>
  </w:num>
  <w:num w:numId="108">
    <w:abstractNumId w:val="85"/>
  </w:num>
  <w:num w:numId="109">
    <w:abstractNumId w:val="147"/>
  </w:num>
  <w:num w:numId="110">
    <w:abstractNumId w:val="12"/>
  </w:num>
  <w:num w:numId="111">
    <w:abstractNumId w:val="89"/>
  </w:num>
  <w:num w:numId="112">
    <w:abstractNumId w:val="63"/>
  </w:num>
  <w:num w:numId="113">
    <w:abstractNumId w:val="0"/>
  </w:num>
  <w:num w:numId="114">
    <w:abstractNumId w:val="153"/>
  </w:num>
  <w:num w:numId="115">
    <w:abstractNumId w:val="124"/>
  </w:num>
  <w:num w:numId="116">
    <w:abstractNumId w:val="48"/>
  </w:num>
  <w:num w:numId="117">
    <w:abstractNumId w:val="69"/>
  </w:num>
  <w:num w:numId="118">
    <w:abstractNumId w:val="47"/>
  </w:num>
  <w:num w:numId="119">
    <w:abstractNumId w:val="152"/>
  </w:num>
  <w:num w:numId="120">
    <w:abstractNumId w:val="105"/>
  </w:num>
  <w:num w:numId="121">
    <w:abstractNumId w:val="79"/>
  </w:num>
  <w:num w:numId="122">
    <w:abstractNumId w:val="62"/>
  </w:num>
  <w:num w:numId="123">
    <w:abstractNumId w:val="68"/>
  </w:num>
  <w:num w:numId="124">
    <w:abstractNumId w:val="32"/>
  </w:num>
  <w:num w:numId="125">
    <w:abstractNumId w:val="160"/>
  </w:num>
  <w:num w:numId="126">
    <w:abstractNumId w:val="122"/>
  </w:num>
  <w:num w:numId="127">
    <w:abstractNumId w:val="137"/>
  </w:num>
  <w:num w:numId="128">
    <w:abstractNumId w:val="111"/>
  </w:num>
  <w:num w:numId="129">
    <w:abstractNumId w:val="28"/>
  </w:num>
  <w:num w:numId="130">
    <w:abstractNumId w:val="112"/>
  </w:num>
  <w:num w:numId="131">
    <w:abstractNumId w:val="77"/>
  </w:num>
  <w:num w:numId="132">
    <w:abstractNumId w:val="3"/>
  </w:num>
  <w:num w:numId="133">
    <w:abstractNumId w:val="6"/>
  </w:num>
  <w:num w:numId="134">
    <w:abstractNumId w:val="94"/>
  </w:num>
  <w:num w:numId="135">
    <w:abstractNumId w:val="67"/>
  </w:num>
  <w:num w:numId="136">
    <w:abstractNumId w:val="39"/>
  </w:num>
  <w:num w:numId="137">
    <w:abstractNumId w:val="58"/>
  </w:num>
  <w:num w:numId="138">
    <w:abstractNumId w:val="133"/>
  </w:num>
  <w:num w:numId="139">
    <w:abstractNumId w:val="143"/>
  </w:num>
  <w:num w:numId="140">
    <w:abstractNumId w:val="134"/>
  </w:num>
  <w:num w:numId="141">
    <w:abstractNumId w:val="34"/>
  </w:num>
  <w:num w:numId="142">
    <w:abstractNumId w:val="17"/>
  </w:num>
  <w:num w:numId="143">
    <w:abstractNumId w:val="11"/>
  </w:num>
  <w:num w:numId="144">
    <w:abstractNumId w:val="102"/>
  </w:num>
  <w:num w:numId="145">
    <w:abstractNumId w:val="82"/>
  </w:num>
  <w:num w:numId="146">
    <w:abstractNumId w:val="99"/>
  </w:num>
  <w:num w:numId="147">
    <w:abstractNumId w:val="144"/>
  </w:num>
  <w:num w:numId="148">
    <w:abstractNumId w:val="36"/>
  </w:num>
  <w:num w:numId="149">
    <w:abstractNumId w:val="138"/>
  </w:num>
  <w:num w:numId="150">
    <w:abstractNumId w:val="16"/>
  </w:num>
  <w:num w:numId="151">
    <w:abstractNumId w:val="54"/>
  </w:num>
  <w:num w:numId="152">
    <w:abstractNumId w:val="110"/>
  </w:num>
  <w:num w:numId="153">
    <w:abstractNumId w:val="18"/>
  </w:num>
  <w:num w:numId="154">
    <w:abstractNumId w:val="23"/>
  </w:num>
  <w:num w:numId="155">
    <w:abstractNumId w:val="161"/>
  </w:num>
  <w:num w:numId="156">
    <w:abstractNumId w:val="8"/>
  </w:num>
  <w:num w:numId="157">
    <w:abstractNumId w:val="2"/>
  </w:num>
  <w:num w:numId="158">
    <w:abstractNumId w:val="27"/>
  </w:num>
  <w:num w:numId="159">
    <w:abstractNumId w:val="151"/>
  </w:num>
  <w:num w:numId="160">
    <w:abstractNumId w:val="80"/>
  </w:num>
  <w:num w:numId="161">
    <w:abstractNumId w:val="167"/>
  </w:num>
  <w:num w:numId="162">
    <w:abstractNumId w:val="140"/>
  </w:num>
  <w:num w:numId="163">
    <w:abstractNumId w:val="158"/>
  </w:num>
  <w:num w:numId="164">
    <w:abstractNumId w:val="42"/>
  </w:num>
  <w:num w:numId="165">
    <w:abstractNumId w:val="37"/>
  </w:num>
  <w:num w:numId="166">
    <w:abstractNumId w:val="50"/>
  </w:num>
  <w:num w:numId="167">
    <w:abstractNumId w:val="139"/>
  </w:num>
  <w:num w:numId="168">
    <w:abstractNumId w:val="56"/>
  </w:num>
  <w:num w:numId="169">
    <w:abstractNumId w:val="24"/>
  </w:num>
  <w:num w:numId="170">
    <w:abstractNumId w:val="121"/>
  </w:num>
  <w:num w:numId="171">
    <w:abstractNumId w:val="31"/>
  </w:num>
  <w:num w:numId="172">
    <w:abstractNumId w:val="104"/>
  </w:num>
  <w:num w:numId="173">
    <w:abstractNumId w:val="78"/>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E6"/>
    <w:rsid w:val="00000043"/>
    <w:rsid w:val="00000675"/>
    <w:rsid w:val="00000CDB"/>
    <w:rsid w:val="00002912"/>
    <w:rsid w:val="00003001"/>
    <w:rsid w:val="0000333D"/>
    <w:rsid w:val="00004325"/>
    <w:rsid w:val="00004336"/>
    <w:rsid w:val="000048A9"/>
    <w:rsid w:val="000049F2"/>
    <w:rsid w:val="00005EAF"/>
    <w:rsid w:val="00005FF7"/>
    <w:rsid w:val="000107A6"/>
    <w:rsid w:val="0001269B"/>
    <w:rsid w:val="00012EAE"/>
    <w:rsid w:val="000132B1"/>
    <w:rsid w:val="00013345"/>
    <w:rsid w:val="00013A5A"/>
    <w:rsid w:val="00013C50"/>
    <w:rsid w:val="0001495B"/>
    <w:rsid w:val="00014FBF"/>
    <w:rsid w:val="00015177"/>
    <w:rsid w:val="00015981"/>
    <w:rsid w:val="000165F4"/>
    <w:rsid w:val="00017007"/>
    <w:rsid w:val="00017326"/>
    <w:rsid w:val="00020058"/>
    <w:rsid w:val="00020839"/>
    <w:rsid w:val="00020A67"/>
    <w:rsid w:val="00021E95"/>
    <w:rsid w:val="00022593"/>
    <w:rsid w:val="00023081"/>
    <w:rsid w:val="00024EAD"/>
    <w:rsid w:val="000253E3"/>
    <w:rsid w:val="00027324"/>
    <w:rsid w:val="000277AD"/>
    <w:rsid w:val="0002787F"/>
    <w:rsid w:val="00027E9A"/>
    <w:rsid w:val="00030975"/>
    <w:rsid w:val="00030A6E"/>
    <w:rsid w:val="00030D84"/>
    <w:rsid w:val="00032304"/>
    <w:rsid w:val="000330E9"/>
    <w:rsid w:val="00033DD8"/>
    <w:rsid w:val="00035828"/>
    <w:rsid w:val="00036782"/>
    <w:rsid w:val="0003752A"/>
    <w:rsid w:val="00037B6F"/>
    <w:rsid w:val="00040ACA"/>
    <w:rsid w:val="000413AC"/>
    <w:rsid w:val="000434D3"/>
    <w:rsid w:val="000450E0"/>
    <w:rsid w:val="00045249"/>
    <w:rsid w:val="00046170"/>
    <w:rsid w:val="000478EF"/>
    <w:rsid w:val="00050712"/>
    <w:rsid w:val="0005095B"/>
    <w:rsid w:val="0005209C"/>
    <w:rsid w:val="000522C5"/>
    <w:rsid w:val="000526DC"/>
    <w:rsid w:val="000533C0"/>
    <w:rsid w:val="00053873"/>
    <w:rsid w:val="00053D4F"/>
    <w:rsid w:val="00054422"/>
    <w:rsid w:val="00054C52"/>
    <w:rsid w:val="00055A34"/>
    <w:rsid w:val="00055A87"/>
    <w:rsid w:val="00056B1D"/>
    <w:rsid w:val="00057355"/>
    <w:rsid w:val="00057AE1"/>
    <w:rsid w:val="00057C75"/>
    <w:rsid w:val="00057E5C"/>
    <w:rsid w:val="000602E0"/>
    <w:rsid w:val="000605EA"/>
    <w:rsid w:val="000608FE"/>
    <w:rsid w:val="00060972"/>
    <w:rsid w:val="00060ECD"/>
    <w:rsid w:val="00061749"/>
    <w:rsid w:val="00062098"/>
    <w:rsid w:val="00062F5A"/>
    <w:rsid w:val="000655DD"/>
    <w:rsid w:val="000659DF"/>
    <w:rsid w:val="0006614B"/>
    <w:rsid w:val="000668C9"/>
    <w:rsid w:val="00066EB4"/>
    <w:rsid w:val="0006757D"/>
    <w:rsid w:val="0006789A"/>
    <w:rsid w:val="000719F8"/>
    <w:rsid w:val="000723B7"/>
    <w:rsid w:val="00073E42"/>
    <w:rsid w:val="00074F87"/>
    <w:rsid w:val="00077565"/>
    <w:rsid w:val="00080787"/>
    <w:rsid w:val="00080B96"/>
    <w:rsid w:val="00080BDF"/>
    <w:rsid w:val="0008127F"/>
    <w:rsid w:val="000817A0"/>
    <w:rsid w:val="00081E1D"/>
    <w:rsid w:val="00082050"/>
    <w:rsid w:val="000828BD"/>
    <w:rsid w:val="00083B12"/>
    <w:rsid w:val="00084360"/>
    <w:rsid w:val="00084F9F"/>
    <w:rsid w:val="000856EB"/>
    <w:rsid w:val="00086553"/>
    <w:rsid w:val="000867BB"/>
    <w:rsid w:val="0008736A"/>
    <w:rsid w:val="00087C71"/>
    <w:rsid w:val="00090B60"/>
    <w:rsid w:val="00091B57"/>
    <w:rsid w:val="00091D80"/>
    <w:rsid w:val="000925EC"/>
    <w:rsid w:val="00092B79"/>
    <w:rsid w:val="00092E6F"/>
    <w:rsid w:val="00093BFC"/>
    <w:rsid w:val="0009496C"/>
    <w:rsid w:val="00095048"/>
    <w:rsid w:val="000953A4"/>
    <w:rsid w:val="0009591F"/>
    <w:rsid w:val="00095A8B"/>
    <w:rsid w:val="000965D7"/>
    <w:rsid w:val="00096CD8"/>
    <w:rsid w:val="000974BC"/>
    <w:rsid w:val="000975D0"/>
    <w:rsid w:val="000977C0"/>
    <w:rsid w:val="000979DE"/>
    <w:rsid w:val="000A04EA"/>
    <w:rsid w:val="000A09F7"/>
    <w:rsid w:val="000A0E3A"/>
    <w:rsid w:val="000A1095"/>
    <w:rsid w:val="000A1F05"/>
    <w:rsid w:val="000A316B"/>
    <w:rsid w:val="000A32D9"/>
    <w:rsid w:val="000A3F12"/>
    <w:rsid w:val="000A4D6D"/>
    <w:rsid w:val="000A542D"/>
    <w:rsid w:val="000A54D4"/>
    <w:rsid w:val="000A5CB7"/>
    <w:rsid w:val="000A648B"/>
    <w:rsid w:val="000B0132"/>
    <w:rsid w:val="000B0147"/>
    <w:rsid w:val="000B040B"/>
    <w:rsid w:val="000B0CE3"/>
    <w:rsid w:val="000B1104"/>
    <w:rsid w:val="000B1283"/>
    <w:rsid w:val="000B1940"/>
    <w:rsid w:val="000B1ED7"/>
    <w:rsid w:val="000B1FE7"/>
    <w:rsid w:val="000B3A4C"/>
    <w:rsid w:val="000B3CC3"/>
    <w:rsid w:val="000B3E53"/>
    <w:rsid w:val="000B440A"/>
    <w:rsid w:val="000B460B"/>
    <w:rsid w:val="000B4778"/>
    <w:rsid w:val="000B4B77"/>
    <w:rsid w:val="000B5242"/>
    <w:rsid w:val="000B5EED"/>
    <w:rsid w:val="000B644D"/>
    <w:rsid w:val="000B686F"/>
    <w:rsid w:val="000B712E"/>
    <w:rsid w:val="000B7D35"/>
    <w:rsid w:val="000C0C42"/>
    <w:rsid w:val="000C0CFC"/>
    <w:rsid w:val="000C13FF"/>
    <w:rsid w:val="000C1504"/>
    <w:rsid w:val="000C2557"/>
    <w:rsid w:val="000C28CA"/>
    <w:rsid w:val="000C28D5"/>
    <w:rsid w:val="000C29BE"/>
    <w:rsid w:val="000C2A34"/>
    <w:rsid w:val="000C3138"/>
    <w:rsid w:val="000C31FA"/>
    <w:rsid w:val="000C506D"/>
    <w:rsid w:val="000C5070"/>
    <w:rsid w:val="000C51FE"/>
    <w:rsid w:val="000C5700"/>
    <w:rsid w:val="000C5FBA"/>
    <w:rsid w:val="000C6242"/>
    <w:rsid w:val="000C650B"/>
    <w:rsid w:val="000C6881"/>
    <w:rsid w:val="000D0662"/>
    <w:rsid w:val="000D09FF"/>
    <w:rsid w:val="000D1857"/>
    <w:rsid w:val="000D2317"/>
    <w:rsid w:val="000D341D"/>
    <w:rsid w:val="000D391D"/>
    <w:rsid w:val="000D39F9"/>
    <w:rsid w:val="000D3BB2"/>
    <w:rsid w:val="000D3BD5"/>
    <w:rsid w:val="000D58AC"/>
    <w:rsid w:val="000D5E5F"/>
    <w:rsid w:val="000D665F"/>
    <w:rsid w:val="000D68BD"/>
    <w:rsid w:val="000D6B1B"/>
    <w:rsid w:val="000D6E13"/>
    <w:rsid w:val="000D70BF"/>
    <w:rsid w:val="000D79BA"/>
    <w:rsid w:val="000D7E93"/>
    <w:rsid w:val="000E04D7"/>
    <w:rsid w:val="000E0C20"/>
    <w:rsid w:val="000E1614"/>
    <w:rsid w:val="000E1747"/>
    <w:rsid w:val="000E2044"/>
    <w:rsid w:val="000E2117"/>
    <w:rsid w:val="000E30E5"/>
    <w:rsid w:val="000E3B5C"/>
    <w:rsid w:val="000E5166"/>
    <w:rsid w:val="000E5544"/>
    <w:rsid w:val="000E5F0C"/>
    <w:rsid w:val="000E650A"/>
    <w:rsid w:val="000E7154"/>
    <w:rsid w:val="000F09DB"/>
    <w:rsid w:val="000F0F0B"/>
    <w:rsid w:val="000F0F22"/>
    <w:rsid w:val="000F384D"/>
    <w:rsid w:val="000F67B5"/>
    <w:rsid w:val="000F767C"/>
    <w:rsid w:val="000F7F76"/>
    <w:rsid w:val="00100E71"/>
    <w:rsid w:val="001013B5"/>
    <w:rsid w:val="001029A5"/>
    <w:rsid w:val="00102BC2"/>
    <w:rsid w:val="00103812"/>
    <w:rsid w:val="00103A5A"/>
    <w:rsid w:val="00103C4B"/>
    <w:rsid w:val="0010483A"/>
    <w:rsid w:val="00105B1A"/>
    <w:rsid w:val="00105B8B"/>
    <w:rsid w:val="0010613F"/>
    <w:rsid w:val="00106E0E"/>
    <w:rsid w:val="00107160"/>
    <w:rsid w:val="0011019B"/>
    <w:rsid w:val="001109D7"/>
    <w:rsid w:val="00110F0B"/>
    <w:rsid w:val="00111712"/>
    <w:rsid w:val="0011196F"/>
    <w:rsid w:val="0011447F"/>
    <w:rsid w:val="00114793"/>
    <w:rsid w:val="00115044"/>
    <w:rsid w:val="00116755"/>
    <w:rsid w:val="00117601"/>
    <w:rsid w:val="00117A1C"/>
    <w:rsid w:val="00117D76"/>
    <w:rsid w:val="00117DE5"/>
    <w:rsid w:val="00120886"/>
    <w:rsid w:val="00120D27"/>
    <w:rsid w:val="0012156E"/>
    <w:rsid w:val="00121696"/>
    <w:rsid w:val="00122058"/>
    <w:rsid w:val="001239B3"/>
    <w:rsid w:val="00123B79"/>
    <w:rsid w:val="00124753"/>
    <w:rsid w:val="00124797"/>
    <w:rsid w:val="00124A7A"/>
    <w:rsid w:val="00124FF2"/>
    <w:rsid w:val="00125211"/>
    <w:rsid w:val="0012755E"/>
    <w:rsid w:val="00127CA8"/>
    <w:rsid w:val="001300D4"/>
    <w:rsid w:val="0013059B"/>
    <w:rsid w:val="00130DB1"/>
    <w:rsid w:val="001314C0"/>
    <w:rsid w:val="00132352"/>
    <w:rsid w:val="001335D7"/>
    <w:rsid w:val="001336AA"/>
    <w:rsid w:val="00135598"/>
    <w:rsid w:val="00135FE6"/>
    <w:rsid w:val="001367D1"/>
    <w:rsid w:val="00136B04"/>
    <w:rsid w:val="0013751B"/>
    <w:rsid w:val="00137A84"/>
    <w:rsid w:val="0014043F"/>
    <w:rsid w:val="0014112F"/>
    <w:rsid w:val="00141F42"/>
    <w:rsid w:val="00141F51"/>
    <w:rsid w:val="00142A06"/>
    <w:rsid w:val="00142F48"/>
    <w:rsid w:val="00143B82"/>
    <w:rsid w:val="00144DDE"/>
    <w:rsid w:val="001450F1"/>
    <w:rsid w:val="00145157"/>
    <w:rsid w:val="0014549D"/>
    <w:rsid w:val="00145CB9"/>
    <w:rsid w:val="00145DA6"/>
    <w:rsid w:val="00146FF0"/>
    <w:rsid w:val="001470E0"/>
    <w:rsid w:val="00150738"/>
    <w:rsid w:val="0015144D"/>
    <w:rsid w:val="00151AF5"/>
    <w:rsid w:val="001521E3"/>
    <w:rsid w:val="00152D33"/>
    <w:rsid w:val="0015463D"/>
    <w:rsid w:val="0015499C"/>
    <w:rsid w:val="00155E0B"/>
    <w:rsid w:val="00157759"/>
    <w:rsid w:val="00160565"/>
    <w:rsid w:val="00161DDA"/>
    <w:rsid w:val="00162144"/>
    <w:rsid w:val="0016314D"/>
    <w:rsid w:val="00164609"/>
    <w:rsid w:val="00164763"/>
    <w:rsid w:val="001649E0"/>
    <w:rsid w:val="00164DE0"/>
    <w:rsid w:val="001659A6"/>
    <w:rsid w:val="00165D94"/>
    <w:rsid w:val="00166726"/>
    <w:rsid w:val="00167BB1"/>
    <w:rsid w:val="0017061B"/>
    <w:rsid w:val="0017087D"/>
    <w:rsid w:val="00170D67"/>
    <w:rsid w:val="00171532"/>
    <w:rsid w:val="00172CFB"/>
    <w:rsid w:val="00172F63"/>
    <w:rsid w:val="001739C0"/>
    <w:rsid w:val="00173C85"/>
    <w:rsid w:val="00173CC3"/>
    <w:rsid w:val="00173F53"/>
    <w:rsid w:val="001744A3"/>
    <w:rsid w:val="00174CF6"/>
    <w:rsid w:val="00175A40"/>
    <w:rsid w:val="0017712B"/>
    <w:rsid w:val="00177296"/>
    <w:rsid w:val="001772C0"/>
    <w:rsid w:val="00180563"/>
    <w:rsid w:val="00180A7F"/>
    <w:rsid w:val="00180B3D"/>
    <w:rsid w:val="001816B5"/>
    <w:rsid w:val="00181ABF"/>
    <w:rsid w:val="00181C41"/>
    <w:rsid w:val="001838A5"/>
    <w:rsid w:val="00183B49"/>
    <w:rsid w:val="00184647"/>
    <w:rsid w:val="00184DD4"/>
    <w:rsid w:val="00184E48"/>
    <w:rsid w:val="00185590"/>
    <w:rsid w:val="00185D5B"/>
    <w:rsid w:val="00186802"/>
    <w:rsid w:val="00186B5B"/>
    <w:rsid w:val="0018720F"/>
    <w:rsid w:val="001876FF"/>
    <w:rsid w:val="00190D9A"/>
    <w:rsid w:val="00191721"/>
    <w:rsid w:val="0019178E"/>
    <w:rsid w:val="00191A53"/>
    <w:rsid w:val="001920EC"/>
    <w:rsid w:val="00192657"/>
    <w:rsid w:val="00192CCE"/>
    <w:rsid w:val="00192F63"/>
    <w:rsid w:val="001943B5"/>
    <w:rsid w:val="00194ED8"/>
    <w:rsid w:val="00196A70"/>
    <w:rsid w:val="00196EE7"/>
    <w:rsid w:val="001973BD"/>
    <w:rsid w:val="001974E1"/>
    <w:rsid w:val="00197903"/>
    <w:rsid w:val="00197AA8"/>
    <w:rsid w:val="001A05DF"/>
    <w:rsid w:val="001A194B"/>
    <w:rsid w:val="001A1A7A"/>
    <w:rsid w:val="001A1A98"/>
    <w:rsid w:val="001A1F92"/>
    <w:rsid w:val="001A2186"/>
    <w:rsid w:val="001A4024"/>
    <w:rsid w:val="001A434F"/>
    <w:rsid w:val="001A488E"/>
    <w:rsid w:val="001A51D0"/>
    <w:rsid w:val="001A5DF3"/>
    <w:rsid w:val="001A68F2"/>
    <w:rsid w:val="001A6D61"/>
    <w:rsid w:val="001A7791"/>
    <w:rsid w:val="001A790C"/>
    <w:rsid w:val="001A7FF7"/>
    <w:rsid w:val="001B04E8"/>
    <w:rsid w:val="001B27F1"/>
    <w:rsid w:val="001B3319"/>
    <w:rsid w:val="001B37A6"/>
    <w:rsid w:val="001B3DAA"/>
    <w:rsid w:val="001B40AC"/>
    <w:rsid w:val="001B4539"/>
    <w:rsid w:val="001B461E"/>
    <w:rsid w:val="001B5029"/>
    <w:rsid w:val="001B50AD"/>
    <w:rsid w:val="001B549D"/>
    <w:rsid w:val="001B5A5D"/>
    <w:rsid w:val="001B5D14"/>
    <w:rsid w:val="001B651A"/>
    <w:rsid w:val="001B65A3"/>
    <w:rsid w:val="001B6D6E"/>
    <w:rsid w:val="001B7984"/>
    <w:rsid w:val="001B7EDF"/>
    <w:rsid w:val="001C0BF4"/>
    <w:rsid w:val="001C0DEA"/>
    <w:rsid w:val="001C111A"/>
    <w:rsid w:val="001C1FF0"/>
    <w:rsid w:val="001C2D2A"/>
    <w:rsid w:val="001C2DCD"/>
    <w:rsid w:val="001C3EBF"/>
    <w:rsid w:val="001C4640"/>
    <w:rsid w:val="001C4C42"/>
    <w:rsid w:val="001C5B74"/>
    <w:rsid w:val="001C60A3"/>
    <w:rsid w:val="001C65E4"/>
    <w:rsid w:val="001C695C"/>
    <w:rsid w:val="001C7978"/>
    <w:rsid w:val="001D0A07"/>
    <w:rsid w:val="001D0F31"/>
    <w:rsid w:val="001D1CF2"/>
    <w:rsid w:val="001D462A"/>
    <w:rsid w:val="001D48FD"/>
    <w:rsid w:val="001D54A1"/>
    <w:rsid w:val="001D56D5"/>
    <w:rsid w:val="001D5A34"/>
    <w:rsid w:val="001D5F62"/>
    <w:rsid w:val="001D638B"/>
    <w:rsid w:val="001D7440"/>
    <w:rsid w:val="001D74C5"/>
    <w:rsid w:val="001D7F26"/>
    <w:rsid w:val="001E0215"/>
    <w:rsid w:val="001E1103"/>
    <w:rsid w:val="001E13C7"/>
    <w:rsid w:val="001E2FA8"/>
    <w:rsid w:val="001E3850"/>
    <w:rsid w:val="001E5715"/>
    <w:rsid w:val="001E5A3B"/>
    <w:rsid w:val="001E63C9"/>
    <w:rsid w:val="001E69BF"/>
    <w:rsid w:val="001F0D18"/>
    <w:rsid w:val="001F0F4C"/>
    <w:rsid w:val="001F0FD4"/>
    <w:rsid w:val="001F132C"/>
    <w:rsid w:val="001F1C8D"/>
    <w:rsid w:val="001F1F10"/>
    <w:rsid w:val="001F1FED"/>
    <w:rsid w:val="001F2157"/>
    <w:rsid w:val="001F2BE8"/>
    <w:rsid w:val="001F2F99"/>
    <w:rsid w:val="001F3DF5"/>
    <w:rsid w:val="001F42C8"/>
    <w:rsid w:val="001F4A2A"/>
    <w:rsid w:val="001F667C"/>
    <w:rsid w:val="00200190"/>
    <w:rsid w:val="00201503"/>
    <w:rsid w:val="00202254"/>
    <w:rsid w:val="00203663"/>
    <w:rsid w:val="00204A80"/>
    <w:rsid w:val="002050D8"/>
    <w:rsid w:val="0020519A"/>
    <w:rsid w:val="00205B4E"/>
    <w:rsid w:val="0020604E"/>
    <w:rsid w:val="00206AA9"/>
    <w:rsid w:val="00206D8F"/>
    <w:rsid w:val="002078B0"/>
    <w:rsid w:val="00210365"/>
    <w:rsid w:val="00211C6D"/>
    <w:rsid w:val="0021356C"/>
    <w:rsid w:val="00213DF8"/>
    <w:rsid w:val="002149D4"/>
    <w:rsid w:val="00215B0D"/>
    <w:rsid w:val="00217129"/>
    <w:rsid w:val="00217633"/>
    <w:rsid w:val="00217E58"/>
    <w:rsid w:val="00220B82"/>
    <w:rsid w:val="002216F1"/>
    <w:rsid w:val="00221DAE"/>
    <w:rsid w:val="00221FB4"/>
    <w:rsid w:val="002223CA"/>
    <w:rsid w:val="002240ED"/>
    <w:rsid w:val="00224B04"/>
    <w:rsid w:val="002261AD"/>
    <w:rsid w:val="00226616"/>
    <w:rsid w:val="002266F1"/>
    <w:rsid w:val="00227B31"/>
    <w:rsid w:val="00231253"/>
    <w:rsid w:val="00231544"/>
    <w:rsid w:val="00231E1A"/>
    <w:rsid w:val="00232D6B"/>
    <w:rsid w:val="0023343C"/>
    <w:rsid w:val="00233540"/>
    <w:rsid w:val="00233757"/>
    <w:rsid w:val="00233BB8"/>
    <w:rsid w:val="00233CEC"/>
    <w:rsid w:val="00233D9D"/>
    <w:rsid w:val="00235757"/>
    <w:rsid w:val="00235894"/>
    <w:rsid w:val="00235F02"/>
    <w:rsid w:val="00236161"/>
    <w:rsid w:val="002365BD"/>
    <w:rsid w:val="002369BB"/>
    <w:rsid w:val="00237575"/>
    <w:rsid w:val="00237FC7"/>
    <w:rsid w:val="0024114C"/>
    <w:rsid w:val="002414B9"/>
    <w:rsid w:val="002414F6"/>
    <w:rsid w:val="0024155C"/>
    <w:rsid w:val="00241C03"/>
    <w:rsid w:val="00242FBF"/>
    <w:rsid w:val="00243492"/>
    <w:rsid w:val="0024370B"/>
    <w:rsid w:val="00243889"/>
    <w:rsid w:val="0024426B"/>
    <w:rsid w:val="002467D1"/>
    <w:rsid w:val="00246AD9"/>
    <w:rsid w:val="002471CB"/>
    <w:rsid w:val="00247A5D"/>
    <w:rsid w:val="00250137"/>
    <w:rsid w:val="00250293"/>
    <w:rsid w:val="00250DAD"/>
    <w:rsid w:val="00251256"/>
    <w:rsid w:val="00251548"/>
    <w:rsid w:val="0025161F"/>
    <w:rsid w:val="00252F5F"/>
    <w:rsid w:val="00252F8F"/>
    <w:rsid w:val="002530FF"/>
    <w:rsid w:val="00253245"/>
    <w:rsid w:val="00253A65"/>
    <w:rsid w:val="00253B4F"/>
    <w:rsid w:val="00254F8B"/>
    <w:rsid w:val="0025573E"/>
    <w:rsid w:val="002558D0"/>
    <w:rsid w:val="00255A40"/>
    <w:rsid w:val="002567E3"/>
    <w:rsid w:val="00260B61"/>
    <w:rsid w:val="00260BB7"/>
    <w:rsid w:val="002622A9"/>
    <w:rsid w:val="00263A1A"/>
    <w:rsid w:val="00267325"/>
    <w:rsid w:val="00270245"/>
    <w:rsid w:val="002706D5"/>
    <w:rsid w:val="00272DA5"/>
    <w:rsid w:val="002745A1"/>
    <w:rsid w:val="002749A7"/>
    <w:rsid w:val="00276583"/>
    <w:rsid w:val="00276921"/>
    <w:rsid w:val="00276F36"/>
    <w:rsid w:val="00277C3C"/>
    <w:rsid w:val="002812A3"/>
    <w:rsid w:val="00281D7A"/>
    <w:rsid w:val="00281E01"/>
    <w:rsid w:val="00282694"/>
    <w:rsid w:val="00282E9D"/>
    <w:rsid w:val="00283409"/>
    <w:rsid w:val="00283584"/>
    <w:rsid w:val="00283AA5"/>
    <w:rsid w:val="0028416B"/>
    <w:rsid w:val="00284255"/>
    <w:rsid w:val="0028532F"/>
    <w:rsid w:val="00285BF8"/>
    <w:rsid w:val="002877BB"/>
    <w:rsid w:val="00287D42"/>
    <w:rsid w:val="002900C0"/>
    <w:rsid w:val="0029096C"/>
    <w:rsid w:val="00290DEF"/>
    <w:rsid w:val="00293052"/>
    <w:rsid w:val="00293D79"/>
    <w:rsid w:val="00294430"/>
    <w:rsid w:val="00294548"/>
    <w:rsid w:val="00294E5A"/>
    <w:rsid w:val="0029511A"/>
    <w:rsid w:val="00296028"/>
    <w:rsid w:val="00296E99"/>
    <w:rsid w:val="00296F63"/>
    <w:rsid w:val="002971B3"/>
    <w:rsid w:val="00297635"/>
    <w:rsid w:val="00297AD2"/>
    <w:rsid w:val="002A0242"/>
    <w:rsid w:val="002A049D"/>
    <w:rsid w:val="002A0D62"/>
    <w:rsid w:val="002A16C2"/>
    <w:rsid w:val="002A2020"/>
    <w:rsid w:val="002A2223"/>
    <w:rsid w:val="002A4B93"/>
    <w:rsid w:val="002A5936"/>
    <w:rsid w:val="002A627C"/>
    <w:rsid w:val="002A69B7"/>
    <w:rsid w:val="002A6C27"/>
    <w:rsid w:val="002A6DCD"/>
    <w:rsid w:val="002A70AE"/>
    <w:rsid w:val="002A72CF"/>
    <w:rsid w:val="002A775E"/>
    <w:rsid w:val="002B0521"/>
    <w:rsid w:val="002B0CCC"/>
    <w:rsid w:val="002B1017"/>
    <w:rsid w:val="002B1656"/>
    <w:rsid w:val="002B2A3C"/>
    <w:rsid w:val="002B49AC"/>
    <w:rsid w:val="002B5E54"/>
    <w:rsid w:val="002B6793"/>
    <w:rsid w:val="002B7C3E"/>
    <w:rsid w:val="002B7DBF"/>
    <w:rsid w:val="002C05C9"/>
    <w:rsid w:val="002C0F81"/>
    <w:rsid w:val="002C1210"/>
    <w:rsid w:val="002C2055"/>
    <w:rsid w:val="002C503F"/>
    <w:rsid w:val="002C5220"/>
    <w:rsid w:val="002C538E"/>
    <w:rsid w:val="002C5996"/>
    <w:rsid w:val="002C6D81"/>
    <w:rsid w:val="002C738B"/>
    <w:rsid w:val="002C73B2"/>
    <w:rsid w:val="002D1653"/>
    <w:rsid w:val="002D3177"/>
    <w:rsid w:val="002D31C8"/>
    <w:rsid w:val="002D33B7"/>
    <w:rsid w:val="002D47CA"/>
    <w:rsid w:val="002D4902"/>
    <w:rsid w:val="002D4FD2"/>
    <w:rsid w:val="002D72C9"/>
    <w:rsid w:val="002D7CA3"/>
    <w:rsid w:val="002E2743"/>
    <w:rsid w:val="002E3B6B"/>
    <w:rsid w:val="002E415C"/>
    <w:rsid w:val="002E44FC"/>
    <w:rsid w:val="002E454C"/>
    <w:rsid w:val="002E66B1"/>
    <w:rsid w:val="002E6818"/>
    <w:rsid w:val="002E6DB3"/>
    <w:rsid w:val="002F01AA"/>
    <w:rsid w:val="002F05D3"/>
    <w:rsid w:val="002F10B6"/>
    <w:rsid w:val="002F25FC"/>
    <w:rsid w:val="002F2A6D"/>
    <w:rsid w:val="002F3204"/>
    <w:rsid w:val="002F394C"/>
    <w:rsid w:val="002F4637"/>
    <w:rsid w:val="002F6655"/>
    <w:rsid w:val="002F6DCC"/>
    <w:rsid w:val="002F7045"/>
    <w:rsid w:val="002F7243"/>
    <w:rsid w:val="002F76F8"/>
    <w:rsid w:val="0030026D"/>
    <w:rsid w:val="00300EF8"/>
    <w:rsid w:val="00303B20"/>
    <w:rsid w:val="00303DE1"/>
    <w:rsid w:val="003044D1"/>
    <w:rsid w:val="00304E08"/>
    <w:rsid w:val="0030567E"/>
    <w:rsid w:val="00305D20"/>
    <w:rsid w:val="00306691"/>
    <w:rsid w:val="0030714D"/>
    <w:rsid w:val="00307AB7"/>
    <w:rsid w:val="0031022C"/>
    <w:rsid w:val="00310FAF"/>
    <w:rsid w:val="0031118B"/>
    <w:rsid w:val="00311812"/>
    <w:rsid w:val="003120EE"/>
    <w:rsid w:val="00312DDD"/>
    <w:rsid w:val="00313032"/>
    <w:rsid w:val="00313DAA"/>
    <w:rsid w:val="0031413F"/>
    <w:rsid w:val="00315EE6"/>
    <w:rsid w:val="00315FBA"/>
    <w:rsid w:val="00316035"/>
    <w:rsid w:val="00317D3F"/>
    <w:rsid w:val="0032023C"/>
    <w:rsid w:val="0032089C"/>
    <w:rsid w:val="003210A4"/>
    <w:rsid w:val="00321345"/>
    <w:rsid w:val="00323674"/>
    <w:rsid w:val="00323B6D"/>
    <w:rsid w:val="0032643D"/>
    <w:rsid w:val="00326D66"/>
    <w:rsid w:val="00327025"/>
    <w:rsid w:val="0032739F"/>
    <w:rsid w:val="00327695"/>
    <w:rsid w:val="00327B86"/>
    <w:rsid w:val="00330830"/>
    <w:rsid w:val="00330992"/>
    <w:rsid w:val="00330DF6"/>
    <w:rsid w:val="00330F9B"/>
    <w:rsid w:val="00331B89"/>
    <w:rsid w:val="00332B6F"/>
    <w:rsid w:val="00332C11"/>
    <w:rsid w:val="0033320B"/>
    <w:rsid w:val="00333BC2"/>
    <w:rsid w:val="00333EA6"/>
    <w:rsid w:val="003353A4"/>
    <w:rsid w:val="003363F7"/>
    <w:rsid w:val="003367B7"/>
    <w:rsid w:val="003368B4"/>
    <w:rsid w:val="0033697C"/>
    <w:rsid w:val="003372A8"/>
    <w:rsid w:val="00337D99"/>
    <w:rsid w:val="00341FCA"/>
    <w:rsid w:val="00344169"/>
    <w:rsid w:val="003443F6"/>
    <w:rsid w:val="003445C6"/>
    <w:rsid w:val="00345062"/>
    <w:rsid w:val="003451F0"/>
    <w:rsid w:val="00345AA7"/>
    <w:rsid w:val="00346B04"/>
    <w:rsid w:val="0034781D"/>
    <w:rsid w:val="00350842"/>
    <w:rsid w:val="00351A87"/>
    <w:rsid w:val="003524D6"/>
    <w:rsid w:val="00352B9C"/>
    <w:rsid w:val="00352F52"/>
    <w:rsid w:val="00353737"/>
    <w:rsid w:val="003545EC"/>
    <w:rsid w:val="00354A35"/>
    <w:rsid w:val="00355DA2"/>
    <w:rsid w:val="003561E7"/>
    <w:rsid w:val="00356E3D"/>
    <w:rsid w:val="003571F5"/>
    <w:rsid w:val="003572AD"/>
    <w:rsid w:val="00360E53"/>
    <w:rsid w:val="00361E07"/>
    <w:rsid w:val="003633DC"/>
    <w:rsid w:val="0036369F"/>
    <w:rsid w:val="00363EDF"/>
    <w:rsid w:val="00363F8D"/>
    <w:rsid w:val="003647B8"/>
    <w:rsid w:val="00364815"/>
    <w:rsid w:val="00366548"/>
    <w:rsid w:val="003676A7"/>
    <w:rsid w:val="0036776C"/>
    <w:rsid w:val="00367CA9"/>
    <w:rsid w:val="00367FC5"/>
    <w:rsid w:val="0037013D"/>
    <w:rsid w:val="00370ABF"/>
    <w:rsid w:val="00370BCD"/>
    <w:rsid w:val="003717E7"/>
    <w:rsid w:val="00372654"/>
    <w:rsid w:val="0037387D"/>
    <w:rsid w:val="00374A64"/>
    <w:rsid w:val="00376B15"/>
    <w:rsid w:val="0037759E"/>
    <w:rsid w:val="003776BA"/>
    <w:rsid w:val="003800F4"/>
    <w:rsid w:val="00380FBD"/>
    <w:rsid w:val="00381CC4"/>
    <w:rsid w:val="00382371"/>
    <w:rsid w:val="003832E5"/>
    <w:rsid w:val="003839D8"/>
    <w:rsid w:val="00383AF1"/>
    <w:rsid w:val="00384A15"/>
    <w:rsid w:val="0038717E"/>
    <w:rsid w:val="00387B72"/>
    <w:rsid w:val="00387C74"/>
    <w:rsid w:val="00387D42"/>
    <w:rsid w:val="003901D9"/>
    <w:rsid w:val="003907EE"/>
    <w:rsid w:val="00392096"/>
    <w:rsid w:val="00393826"/>
    <w:rsid w:val="00393EEB"/>
    <w:rsid w:val="00395401"/>
    <w:rsid w:val="003973CB"/>
    <w:rsid w:val="003A1A5B"/>
    <w:rsid w:val="003A20DC"/>
    <w:rsid w:val="003A344C"/>
    <w:rsid w:val="003A3AFC"/>
    <w:rsid w:val="003A436F"/>
    <w:rsid w:val="003A4BE3"/>
    <w:rsid w:val="003A52B2"/>
    <w:rsid w:val="003A631C"/>
    <w:rsid w:val="003A63EE"/>
    <w:rsid w:val="003A6859"/>
    <w:rsid w:val="003A6C8F"/>
    <w:rsid w:val="003A727F"/>
    <w:rsid w:val="003A7ECC"/>
    <w:rsid w:val="003B14F4"/>
    <w:rsid w:val="003B17AC"/>
    <w:rsid w:val="003B20C3"/>
    <w:rsid w:val="003B255F"/>
    <w:rsid w:val="003B2F0D"/>
    <w:rsid w:val="003B382C"/>
    <w:rsid w:val="003B3A96"/>
    <w:rsid w:val="003B4BD1"/>
    <w:rsid w:val="003B50B9"/>
    <w:rsid w:val="003B5526"/>
    <w:rsid w:val="003B59AE"/>
    <w:rsid w:val="003B661B"/>
    <w:rsid w:val="003B6649"/>
    <w:rsid w:val="003C0EAA"/>
    <w:rsid w:val="003C1F4C"/>
    <w:rsid w:val="003C21C0"/>
    <w:rsid w:val="003C229D"/>
    <w:rsid w:val="003C23DF"/>
    <w:rsid w:val="003C4391"/>
    <w:rsid w:val="003C46A4"/>
    <w:rsid w:val="003C4D8F"/>
    <w:rsid w:val="003C579A"/>
    <w:rsid w:val="003C6DB0"/>
    <w:rsid w:val="003D0FAC"/>
    <w:rsid w:val="003D11A7"/>
    <w:rsid w:val="003D1303"/>
    <w:rsid w:val="003D2715"/>
    <w:rsid w:val="003D42C9"/>
    <w:rsid w:val="003D440C"/>
    <w:rsid w:val="003D4957"/>
    <w:rsid w:val="003D5757"/>
    <w:rsid w:val="003D5CA8"/>
    <w:rsid w:val="003D5E96"/>
    <w:rsid w:val="003D78AC"/>
    <w:rsid w:val="003D790C"/>
    <w:rsid w:val="003E0383"/>
    <w:rsid w:val="003E1803"/>
    <w:rsid w:val="003E20EB"/>
    <w:rsid w:val="003E246D"/>
    <w:rsid w:val="003E409B"/>
    <w:rsid w:val="003E40CD"/>
    <w:rsid w:val="003E425D"/>
    <w:rsid w:val="003E4881"/>
    <w:rsid w:val="003E535C"/>
    <w:rsid w:val="003E6A1F"/>
    <w:rsid w:val="003E6A57"/>
    <w:rsid w:val="003F04D8"/>
    <w:rsid w:val="003F0898"/>
    <w:rsid w:val="003F0A78"/>
    <w:rsid w:val="003F1E85"/>
    <w:rsid w:val="003F1E8C"/>
    <w:rsid w:val="003F23AB"/>
    <w:rsid w:val="003F4917"/>
    <w:rsid w:val="003F5C29"/>
    <w:rsid w:val="003F5C5B"/>
    <w:rsid w:val="003F65F1"/>
    <w:rsid w:val="003F764C"/>
    <w:rsid w:val="003F7F3A"/>
    <w:rsid w:val="004003AB"/>
    <w:rsid w:val="00401521"/>
    <w:rsid w:val="004016FE"/>
    <w:rsid w:val="0040220D"/>
    <w:rsid w:val="0040308B"/>
    <w:rsid w:val="004035C5"/>
    <w:rsid w:val="00403FC6"/>
    <w:rsid w:val="00404B15"/>
    <w:rsid w:val="00404FD6"/>
    <w:rsid w:val="0040566A"/>
    <w:rsid w:val="00406635"/>
    <w:rsid w:val="00406A02"/>
    <w:rsid w:val="004073B0"/>
    <w:rsid w:val="00407E6D"/>
    <w:rsid w:val="004103C9"/>
    <w:rsid w:val="0041080B"/>
    <w:rsid w:val="00410D06"/>
    <w:rsid w:val="00410F77"/>
    <w:rsid w:val="00410FC6"/>
    <w:rsid w:val="00411BC7"/>
    <w:rsid w:val="00411DFC"/>
    <w:rsid w:val="004126D9"/>
    <w:rsid w:val="00412FAC"/>
    <w:rsid w:val="0041331A"/>
    <w:rsid w:val="004139D1"/>
    <w:rsid w:val="004141CA"/>
    <w:rsid w:val="004150D1"/>
    <w:rsid w:val="00415EED"/>
    <w:rsid w:val="00415F64"/>
    <w:rsid w:val="00416395"/>
    <w:rsid w:val="00420534"/>
    <w:rsid w:val="00420860"/>
    <w:rsid w:val="004214A9"/>
    <w:rsid w:val="004239B0"/>
    <w:rsid w:val="00423BAE"/>
    <w:rsid w:val="00424530"/>
    <w:rsid w:val="004251FE"/>
    <w:rsid w:val="00426970"/>
    <w:rsid w:val="00426A40"/>
    <w:rsid w:val="004272A4"/>
    <w:rsid w:val="00427EE1"/>
    <w:rsid w:val="0043013E"/>
    <w:rsid w:val="00430DE8"/>
    <w:rsid w:val="00431022"/>
    <w:rsid w:val="004319B9"/>
    <w:rsid w:val="0043240B"/>
    <w:rsid w:val="004326F7"/>
    <w:rsid w:val="004331D0"/>
    <w:rsid w:val="00434734"/>
    <w:rsid w:val="004355DB"/>
    <w:rsid w:val="00435C77"/>
    <w:rsid w:val="00435F2D"/>
    <w:rsid w:val="004360AA"/>
    <w:rsid w:val="0043611E"/>
    <w:rsid w:val="00436155"/>
    <w:rsid w:val="00436419"/>
    <w:rsid w:val="00436A85"/>
    <w:rsid w:val="00436D86"/>
    <w:rsid w:val="0043728E"/>
    <w:rsid w:val="004431D4"/>
    <w:rsid w:val="004432D5"/>
    <w:rsid w:val="00443425"/>
    <w:rsid w:val="004434B7"/>
    <w:rsid w:val="0044525C"/>
    <w:rsid w:val="00445AE4"/>
    <w:rsid w:val="00447094"/>
    <w:rsid w:val="0045142D"/>
    <w:rsid w:val="0045262B"/>
    <w:rsid w:val="0045389D"/>
    <w:rsid w:val="004548E0"/>
    <w:rsid w:val="00454E86"/>
    <w:rsid w:val="00455591"/>
    <w:rsid w:val="00456245"/>
    <w:rsid w:val="00456897"/>
    <w:rsid w:val="0045694B"/>
    <w:rsid w:val="004569EF"/>
    <w:rsid w:val="00456DEE"/>
    <w:rsid w:val="0045718B"/>
    <w:rsid w:val="00460862"/>
    <w:rsid w:val="00461581"/>
    <w:rsid w:val="00463784"/>
    <w:rsid w:val="0046474E"/>
    <w:rsid w:val="004656B7"/>
    <w:rsid w:val="00465EEC"/>
    <w:rsid w:val="00466069"/>
    <w:rsid w:val="004660E5"/>
    <w:rsid w:val="00470B9A"/>
    <w:rsid w:val="0047165C"/>
    <w:rsid w:val="004722E7"/>
    <w:rsid w:val="0047234D"/>
    <w:rsid w:val="004729FE"/>
    <w:rsid w:val="0047426B"/>
    <w:rsid w:val="004759EA"/>
    <w:rsid w:val="004760EC"/>
    <w:rsid w:val="0047636A"/>
    <w:rsid w:val="00476CAE"/>
    <w:rsid w:val="00477765"/>
    <w:rsid w:val="004804FB"/>
    <w:rsid w:val="0048059A"/>
    <w:rsid w:val="00480E8D"/>
    <w:rsid w:val="00482709"/>
    <w:rsid w:val="0048272E"/>
    <w:rsid w:val="004832A7"/>
    <w:rsid w:val="00483370"/>
    <w:rsid w:val="00484D1C"/>
    <w:rsid w:val="004854DC"/>
    <w:rsid w:val="004876F6"/>
    <w:rsid w:val="00490234"/>
    <w:rsid w:val="0049030E"/>
    <w:rsid w:val="004915DB"/>
    <w:rsid w:val="00491A18"/>
    <w:rsid w:val="004924C8"/>
    <w:rsid w:val="00492853"/>
    <w:rsid w:val="004936AA"/>
    <w:rsid w:val="004947D7"/>
    <w:rsid w:val="00495CEB"/>
    <w:rsid w:val="00496498"/>
    <w:rsid w:val="00496C61"/>
    <w:rsid w:val="00496EA6"/>
    <w:rsid w:val="00496F94"/>
    <w:rsid w:val="0049747D"/>
    <w:rsid w:val="004A08EE"/>
    <w:rsid w:val="004A1A20"/>
    <w:rsid w:val="004A2036"/>
    <w:rsid w:val="004A2165"/>
    <w:rsid w:val="004A26DF"/>
    <w:rsid w:val="004A3690"/>
    <w:rsid w:val="004A3E10"/>
    <w:rsid w:val="004A47A8"/>
    <w:rsid w:val="004A47BE"/>
    <w:rsid w:val="004A6591"/>
    <w:rsid w:val="004A661B"/>
    <w:rsid w:val="004A7A8E"/>
    <w:rsid w:val="004B1AAD"/>
    <w:rsid w:val="004B36CD"/>
    <w:rsid w:val="004B5021"/>
    <w:rsid w:val="004B51C1"/>
    <w:rsid w:val="004B5CE8"/>
    <w:rsid w:val="004B629E"/>
    <w:rsid w:val="004B7C7F"/>
    <w:rsid w:val="004C145D"/>
    <w:rsid w:val="004C2B71"/>
    <w:rsid w:val="004C3DA3"/>
    <w:rsid w:val="004C4517"/>
    <w:rsid w:val="004C6B34"/>
    <w:rsid w:val="004D0B76"/>
    <w:rsid w:val="004D28F4"/>
    <w:rsid w:val="004D3404"/>
    <w:rsid w:val="004D3EA9"/>
    <w:rsid w:val="004D4BC7"/>
    <w:rsid w:val="004D4D2D"/>
    <w:rsid w:val="004D54BA"/>
    <w:rsid w:val="004D5993"/>
    <w:rsid w:val="004D5A33"/>
    <w:rsid w:val="004D6FF0"/>
    <w:rsid w:val="004E1427"/>
    <w:rsid w:val="004E14B6"/>
    <w:rsid w:val="004E2789"/>
    <w:rsid w:val="004E2E1E"/>
    <w:rsid w:val="004E3542"/>
    <w:rsid w:val="004E4947"/>
    <w:rsid w:val="004E54FC"/>
    <w:rsid w:val="004E67DA"/>
    <w:rsid w:val="004E6C48"/>
    <w:rsid w:val="004F2319"/>
    <w:rsid w:val="004F34DC"/>
    <w:rsid w:val="004F4388"/>
    <w:rsid w:val="004F4ABE"/>
    <w:rsid w:val="004F77E9"/>
    <w:rsid w:val="004F7ABD"/>
    <w:rsid w:val="004F7C4A"/>
    <w:rsid w:val="005000B3"/>
    <w:rsid w:val="005002EC"/>
    <w:rsid w:val="00500B1E"/>
    <w:rsid w:val="005028BB"/>
    <w:rsid w:val="00502D52"/>
    <w:rsid w:val="00503D95"/>
    <w:rsid w:val="005045A5"/>
    <w:rsid w:val="00506727"/>
    <w:rsid w:val="00507904"/>
    <w:rsid w:val="00507DAE"/>
    <w:rsid w:val="00510B96"/>
    <w:rsid w:val="00510C96"/>
    <w:rsid w:val="00510F38"/>
    <w:rsid w:val="005123FA"/>
    <w:rsid w:val="00512C2D"/>
    <w:rsid w:val="00512CDC"/>
    <w:rsid w:val="00513122"/>
    <w:rsid w:val="00513180"/>
    <w:rsid w:val="0051446B"/>
    <w:rsid w:val="0051614C"/>
    <w:rsid w:val="00517F92"/>
    <w:rsid w:val="00520A14"/>
    <w:rsid w:val="0052245B"/>
    <w:rsid w:val="00522463"/>
    <w:rsid w:val="00522BFF"/>
    <w:rsid w:val="00522D34"/>
    <w:rsid w:val="005238C9"/>
    <w:rsid w:val="00524307"/>
    <w:rsid w:val="00524457"/>
    <w:rsid w:val="00524CC0"/>
    <w:rsid w:val="00524F8B"/>
    <w:rsid w:val="00525474"/>
    <w:rsid w:val="005303F3"/>
    <w:rsid w:val="00530F5C"/>
    <w:rsid w:val="0053111B"/>
    <w:rsid w:val="00531125"/>
    <w:rsid w:val="005317D6"/>
    <w:rsid w:val="00531AFB"/>
    <w:rsid w:val="00532631"/>
    <w:rsid w:val="005327C2"/>
    <w:rsid w:val="005332F1"/>
    <w:rsid w:val="00533342"/>
    <w:rsid w:val="0053487B"/>
    <w:rsid w:val="00535651"/>
    <w:rsid w:val="005357F9"/>
    <w:rsid w:val="00535A85"/>
    <w:rsid w:val="00536212"/>
    <w:rsid w:val="00536C7A"/>
    <w:rsid w:val="00537361"/>
    <w:rsid w:val="00537991"/>
    <w:rsid w:val="00537F7B"/>
    <w:rsid w:val="0054012A"/>
    <w:rsid w:val="00540C49"/>
    <w:rsid w:val="00540F9A"/>
    <w:rsid w:val="005416CE"/>
    <w:rsid w:val="0054179F"/>
    <w:rsid w:val="00541DC0"/>
    <w:rsid w:val="005439A6"/>
    <w:rsid w:val="00544AB4"/>
    <w:rsid w:val="00544D0F"/>
    <w:rsid w:val="00544F92"/>
    <w:rsid w:val="00545802"/>
    <w:rsid w:val="00545B19"/>
    <w:rsid w:val="00545D7B"/>
    <w:rsid w:val="005466BD"/>
    <w:rsid w:val="00546EFB"/>
    <w:rsid w:val="00547279"/>
    <w:rsid w:val="00547379"/>
    <w:rsid w:val="00547462"/>
    <w:rsid w:val="00547E60"/>
    <w:rsid w:val="005503B0"/>
    <w:rsid w:val="00550786"/>
    <w:rsid w:val="00550820"/>
    <w:rsid w:val="00550A9D"/>
    <w:rsid w:val="005515A5"/>
    <w:rsid w:val="00553C26"/>
    <w:rsid w:val="00553DE2"/>
    <w:rsid w:val="00554168"/>
    <w:rsid w:val="005541BB"/>
    <w:rsid w:val="00554B14"/>
    <w:rsid w:val="00554E8F"/>
    <w:rsid w:val="0055581A"/>
    <w:rsid w:val="00555B68"/>
    <w:rsid w:val="00555CFE"/>
    <w:rsid w:val="0055613B"/>
    <w:rsid w:val="0055728A"/>
    <w:rsid w:val="00557CE7"/>
    <w:rsid w:val="005609A4"/>
    <w:rsid w:val="005613AC"/>
    <w:rsid w:val="00562DBA"/>
    <w:rsid w:val="00562E35"/>
    <w:rsid w:val="00562FCB"/>
    <w:rsid w:val="00565FC4"/>
    <w:rsid w:val="0056662F"/>
    <w:rsid w:val="00566C90"/>
    <w:rsid w:val="005702CA"/>
    <w:rsid w:val="00570D15"/>
    <w:rsid w:val="00571A06"/>
    <w:rsid w:val="00571C13"/>
    <w:rsid w:val="00572279"/>
    <w:rsid w:val="0057264F"/>
    <w:rsid w:val="00572D5D"/>
    <w:rsid w:val="00572F03"/>
    <w:rsid w:val="005742E8"/>
    <w:rsid w:val="0057474B"/>
    <w:rsid w:val="00574CD6"/>
    <w:rsid w:val="0057513B"/>
    <w:rsid w:val="00576A53"/>
    <w:rsid w:val="00576C3B"/>
    <w:rsid w:val="00576DAF"/>
    <w:rsid w:val="00576DB7"/>
    <w:rsid w:val="005776FA"/>
    <w:rsid w:val="00577924"/>
    <w:rsid w:val="00577B34"/>
    <w:rsid w:val="00577EE0"/>
    <w:rsid w:val="00580180"/>
    <w:rsid w:val="00580569"/>
    <w:rsid w:val="00581A10"/>
    <w:rsid w:val="005820E5"/>
    <w:rsid w:val="005821D9"/>
    <w:rsid w:val="005824DE"/>
    <w:rsid w:val="00582E50"/>
    <w:rsid w:val="005841D8"/>
    <w:rsid w:val="00584DEC"/>
    <w:rsid w:val="00585290"/>
    <w:rsid w:val="0058537E"/>
    <w:rsid w:val="005855BC"/>
    <w:rsid w:val="0058716F"/>
    <w:rsid w:val="00587B94"/>
    <w:rsid w:val="00587E12"/>
    <w:rsid w:val="00587F4E"/>
    <w:rsid w:val="00591668"/>
    <w:rsid w:val="00593CCB"/>
    <w:rsid w:val="00595601"/>
    <w:rsid w:val="005960F6"/>
    <w:rsid w:val="0059736D"/>
    <w:rsid w:val="00597ED0"/>
    <w:rsid w:val="005A02DF"/>
    <w:rsid w:val="005A1027"/>
    <w:rsid w:val="005A166A"/>
    <w:rsid w:val="005A29BD"/>
    <w:rsid w:val="005A312D"/>
    <w:rsid w:val="005A3627"/>
    <w:rsid w:val="005A4AD9"/>
    <w:rsid w:val="005A5628"/>
    <w:rsid w:val="005A58E5"/>
    <w:rsid w:val="005A5A03"/>
    <w:rsid w:val="005B10E4"/>
    <w:rsid w:val="005B1398"/>
    <w:rsid w:val="005B1ED5"/>
    <w:rsid w:val="005B38F7"/>
    <w:rsid w:val="005B3C8A"/>
    <w:rsid w:val="005B43E5"/>
    <w:rsid w:val="005B4C5C"/>
    <w:rsid w:val="005B5A6E"/>
    <w:rsid w:val="005B5F05"/>
    <w:rsid w:val="005B6D90"/>
    <w:rsid w:val="005B7181"/>
    <w:rsid w:val="005B7BF1"/>
    <w:rsid w:val="005B7E75"/>
    <w:rsid w:val="005C1197"/>
    <w:rsid w:val="005C2F46"/>
    <w:rsid w:val="005C5554"/>
    <w:rsid w:val="005C577F"/>
    <w:rsid w:val="005C613D"/>
    <w:rsid w:val="005C6375"/>
    <w:rsid w:val="005C7F4C"/>
    <w:rsid w:val="005D1496"/>
    <w:rsid w:val="005D18B1"/>
    <w:rsid w:val="005D3012"/>
    <w:rsid w:val="005D3523"/>
    <w:rsid w:val="005D4340"/>
    <w:rsid w:val="005D4EB6"/>
    <w:rsid w:val="005D4F32"/>
    <w:rsid w:val="005D5F4D"/>
    <w:rsid w:val="005D6A8B"/>
    <w:rsid w:val="005E06A1"/>
    <w:rsid w:val="005E0783"/>
    <w:rsid w:val="005E1AC7"/>
    <w:rsid w:val="005E2249"/>
    <w:rsid w:val="005E40C1"/>
    <w:rsid w:val="005E504F"/>
    <w:rsid w:val="005E5740"/>
    <w:rsid w:val="005E5785"/>
    <w:rsid w:val="005F02B3"/>
    <w:rsid w:val="005F1096"/>
    <w:rsid w:val="005F1280"/>
    <w:rsid w:val="005F1E95"/>
    <w:rsid w:val="005F227E"/>
    <w:rsid w:val="005F29DF"/>
    <w:rsid w:val="005F2F8E"/>
    <w:rsid w:val="005F360F"/>
    <w:rsid w:val="005F37F0"/>
    <w:rsid w:val="005F3BAB"/>
    <w:rsid w:val="005F4C38"/>
    <w:rsid w:val="005F6B7E"/>
    <w:rsid w:val="005F78CE"/>
    <w:rsid w:val="006010B3"/>
    <w:rsid w:val="006013CD"/>
    <w:rsid w:val="00601655"/>
    <w:rsid w:val="00601C1A"/>
    <w:rsid w:val="0060222F"/>
    <w:rsid w:val="006035A8"/>
    <w:rsid w:val="0060427C"/>
    <w:rsid w:val="00604422"/>
    <w:rsid w:val="0060494C"/>
    <w:rsid w:val="00604D3C"/>
    <w:rsid w:val="00604E5F"/>
    <w:rsid w:val="00604F84"/>
    <w:rsid w:val="006058AB"/>
    <w:rsid w:val="0061041F"/>
    <w:rsid w:val="006106BE"/>
    <w:rsid w:val="006120BD"/>
    <w:rsid w:val="00615F4A"/>
    <w:rsid w:val="006178D4"/>
    <w:rsid w:val="00617958"/>
    <w:rsid w:val="00617B74"/>
    <w:rsid w:val="00622807"/>
    <w:rsid w:val="0062353C"/>
    <w:rsid w:val="006242F5"/>
    <w:rsid w:val="00625619"/>
    <w:rsid w:val="00626676"/>
    <w:rsid w:val="00626B00"/>
    <w:rsid w:val="00626E17"/>
    <w:rsid w:val="006270A9"/>
    <w:rsid w:val="00627736"/>
    <w:rsid w:val="00627B89"/>
    <w:rsid w:val="0063016A"/>
    <w:rsid w:val="0063236A"/>
    <w:rsid w:val="00632ABE"/>
    <w:rsid w:val="00633426"/>
    <w:rsid w:val="006340F0"/>
    <w:rsid w:val="006369E3"/>
    <w:rsid w:val="00637926"/>
    <w:rsid w:val="00637DD4"/>
    <w:rsid w:val="00637EBD"/>
    <w:rsid w:val="0064009A"/>
    <w:rsid w:val="00640434"/>
    <w:rsid w:val="006407AB"/>
    <w:rsid w:val="00640D73"/>
    <w:rsid w:val="00640DE8"/>
    <w:rsid w:val="00641A96"/>
    <w:rsid w:val="00642310"/>
    <w:rsid w:val="00642932"/>
    <w:rsid w:val="00644324"/>
    <w:rsid w:val="00644B32"/>
    <w:rsid w:val="00646550"/>
    <w:rsid w:val="00646BF3"/>
    <w:rsid w:val="0064738F"/>
    <w:rsid w:val="0064764A"/>
    <w:rsid w:val="0065038C"/>
    <w:rsid w:val="006505F7"/>
    <w:rsid w:val="006507D0"/>
    <w:rsid w:val="00651D78"/>
    <w:rsid w:val="006532EC"/>
    <w:rsid w:val="0065392B"/>
    <w:rsid w:val="00654C95"/>
    <w:rsid w:val="0065712E"/>
    <w:rsid w:val="0065751E"/>
    <w:rsid w:val="00657C84"/>
    <w:rsid w:val="00660567"/>
    <w:rsid w:val="00660F5D"/>
    <w:rsid w:val="00661320"/>
    <w:rsid w:val="00662A79"/>
    <w:rsid w:val="00664080"/>
    <w:rsid w:val="006642F2"/>
    <w:rsid w:val="0066453C"/>
    <w:rsid w:val="0066460B"/>
    <w:rsid w:val="00666822"/>
    <w:rsid w:val="00667522"/>
    <w:rsid w:val="00667981"/>
    <w:rsid w:val="00670BE5"/>
    <w:rsid w:val="00670C08"/>
    <w:rsid w:val="0067103F"/>
    <w:rsid w:val="00673264"/>
    <w:rsid w:val="0067332A"/>
    <w:rsid w:val="00673388"/>
    <w:rsid w:val="006740D5"/>
    <w:rsid w:val="006748C3"/>
    <w:rsid w:val="0067669B"/>
    <w:rsid w:val="00676840"/>
    <w:rsid w:val="00676D9D"/>
    <w:rsid w:val="0067727D"/>
    <w:rsid w:val="00677A56"/>
    <w:rsid w:val="00677ABC"/>
    <w:rsid w:val="00677B1C"/>
    <w:rsid w:val="00680BCD"/>
    <w:rsid w:val="00680FF2"/>
    <w:rsid w:val="0068149E"/>
    <w:rsid w:val="006815F6"/>
    <w:rsid w:val="00681CE3"/>
    <w:rsid w:val="006839AA"/>
    <w:rsid w:val="006842DF"/>
    <w:rsid w:val="00685983"/>
    <w:rsid w:val="006859EF"/>
    <w:rsid w:val="00685F07"/>
    <w:rsid w:val="006861BD"/>
    <w:rsid w:val="00686A33"/>
    <w:rsid w:val="00687CE0"/>
    <w:rsid w:val="00690519"/>
    <w:rsid w:val="006914AE"/>
    <w:rsid w:val="006915C0"/>
    <w:rsid w:val="00691CD6"/>
    <w:rsid w:val="00693938"/>
    <w:rsid w:val="00693E68"/>
    <w:rsid w:val="00695A4B"/>
    <w:rsid w:val="00695D19"/>
    <w:rsid w:val="00695DCE"/>
    <w:rsid w:val="00696CFC"/>
    <w:rsid w:val="006A0057"/>
    <w:rsid w:val="006A0A61"/>
    <w:rsid w:val="006A0F0F"/>
    <w:rsid w:val="006A0F66"/>
    <w:rsid w:val="006A20B7"/>
    <w:rsid w:val="006A299A"/>
    <w:rsid w:val="006A29D1"/>
    <w:rsid w:val="006A2A1E"/>
    <w:rsid w:val="006A3359"/>
    <w:rsid w:val="006A4369"/>
    <w:rsid w:val="006A4472"/>
    <w:rsid w:val="006A48B9"/>
    <w:rsid w:val="006A4B83"/>
    <w:rsid w:val="006A55D6"/>
    <w:rsid w:val="006A639F"/>
    <w:rsid w:val="006A689B"/>
    <w:rsid w:val="006A752E"/>
    <w:rsid w:val="006A7BAD"/>
    <w:rsid w:val="006B009C"/>
    <w:rsid w:val="006B16F8"/>
    <w:rsid w:val="006B2F71"/>
    <w:rsid w:val="006B3008"/>
    <w:rsid w:val="006B30C4"/>
    <w:rsid w:val="006B4A83"/>
    <w:rsid w:val="006B5284"/>
    <w:rsid w:val="006B53DA"/>
    <w:rsid w:val="006B5819"/>
    <w:rsid w:val="006B595A"/>
    <w:rsid w:val="006B6333"/>
    <w:rsid w:val="006B644A"/>
    <w:rsid w:val="006B77A3"/>
    <w:rsid w:val="006B784E"/>
    <w:rsid w:val="006C165B"/>
    <w:rsid w:val="006C1D02"/>
    <w:rsid w:val="006C2747"/>
    <w:rsid w:val="006C5B39"/>
    <w:rsid w:val="006C6672"/>
    <w:rsid w:val="006C6A19"/>
    <w:rsid w:val="006C6BAE"/>
    <w:rsid w:val="006C6C3B"/>
    <w:rsid w:val="006C79F5"/>
    <w:rsid w:val="006D06C5"/>
    <w:rsid w:val="006D11AC"/>
    <w:rsid w:val="006D11F2"/>
    <w:rsid w:val="006D227F"/>
    <w:rsid w:val="006D24D3"/>
    <w:rsid w:val="006D28DD"/>
    <w:rsid w:val="006D29B7"/>
    <w:rsid w:val="006D35A9"/>
    <w:rsid w:val="006D3E32"/>
    <w:rsid w:val="006D5393"/>
    <w:rsid w:val="006D587D"/>
    <w:rsid w:val="006D6487"/>
    <w:rsid w:val="006D7BA8"/>
    <w:rsid w:val="006E1C64"/>
    <w:rsid w:val="006E1D11"/>
    <w:rsid w:val="006E295F"/>
    <w:rsid w:val="006E3907"/>
    <w:rsid w:val="006E42E6"/>
    <w:rsid w:val="006E4AF9"/>
    <w:rsid w:val="006E51D0"/>
    <w:rsid w:val="006E70CD"/>
    <w:rsid w:val="006E7F49"/>
    <w:rsid w:val="006F16F4"/>
    <w:rsid w:val="006F2644"/>
    <w:rsid w:val="006F3E95"/>
    <w:rsid w:val="006F3F7D"/>
    <w:rsid w:val="006F59D1"/>
    <w:rsid w:val="006F5BEE"/>
    <w:rsid w:val="006F5C1E"/>
    <w:rsid w:val="006F5F44"/>
    <w:rsid w:val="006F66D1"/>
    <w:rsid w:val="006F6C33"/>
    <w:rsid w:val="006F6EF7"/>
    <w:rsid w:val="006F72D6"/>
    <w:rsid w:val="00700BEC"/>
    <w:rsid w:val="00700CE8"/>
    <w:rsid w:val="0070185B"/>
    <w:rsid w:val="007031EC"/>
    <w:rsid w:val="007034CD"/>
    <w:rsid w:val="007036E6"/>
    <w:rsid w:val="00703ADF"/>
    <w:rsid w:val="007050F4"/>
    <w:rsid w:val="00707239"/>
    <w:rsid w:val="00711112"/>
    <w:rsid w:val="00711CE7"/>
    <w:rsid w:val="00712734"/>
    <w:rsid w:val="007138D7"/>
    <w:rsid w:val="00713E0A"/>
    <w:rsid w:val="007146E0"/>
    <w:rsid w:val="00714CD4"/>
    <w:rsid w:val="00714DC9"/>
    <w:rsid w:val="00714FAA"/>
    <w:rsid w:val="0071570E"/>
    <w:rsid w:val="00715FB8"/>
    <w:rsid w:val="007174D6"/>
    <w:rsid w:val="007178F7"/>
    <w:rsid w:val="00717AAB"/>
    <w:rsid w:val="00717D2B"/>
    <w:rsid w:val="00720423"/>
    <w:rsid w:val="00720C0D"/>
    <w:rsid w:val="0072105A"/>
    <w:rsid w:val="00721445"/>
    <w:rsid w:val="007215B2"/>
    <w:rsid w:val="00721EBA"/>
    <w:rsid w:val="00723188"/>
    <w:rsid w:val="00723FA4"/>
    <w:rsid w:val="00724402"/>
    <w:rsid w:val="0072573C"/>
    <w:rsid w:val="00726D5A"/>
    <w:rsid w:val="0072739A"/>
    <w:rsid w:val="0072788E"/>
    <w:rsid w:val="00730348"/>
    <w:rsid w:val="0073069B"/>
    <w:rsid w:val="007310CC"/>
    <w:rsid w:val="00731E59"/>
    <w:rsid w:val="00732325"/>
    <w:rsid w:val="00732486"/>
    <w:rsid w:val="007324AF"/>
    <w:rsid w:val="0073307A"/>
    <w:rsid w:val="00733394"/>
    <w:rsid w:val="00733B13"/>
    <w:rsid w:val="007343CE"/>
    <w:rsid w:val="00734622"/>
    <w:rsid w:val="00734849"/>
    <w:rsid w:val="00734A5B"/>
    <w:rsid w:val="00734DA5"/>
    <w:rsid w:val="007369A5"/>
    <w:rsid w:val="007372E8"/>
    <w:rsid w:val="007406C1"/>
    <w:rsid w:val="007411A4"/>
    <w:rsid w:val="0074200E"/>
    <w:rsid w:val="007426F1"/>
    <w:rsid w:val="0074342E"/>
    <w:rsid w:val="00743454"/>
    <w:rsid w:val="00743850"/>
    <w:rsid w:val="00744179"/>
    <w:rsid w:val="00744447"/>
    <w:rsid w:val="0074470A"/>
    <w:rsid w:val="00744E65"/>
    <w:rsid w:val="0074623A"/>
    <w:rsid w:val="00747E1F"/>
    <w:rsid w:val="0075020F"/>
    <w:rsid w:val="007506B9"/>
    <w:rsid w:val="0075186D"/>
    <w:rsid w:val="007520D9"/>
    <w:rsid w:val="00752CB6"/>
    <w:rsid w:val="00753ED9"/>
    <w:rsid w:val="00754B68"/>
    <w:rsid w:val="00754FF4"/>
    <w:rsid w:val="00755528"/>
    <w:rsid w:val="007568AE"/>
    <w:rsid w:val="0075698E"/>
    <w:rsid w:val="00756A6B"/>
    <w:rsid w:val="00757276"/>
    <w:rsid w:val="007601F6"/>
    <w:rsid w:val="0076196C"/>
    <w:rsid w:val="00761F2F"/>
    <w:rsid w:val="00762F96"/>
    <w:rsid w:val="00763B37"/>
    <w:rsid w:val="00763B9A"/>
    <w:rsid w:val="00763D4B"/>
    <w:rsid w:val="00766912"/>
    <w:rsid w:val="00767411"/>
    <w:rsid w:val="00767834"/>
    <w:rsid w:val="00767EB1"/>
    <w:rsid w:val="007707AF"/>
    <w:rsid w:val="007713BA"/>
    <w:rsid w:val="00771538"/>
    <w:rsid w:val="00772913"/>
    <w:rsid w:val="00772B1F"/>
    <w:rsid w:val="00772FC6"/>
    <w:rsid w:val="0077395F"/>
    <w:rsid w:val="00773AB9"/>
    <w:rsid w:val="00773D67"/>
    <w:rsid w:val="00773EC0"/>
    <w:rsid w:val="00774202"/>
    <w:rsid w:val="00774295"/>
    <w:rsid w:val="00774515"/>
    <w:rsid w:val="0077472C"/>
    <w:rsid w:val="0077496B"/>
    <w:rsid w:val="00775B28"/>
    <w:rsid w:val="00775D1E"/>
    <w:rsid w:val="00775DE3"/>
    <w:rsid w:val="007778B1"/>
    <w:rsid w:val="00782405"/>
    <w:rsid w:val="00782AC9"/>
    <w:rsid w:val="0078507B"/>
    <w:rsid w:val="007850A0"/>
    <w:rsid w:val="00785994"/>
    <w:rsid w:val="00786A13"/>
    <w:rsid w:val="007877B6"/>
    <w:rsid w:val="0079069B"/>
    <w:rsid w:val="00790DD6"/>
    <w:rsid w:val="007914CC"/>
    <w:rsid w:val="0079221E"/>
    <w:rsid w:val="0079246E"/>
    <w:rsid w:val="00794D85"/>
    <w:rsid w:val="00795A12"/>
    <w:rsid w:val="00797EA7"/>
    <w:rsid w:val="007A0921"/>
    <w:rsid w:val="007A121D"/>
    <w:rsid w:val="007A1EF8"/>
    <w:rsid w:val="007A20DB"/>
    <w:rsid w:val="007A2770"/>
    <w:rsid w:val="007A2BF4"/>
    <w:rsid w:val="007A589D"/>
    <w:rsid w:val="007A6245"/>
    <w:rsid w:val="007A6499"/>
    <w:rsid w:val="007A7E77"/>
    <w:rsid w:val="007B02F3"/>
    <w:rsid w:val="007B1241"/>
    <w:rsid w:val="007B18FB"/>
    <w:rsid w:val="007B1F9C"/>
    <w:rsid w:val="007B51E3"/>
    <w:rsid w:val="007B6B2D"/>
    <w:rsid w:val="007C1C64"/>
    <w:rsid w:val="007C25F4"/>
    <w:rsid w:val="007C31EC"/>
    <w:rsid w:val="007C3A22"/>
    <w:rsid w:val="007C4A40"/>
    <w:rsid w:val="007C5002"/>
    <w:rsid w:val="007C76E8"/>
    <w:rsid w:val="007C772C"/>
    <w:rsid w:val="007C7BD4"/>
    <w:rsid w:val="007D0857"/>
    <w:rsid w:val="007D08EE"/>
    <w:rsid w:val="007D0E05"/>
    <w:rsid w:val="007D143A"/>
    <w:rsid w:val="007D1C82"/>
    <w:rsid w:val="007D20E0"/>
    <w:rsid w:val="007D24B6"/>
    <w:rsid w:val="007D2CB4"/>
    <w:rsid w:val="007D3228"/>
    <w:rsid w:val="007D482F"/>
    <w:rsid w:val="007D64EB"/>
    <w:rsid w:val="007D70F6"/>
    <w:rsid w:val="007E3280"/>
    <w:rsid w:val="007E357D"/>
    <w:rsid w:val="007E3F8A"/>
    <w:rsid w:val="007E427B"/>
    <w:rsid w:val="007E5B4C"/>
    <w:rsid w:val="007E5C09"/>
    <w:rsid w:val="007E6161"/>
    <w:rsid w:val="007E6776"/>
    <w:rsid w:val="007E6953"/>
    <w:rsid w:val="007E7292"/>
    <w:rsid w:val="007E76DB"/>
    <w:rsid w:val="007F0519"/>
    <w:rsid w:val="007F0B1D"/>
    <w:rsid w:val="007F0EDD"/>
    <w:rsid w:val="007F1904"/>
    <w:rsid w:val="007F2190"/>
    <w:rsid w:val="007F34B3"/>
    <w:rsid w:val="007F459A"/>
    <w:rsid w:val="007F4D0F"/>
    <w:rsid w:val="007F6EB9"/>
    <w:rsid w:val="007F77DF"/>
    <w:rsid w:val="00800D3A"/>
    <w:rsid w:val="00801098"/>
    <w:rsid w:val="008013D2"/>
    <w:rsid w:val="00802859"/>
    <w:rsid w:val="00802969"/>
    <w:rsid w:val="00803C02"/>
    <w:rsid w:val="00804906"/>
    <w:rsid w:val="0080538E"/>
    <w:rsid w:val="00805EBA"/>
    <w:rsid w:val="008061E3"/>
    <w:rsid w:val="008065BA"/>
    <w:rsid w:val="00806CED"/>
    <w:rsid w:val="00807A08"/>
    <w:rsid w:val="00810241"/>
    <w:rsid w:val="00810BF8"/>
    <w:rsid w:val="008112DD"/>
    <w:rsid w:val="00811807"/>
    <w:rsid w:val="00811AB0"/>
    <w:rsid w:val="00811FAE"/>
    <w:rsid w:val="00812A26"/>
    <w:rsid w:val="00812F0E"/>
    <w:rsid w:val="00814A8A"/>
    <w:rsid w:val="008151AE"/>
    <w:rsid w:val="008155D9"/>
    <w:rsid w:val="00816059"/>
    <w:rsid w:val="00816075"/>
    <w:rsid w:val="0082025A"/>
    <w:rsid w:val="00820D49"/>
    <w:rsid w:val="00821077"/>
    <w:rsid w:val="008220F0"/>
    <w:rsid w:val="00822D73"/>
    <w:rsid w:val="008238BF"/>
    <w:rsid w:val="00823B56"/>
    <w:rsid w:val="00823D04"/>
    <w:rsid w:val="0082440D"/>
    <w:rsid w:val="00825B3E"/>
    <w:rsid w:val="00827429"/>
    <w:rsid w:val="00827D17"/>
    <w:rsid w:val="00827EE2"/>
    <w:rsid w:val="00830110"/>
    <w:rsid w:val="00831861"/>
    <w:rsid w:val="008328A2"/>
    <w:rsid w:val="00832DC9"/>
    <w:rsid w:val="00833DFB"/>
    <w:rsid w:val="00834E3F"/>
    <w:rsid w:val="008350A6"/>
    <w:rsid w:val="008354DC"/>
    <w:rsid w:val="00836561"/>
    <w:rsid w:val="0083718C"/>
    <w:rsid w:val="00837699"/>
    <w:rsid w:val="00837D3A"/>
    <w:rsid w:val="00841378"/>
    <w:rsid w:val="008414F4"/>
    <w:rsid w:val="008422D9"/>
    <w:rsid w:val="008429AD"/>
    <w:rsid w:val="00843222"/>
    <w:rsid w:val="00843683"/>
    <w:rsid w:val="008437A8"/>
    <w:rsid w:val="00843F05"/>
    <w:rsid w:val="0084413C"/>
    <w:rsid w:val="00844241"/>
    <w:rsid w:val="008445A1"/>
    <w:rsid w:val="00846454"/>
    <w:rsid w:val="00846915"/>
    <w:rsid w:val="00851299"/>
    <w:rsid w:val="0085166E"/>
    <w:rsid w:val="0085190F"/>
    <w:rsid w:val="008521E1"/>
    <w:rsid w:val="00853481"/>
    <w:rsid w:val="00853A00"/>
    <w:rsid w:val="00854678"/>
    <w:rsid w:val="008551F9"/>
    <w:rsid w:val="00855329"/>
    <w:rsid w:val="00860574"/>
    <w:rsid w:val="008610B1"/>
    <w:rsid w:val="00861962"/>
    <w:rsid w:val="00861D58"/>
    <w:rsid w:val="008633A1"/>
    <w:rsid w:val="0086340D"/>
    <w:rsid w:val="00863C0E"/>
    <w:rsid w:val="0086444D"/>
    <w:rsid w:val="00865A8E"/>
    <w:rsid w:val="00866253"/>
    <w:rsid w:val="0086685E"/>
    <w:rsid w:val="008670BD"/>
    <w:rsid w:val="0086724C"/>
    <w:rsid w:val="00867895"/>
    <w:rsid w:val="00871AED"/>
    <w:rsid w:val="008728EC"/>
    <w:rsid w:val="00872F57"/>
    <w:rsid w:val="0087508F"/>
    <w:rsid w:val="0087547B"/>
    <w:rsid w:val="00876C8E"/>
    <w:rsid w:val="00876D38"/>
    <w:rsid w:val="008777D6"/>
    <w:rsid w:val="00880012"/>
    <w:rsid w:val="00880CC6"/>
    <w:rsid w:val="00881116"/>
    <w:rsid w:val="00883819"/>
    <w:rsid w:val="00883DE7"/>
    <w:rsid w:val="00884451"/>
    <w:rsid w:val="008863AB"/>
    <w:rsid w:val="00886663"/>
    <w:rsid w:val="00887007"/>
    <w:rsid w:val="00887736"/>
    <w:rsid w:val="008878E5"/>
    <w:rsid w:val="00887CD0"/>
    <w:rsid w:val="00890286"/>
    <w:rsid w:val="008913D5"/>
    <w:rsid w:val="008914B1"/>
    <w:rsid w:val="0089191D"/>
    <w:rsid w:val="0089358B"/>
    <w:rsid w:val="00895133"/>
    <w:rsid w:val="00895650"/>
    <w:rsid w:val="00896966"/>
    <w:rsid w:val="00896987"/>
    <w:rsid w:val="00896AB7"/>
    <w:rsid w:val="00896D76"/>
    <w:rsid w:val="00897DDB"/>
    <w:rsid w:val="008A14CC"/>
    <w:rsid w:val="008A2947"/>
    <w:rsid w:val="008A3891"/>
    <w:rsid w:val="008A3E6F"/>
    <w:rsid w:val="008A61E3"/>
    <w:rsid w:val="008A6CC6"/>
    <w:rsid w:val="008A6ED8"/>
    <w:rsid w:val="008A70E6"/>
    <w:rsid w:val="008B0715"/>
    <w:rsid w:val="008B18AF"/>
    <w:rsid w:val="008B2A6F"/>
    <w:rsid w:val="008B3A91"/>
    <w:rsid w:val="008B3BE4"/>
    <w:rsid w:val="008B4478"/>
    <w:rsid w:val="008B4568"/>
    <w:rsid w:val="008B4F51"/>
    <w:rsid w:val="008B50F1"/>
    <w:rsid w:val="008B6DA3"/>
    <w:rsid w:val="008C03A4"/>
    <w:rsid w:val="008C0A6B"/>
    <w:rsid w:val="008C1213"/>
    <w:rsid w:val="008C1C8E"/>
    <w:rsid w:val="008C3A84"/>
    <w:rsid w:val="008C3F21"/>
    <w:rsid w:val="008C426C"/>
    <w:rsid w:val="008C42DE"/>
    <w:rsid w:val="008C4787"/>
    <w:rsid w:val="008C4809"/>
    <w:rsid w:val="008C48E1"/>
    <w:rsid w:val="008C50BF"/>
    <w:rsid w:val="008C5460"/>
    <w:rsid w:val="008C58E7"/>
    <w:rsid w:val="008C6353"/>
    <w:rsid w:val="008C6AB7"/>
    <w:rsid w:val="008C6BA5"/>
    <w:rsid w:val="008C6ECA"/>
    <w:rsid w:val="008C7228"/>
    <w:rsid w:val="008C7E82"/>
    <w:rsid w:val="008D0063"/>
    <w:rsid w:val="008D00A9"/>
    <w:rsid w:val="008D0113"/>
    <w:rsid w:val="008D0843"/>
    <w:rsid w:val="008D0C4B"/>
    <w:rsid w:val="008D1360"/>
    <w:rsid w:val="008D1819"/>
    <w:rsid w:val="008D1868"/>
    <w:rsid w:val="008D1B93"/>
    <w:rsid w:val="008D1E9B"/>
    <w:rsid w:val="008D1F17"/>
    <w:rsid w:val="008D255B"/>
    <w:rsid w:val="008D2A45"/>
    <w:rsid w:val="008D34E1"/>
    <w:rsid w:val="008D3FAE"/>
    <w:rsid w:val="008D3FF7"/>
    <w:rsid w:val="008D486C"/>
    <w:rsid w:val="008D4CED"/>
    <w:rsid w:val="008D69BA"/>
    <w:rsid w:val="008D6D7B"/>
    <w:rsid w:val="008D713C"/>
    <w:rsid w:val="008D761D"/>
    <w:rsid w:val="008E0598"/>
    <w:rsid w:val="008E0988"/>
    <w:rsid w:val="008E0A48"/>
    <w:rsid w:val="008E0C4D"/>
    <w:rsid w:val="008E0D80"/>
    <w:rsid w:val="008E195E"/>
    <w:rsid w:val="008E30F4"/>
    <w:rsid w:val="008E362A"/>
    <w:rsid w:val="008E4886"/>
    <w:rsid w:val="008E5451"/>
    <w:rsid w:val="008E55EF"/>
    <w:rsid w:val="008E6116"/>
    <w:rsid w:val="008E6296"/>
    <w:rsid w:val="008E7EF3"/>
    <w:rsid w:val="008F1444"/>
    <w:rsid w:val="008F199A"/>
    <w:rsid w:val="008F1FE3"/>
    <w:rsid w:val="008F2F4E"/>
    <w:rsid w:val="008F3F98"/>
    <w:rsid w:val="008F6F2F"/>
    <w:rsid w:val="008F79CA"/>
    <w:rsid w:val="0090063E"/>
    <w:rsid w:val="00901648"/>
    <w:rsid w:val="009027A0"/>
    <w:rsid w:val="00903724"/>
    <w:rsid w:val="00905E77"/>
    <w:rsid w:val="00910099"/>
    <w:rsid w:val="00910135"/>
    <w:rsid w:val="009106BE"/>
    <w:rsid w:val="009115C1"/>
    <w:rsid w:val="009118F7"/>
    <w:rsid w:val="00912C4D"/>
    <w:rsid w:val="00913429"/>
    <w:rsid w:val="00913CFF"/>
    <w:rsid w:val="00913E9C"/>
    <w:rsid w:val="00914CF6"/>
    <w:rsid w:val="009152C2"/>
    <w:rsid w:val="00915801"/>
    <w:rsid w:val="00915E68"/>
    <w:rsid w:val="00915F99"/>
    <w:rsid w:val="00916608"/>
    <w:rsid w:val="00917640"/>
    <w:rsid w:val="00917B3D"/>
    <w:rsid w:val="00917D96"/>
    <w:rsid w:val="00920BBA"/>
    <w:rsid w:val="0092180D"/>
    <w:rsid w:val="00921B69"/>
    <w:rsid w:val="009222C4"/>
    <w:rsid w:val="00922B56"/>
    <w:rsid w:val="009246FA"/>
    <w:rsid w:val="00924B69"/>
    <w:rsid w:val="00924D96"/>
    <w:rsid w:val="00925E99"/>
    <w:rsid w:val="0092606F"/>
    <w:rsid w:val="0092612E"/>
    <w:rsid w:val="0092615D"/>
    <w:rsid w:val="00926773"/>
    <w:rsid w:val="009270DC"/>
    <w:rsid w:val="00927467"/>
    <w:rsid w:val="00927992"/>
    <w:rsid w:val="00927F2E"/>
    <w:rsid w:val="00930F52"/>
    <w:rsid w:val="00931409"/>
    <w:rsid w:val="00933ABB"/>
    <w:rsid w:val="00933E7E"/>
    <w:rsid w:val="0093476D"/>
    <w:rsid w:val="00935393"/>
    <w:rsid w:val="00935BE5"/>
    <w:rsid w:val="00935DB6"/>
    <w:rsid w:val="00935F38"/>
    <w:rsid w:val="009401A3"/>
    <w:rsid w:val="00940F46"/>
    <w:rsid w:val="00941D23"/>
    <w:rsid w:val="00942006"/>
    <w:rsid w:val="009428F2"/>
    <w:rsid w:val="009436DF"/>
    <w:rsid w:val="00943E03"/>
    <w:rsid w:val="00944E62"/>
    <w:rsid w:val="009503E8"/>
    <w:rsid w:val="0095293A"/>
    <w:rsid w:val="00952B6D"/>
    <w:rsid w:val="00953AE8"/>
    <w:rsid w:val="00955902"/>
    <w:rsid w:val="00955ED8"/>
    <w:rsid w:val="009561B1"/>
    <w:rsid w:val="009601E7"/>
    <w:rsid w:val="0096024C"/>
    <w:rsid w:val="00961207"/>
    <w:rsid w:val="00961DD8"/>
    <w:rsid w:val="00962E89"/>
    <w:rsid w:val="00963149"/>
    <w:rsid w:val="00964A60"/>
    <w:rsid w:val="00964AE6"/>
    <w:rsid w:val="0096763A"/>
    <w:rsid w:val="00967D4F"/>
    <w:rsid w:val="00970FFD"/>
    <w:rsid w:val="0097135D"/>
    <w:rsid w:val="009722DE"/>
    <w:rsid w:val="0097299B"/>
    <w:rsid w:val="00974B39"/>
    <w:rsid w:val="0097541A"/>
    <w:rsid w:val="009759F0"/>
    <w:rsid w:val="00976791"/>
    <w:rsid w:val="00976C55"/>
    <w:rsid w:val="00977750"/>
    <w:rsid w:val="00977CAF"/>
    <w:rsid w:val="009800BE"/>
    <w:rsid w:val="0098085C"/>
    <w:rsid w:val="00980900"/>
    <w:rsid w:val="00981DA1"/>
    <w:rsid w:val="00981EA3"/>
    <w:rsid w:val="0098273B"/>
    <w:rsid w:val="009833C8"/>
    <w:rsid w:val="009838F6"/>
    <w:rsid w:val="00987D7E"/>
    <w:rsid w:val="00987F9A"/>
    <w:rsid w:val="0099042F"/>
    <w:rsid w:val="00990ACE"/>
    <w:rsid w:val="009913A8"/>
    <w:rsid w:val="00992065"/>
    <w:rsid w:val="00994124"/>
    <w:rsid w:val="009958CD"/>
    <w:rsid w:val="00996C6D"/>
    <w:rsid w:val="009975D2"/>
    <w:rsid w:val="009A04B4"/>
    <w:rsid w:val="009A12CF"/>
    <w:rsid w:val="009A1CC1"/>
    <w:rsid w:val="009A465C"/>
    <w:rsid w:val="009A4FE7"/>
    <w:rsid w:val="009A5674"/>
    <w:rsid w:val="009A7045"/>
    <w:rsid w:val="009A7791"/>
    <w:rsid w:val="009A7C32"/>
    <w:rsid w:val="009A7DFD"/>
    <w:rsid w:val="009A7E50"/>
    <w:rsid w:val="009B1D19"/>
    <w:rsid w:val="009B1D3D"/>
    <w:rsid w:val="009B406F"/>
    <w:rsid w:val="009B453D"/>
    <w:rsid w:val="009B4D00"/>
    <w:rsid w:val="009B4D53"/>
    <w:rsid w:val="009B5106"/>
    <w:rsid w:val="009B5672"/>
    <w:rsid w:val="009B5C58"/>
    <w:rsid w:val="009B6B64"/>
    <w:rsid w:val="009B76D1"/>
    <w:rsid w:val="009C04DD"/>
    <w:rsid w:val="009C1606"/>
    <w:rsid w:val="009C20A1"/>
    <w:rsid w:val="009C3904"/>
    <w:rsid w:val="009C3E51"/>
    <w:rsid w:val="009C4D7D"/>
    <w:rsid w:val="009C4EB4"/>
    <w:rsid w:val="009C537F"/>
    <w:rsid w:val="009C5A6C"/>
    <w:rsid w:val="009C5D00"/>
    <w:rsid w:val="009C6D24"/>
    <w:rsid w:val="009C71B6"/>
    <w:rsid w:val="009C721A"/>
    <w:rsid w:val="009D06ED"/>
    <w:rsid w:val="009D0C21"/>
    <w:rsid w:val="009D0D5B"/>
    <w:rsid w:val="009D0F55"/>
    <w:rsid w:val="009D16F4"/>
    <w:rsid w:val="009D1AC8"/>
    <w:rsid w:val="009D23E4"/>
    <w:rsid w:val="009D2931"/>
    <w:rsid w:val="009D31D6"/>
    <w:rsid w:val="009D34C1"/>
    <w:rsid w:val="009D366B"/>
    <w:rsid w:val="009D36FB"/>
    <w:rsid w:val="009D5130"/>
    <w:rsid w:val="009D553D"/>
    <w:rsid w:val="009D58E5"/>
    <w:rsid w:val="009D65EB"/>
    <w:rsid w:val="009D7A83"/>
    <w:rsid w:val="009D7DFC"/>
    <w:rsid w:val="009E08EF"/>
    <w:rsid w:val="009E247C"/>
    <w:rsid w:val="009E26A2"/>
    <w:rsid w:val="009E4849"/>
    <w:rsid w:val="009E66B6"/>
    <w:rsid w:val="009E7156"/>
    <w:rsid w:val="009E771C"/>
    <w:rsid w:val="009F05F0"/>
    <w:rsid w:val="009F0A27"/>
    <w:rsid w:val="009F16E6"/>
    <w:rsid w:val="009F2D9B"/>
    <w:rsid w:val="009F2E55"/>
    <w:rsid w:val="009F37C6"/>
    <w:rsid w:val="009F3C22"/>
    <w:rsid w:val="009F4764"/>
    <w:rsid w:val="009F53ED"/>
    <w:rsid w:val="009F5444"/>
    <w:rsid w:val="009F5B44"/>
    <w:rsid w:val="009F6167"/>
    <w:rsid w:val="009F7036"/>
    <w:rsid w:val="00A00172"/>
    <w:rsid w:val="00A00313"/>
    <w:rsid w:val="00A00BBF"/>
    <w:rsid w:val="00A00BF7"/>
    <w:rsid w:val="00A03E81"/>
    <w:rsid w:val="00A04AC8"/>
    <w:rsid w:val="00A05A6E"/>
    <w:rsid w:val="00A05B2C"/>
    <w:rsid w:val="00A05E55"/>
    <w:rsid w:val="00A1094A"/>
    <w:rsid w:val="00A11A40"/>
    <w:rsid w:val="00A1226D"/>
    <w:rsid w:val="00A136A2"/>
    <w:rsid w:val="00A13A61"/>
    <w:rsid w:val="00A1509B"/>
    <w:rsid w:val="00A151A2"/>
    <w:rsid w:val="00A15EB6"/>
    <w:rsid w:val="00A16045"/>
    <w:rsid w:val="00A16D9D"/>
    <w:rsid w:val="00A17B28"/>
    <w:rsid w:val="00A219AB"/>
    <w:rsid w:val="00A21E4E"/>
    <w:rsid w:val="00A22082"/>
    <w:rsid w:val="00A222BE"/>
    <w:rsid w:val="00A22344"/>
    <w:rsid w:val="00A227B0"/>
    <w:rsid w:val="00A22D90"/>
    <w:rsid w:val="00A237BC"/>
    <w:rsid w:val="00A24961"/>
    <w:rsid w:val="00A2555F"/>
    <w:rsid w:val="00A25649"/>
    <w:rsid w:val="00A26032"/>
    <w:rsid w:val="00A26088"/>
    <w:rsid w:val="00A2670E"/>
    <w:rsid w:val="00A3039A"/>
    <w:rsid w:val="00A3118E"/>
    <w:rsid w:val="00A315E4"/>
    <w:rsid w:val="00A318DC"/>
    <w:rsid w:val="00A3242F"/>
    <w:rsid w:val="00A332C2"/>
    <w:rsid w:val="00A34989"/>
    <w:rsid w:val="00A3512B"/>
    <w:rsid w:val="00A357A6"/>
    <w:rsid w:val="00A36143"/>
    <w:rsid w:val="00A361B1"/>
    <w:rsid w:val="00A37156"/>
    <w:rsid w:val="00A4032D"/>
    <w:rsid w:val="00A4189B"/>
    <w:rsid w:val="00A422DA"/>
    <w:rsid w:val="00A42467"/>
    <w:rsid w:val="00A43E6D"/>
    <w:rsid w:val="00A44FD9"/>
    <w:rsid w:val="00A45D2D"/>
    <w:rsid w:val="00A46001"/>
    <w:rsid w:val="00A4670E"/>
    <w:rsid w:val="00A46715"/>
    <w:rsid w:val="00A46BB2"/>
    <w:rsid w:val="00A47AAD"/>
    <w:rsid w:val="00A501A9"/>
    <w:rsid w:val="00A505DB"/>
    <w:rsid w:val="00A51736"/>
    <w:rsid w:val="00A518DA"/>
    <w:rsid w:val="00A51CCC"/>
    <w:rsid w:val="00A52974"/>
    <w:rsid w:val="00A53B02"/>
    <w:rsid w:val="00A53C8E"/>
    <w:rsid w:val="00A54692"/>
    <w:rsid w:val="00A55AD4"/>
    <w:rsid w:val="00A56010"/>
    <w:rsid w:val="00A56885"/>
    <w:rsid w:val="00A57508"/>
    <w:rsid w:val="00A600E1"/>
    <w:rsid w:val="00A60AAC"/>
    <w:rsid w:val="00A60F81"/>
    <w:rsid w:val="00A62F68"/>
    <w:rsid w:val="00A63F0C"/>
    <w:rsid w:val="00A64597"/>
    <w:rsid w:val="00A6484A"/>
    <w:rsid w:val="00A64B8D"/>
    <w:rsid w:val="00A65ABB"/>
    <w:rsid w:val="00A65EF5"/>
    <w:rsid w:val="00A66C08"/>
    <w:rsid w:val="00A7073C"/>
    <w:rsid w:val="00A71162"/>
    <w:rsid w:val="00A71FEC"/>
    <w:rsid w:val="00A7263E"/>
    <w:rsid w:val="00A73148"/>
    <w:rsid w:val="00A73292"/>
    <w:rsid w:val="00A7424E"/>
    <w:rsid w:val="00A74A38"/>
    <w:rsid w:val="00A77711"/>
    <w:rsid w:val="00A80B16"/>
    <w:rsid w:val="00A80EE1"/>
    <w:rsid w:val="00A81016"/>
    <w:rsid w:val="00A81165"/>
    <w:rsid w:val="00A82D31"/>
    <w:rsid w:val="00A841A5"/>
    <w:rsid w:val="00A84E4B"/>
    <w:rsid w:val="00A86028"/>
    <w:rsid w:val="00A864D9"/>
    <w:rsid w:val="00A870DA"/>
    <w:rsid w:val="00A878A9"/>
    <w:rsid w:val="00A87C15"/>
    <w:rsid w:val="00A90357"/>
    <w:rsid w:val="00A9039E"/>
    <w:rsid w:val="00A9062A"/>
    <w:rsid w:val="00A9097E"/>
    <w:rsid w:val="00A91507"/>
    <w:rsid w:val="00A91A27"/>
    <w:rsid w:val="00A94A6F"/>
    <w:rsid w:val="00A94FD1"/>
    <w:rsid w:val="00A95891"/>
    <w:rsid w:val="00A9590A"/>
    <w:rsid w:val="00A95C1F"/>
    <w:rsid w:val="00A96694"/>
    <w:rsid w:val="00A96AF9"/>
    <w:rsid w:val="00A97459"/>
    <w:rsid w:val="00A97B9E"/>
    <w:rsid w:val="00AA0DAD"/>
    <w:rsid w:val="00AA0E0B"/>
    <w:rsid w:val="00AA0FA6"/>
    <w:rsid w:val="00AA1AED"/>
    <w:rsid w:val="00AA3F1A"/>
    <w:rsid w:val="00AA442F"/>
    <w:rsid w:val="00AA632F"/>
    <w:rsid w:val="00AA63C7"/>
    <w:rsid w:val="00AA7C08"/>
    <w:rsid w:val="00AB0EC8"/>
    <w:rsid w:val="00AB113B"/>
    <w:rsid w:val="00AB1275"/>
    <w:rsid w:val="00AB16F5"/>
    <w:rsid w:val="00AB176A"/>
    <w:rsid w:val="00AB1C87"/>
    <w:rsid w:val="00AB2840"/>
    <w:rsid w:val="00AB404A"/>
    <w:rsid w:val="00AB5A6E"/>
    <w:rsid w:val="00AB5D4E"/>
    <w:rsid w:val="00AB5EA8"/>
    <w:rsid w:val="00AB632F"/>
    <w:rsid w:val="00AB7194"/>
    <w:rsid w:val="00AB7324"/>
    <w:rsid w:val="00AB75A3"/>
    <w:rsid w:val="00AB77E9"/>
    <w:rsid w:val="00AB78AA"/>
    <w:rsid w:val="00AB78E1"/>
    <w:rsid w:val="00AC1038"/>
    <w:rsid w:val="00AC1C0F"/>
    <w:rsid w:val="00AC2F75"/>
    <w:rsid w:val="00AC3DF8"/>
    <w:rsid w:val="00AC3FAD"/>
    <w:rsid w:val="00AC40A6"/>
    <w:rsid w:val="00AC49D2"/>
    <w:rsid w:val="00AC4CAE"/>
    <w:rsid w:val="00AC73B1"/>
    <w:rsid w:val="00AD0DED"/>
    <w:rsid w:val="00AD19B5"/>
    <w:rsid w:val="00AD1C98"/>
    <w:rsid w:val="00AD2048"/>
    <w:rsid w:val="00AD2D82"/>
    <w:rsid w:val="00AD2F8A"/>
    <w:rsid w:val="00AD322B"/>
    <w:rsid w:val="00AD380D"/>
    <w:rsid w:val="00AD49B1"/>
    <w:rsid w:val="00AD565F"/>
    <w:rsid w:val="00AE0CC2"/>
    <w:rsid w:val="00AE171E"/>
    <w:rsid w:val="00AE18EB"/>
    <w:rsid w:val="00AE1CC7"/>
    <w:rsid w:val="00AE29FD"/>
    <w:rsid w:val="00AE2C4A"/>
    <w:rsid w:val="00AE4EA6"/>
    <w:rsid w:val="00AE58B5"/>
    <w:rsid w:val="00AE5BEF"/>
    <w:rsid w:val="00AE67D3"/>
    <w:rsid w:val="00AF0B70"/>
    <w:rsid w:val="00AF17EA"/>
    <w:rsid w:val="00AF24A0"/>
    <w:rsid w:val="00AF3325"/>
    <w:rsid w:val="00AF3417"/>
    <w:rsid w:val="00AF36FD"/>
    <w:rsid w:val="00AF4806"/>
    <w:rsid w:val="00AF4E03"/>
    <w:rsid w:val="00AF4F95"/>
    <w:rsid w:val="00AF5311"/>
    <w:rsid w:val="00AF5852"/>
    <w:rsid w:val="00AF6A51"/>
    <w:rsid w:val="00AF7204"/>
    <w:rsid w:val="00AF76C8"/>
    <w:rsid w:val="00AF7CF6"/>
    <w:rsid w:val="00AF7E6D"/>
    <w:rsid w:val="00B000EB"/>
    <w:rsid w:val="00B003E5"/>
    <w:rsid w:val="00B0068D"/>
    <w:rsid w:val="00B00E7E"/>
    <w:rsid w:val="00B014F8"/>
    <w:rsid w:val="00B01D43"/>
    <w:rsid w:val="00B02B30"/>
    <w:rsid w:val="00B02BEC"/>
    <w:rsid w:val="00B031F8"/>
    <w:rsid w:val="00B0390A"/>
    <w:rsid w:val="00B0391C"/>
    <w:rsid w:val="00B045B4"/>
    <w:rsid w:val="00B046A1"/>
    <w:rsid w:val="00B047B4"/>
    <w:rsid w:val="00B05F69"/>
    <w:rsid w:val="00B07237"/>
    <w:rsid w:val="00B10440"/>
    <w:rsid w:val="00B10D6C"/>
    <w:rsid w:val="00B11235"/>
    <w:rsid w:val="00B116AB"/>
    <w:rsid w:val="00B11744"/>
    <w:rsid w:val="00B119F9"/>
    <w:rsid w:val="00B13BE4"/>
    <w:rsid w:val="00B14518"/>
    <w:rsid w:val="00B14CC1"/>
    <w:rsid w:val="00B177C2"/>
    <w:rsid w:val="00B17B2F"/>
    <w:rsid w:val="00B17D20"/>
    <w:rsid w:val="00B200BC"/>
    <w:rsid w:val="00B200CB"/>
    <w:rsid w:val="00B200E6"/>
    <w:rsid w:val="00B214A0"/>
    <w:rsid w:val="00B21B11"/>
    <w:rsid w:val="00B223F7"/>
    <w:rsid w:val="00B22840"/>
    <w:rsid w:val="00B22B8C"/>
    <w:rsid w:val="00B22BBC"/>
    <w:rsid w:val="00B22C3F"/>
    <w:rsid w:val="00B23428"/>
    <w:rsid w:val="00B23FA4"/>
    <w:rsid w:val="00B24DA5"/>
    <w:rsid w:val="00B25508"/>
    <w:rsid w:val="00B26119"/>
    <w:rsid w:val="00B26E3C"/>
    <w:rsid w:val="00B26E6C"/>
    <w:rsid w:val="00B27BE8"/>
    <w:rsid w:val="00B30626"/>
    <w:rsid w:val="00B3091B"/>
    <w:rsid w:val="00B30D7B"/>
    <w:rsid w:val="00B31892"/>
    <w:rsid w:val="00B319F0"/>
    <w:rsid w:val="00B32678"/>
    <w:rsid w:val="00B326FF"/>
    <w:rsid w:val="00B34164"/>
    <w:rsid w:val="00B3473F"/>
    <w:rsid w:val="00B34A18"/>
    <w:rsid w:val="00B3525B"/>
    <w:rsid w:val="00B355F3"/>
    <w:rsid w:val="00B35CBA"/>
    <w:rsid w:val="00B36065"/>
    <w:rsid w:val="00B36D8E"/>
    <w:rsid w:val="00B3735B"/>
    <w:rsid w:val="00B40433"/>
    <w:rsid w:val="00B40B69"/>
    <w:rsid w:val="00B40C4F"/>
    <w:rsid w:val="00B413C2"/>
    <w:rsid w:val="00B41A8A"/>
    <w:rsid w:val="00B42FD6"/>
    <w:rsid w:val="00B43006"/>
    <w:rsid w:val="00B44679"/>
    <w:rsid w:val="00B44F3F"/>
    <w:rsid w:val="00B458A7"/>
    <w:rsid w:val="00B4691B"/>
    <w:rsid w:val="00B47589"/>
    <w:rsid w:val="00B47945"/>
    <w:rsid w:val="00B47B7A"/>
    <w:rsid w:val="00B47D7D"/>
    <w:rsid w:val="00B504F9"/>
    <w:rsid w:val="00B507B7"/>
    <w:rsid w:val="00B511B5"/>
    <w:rsid w:val="00B52251"/>
    <w:rsid w:val="00B54181"/>
    <w:rsid w:val="00B54634"/>
    <w:rsid w:val="00B55813"/>
    <w:rsid w:val="00B56A79"/>
    <w:rsid w:val="00B56D6C"/>
    <w:rsid w:val="00B60BC3"/>
    <w:rsid w:val="00B61037"/>
    <w:rsid w:val="00B626ED"/>
    <w:rsid w:val="00B62C2B"/>
    <w:rsid w:val="00B62D6C"/>
    <w:rsid w:val="00B62E40"/>
    <w:rsid w:val="00B64A2A"/>
    <w:rsid w:val="00B65E58"/>
    <w:rsid w:val="00B66852"/>
    <w:rsid w:val="00B67733"/>
    <w:rsid w:val="00B70346"/>
    <w:rsid w:val="00B705A4"/>
    <w:rsid w:val="00B70E3A"/>
    <w:rsid w:val="00B718AE"/>
    <w:rsid w:val="00B719DE"/>
    <w:rsid w:val="00B742F7"/>
    <w:rsid w:val="00B7667B"/>
    <w:rsid w:val="00B7713C"/>
    <w:rsid w:val="00B7741D"/>
    <w:rsid w:val="00B776F9"/>
    <w:rsid w:val="00B81646"/>
    <w:rsid w:val="00B81C34"/>
    <w:rsid w:val="00B82E33"/>
    <w:rsid w:val="00B83113"/>
    <w:rsid w:val="00B8380F"/>
    <w:rsid w:val="00B84765"/>
    <w:rsid w:val="00B849A5"/>
    <w:rsid w:val="00B85D99"/>
    <w:rsid w:val="00B85E76"/>
    <w:rsid w:val="00B86E61"/>
    <w:rsid w:val="00B86E9C"/>
    <w:rsid w:val="00B87C0F"/>
    <w:rsid w:val="00B91347"/>
    <w:rsid w:val="00B930A9"/>
    <w:rsid w:val="00B9360C"/>
    <w:rsid w:val="00B93C57"/>
    <w:rsid w:val="00B93D65"/>
    <w:rsid w:val="00B957DD"/>
    <w:rsid w:val="00B95E8D"/>
    <w:rsid w:val="00B95E91"/>
    <w:rsid w:val="00B95FEC"/>
    <w:rsid w:val="00B96979"/>
    <w:rsid w:val="00B96BED"/>
    <w:rsid w:val="00B97338"/>
    <w:rsid w:val="00BA0407"/>
    <w:rsid w:val="00BA0958"/>
    <w:rsid w:val="00BA13EE"/>
    <w:rsid w:val="00BA1E92"/>
    <w:rsid w:val="00BA28AF"/>
    <w:rsid w:val="00BA2D4A"/>
    <w:rsid w:val="00BA2FEC"/>
    <w:rsid w:val="00BA3742"/>
    <w:rsid w:val="00BA4EFD"/>
    <w:rsid w:val="00BA51B9"/>
    <w:rsid w:val="00BA537C"/>
    <w:rsid w:val="00BA59E2"/>
    <w:rsid w:val="00BA6997"/>
    <w:rsid w:val="00BA6D11"/>
    <w:rsid w:val="00BA765D"/>
    <w:rsid w:val="00BA7B7F"/>
    <w:rsid w:val="00BA7D01"/>
    <w:rsid w:val="00BB0253"/>
    <w:rsid w:val="00BB22A5"/>
    <w:rsid w:val="00BB2ABB"/>
    <w:rsid w:val="00BB2E08"/>
    <w:rsid w:val="00BB3244"/>
    <w:rsid w:val="00BB3C2E"/>
    <w:rsid w:val="00BB4055"/>
    <w:rsid w:val="00BB4B66"/>
    <w:rsid w:val="00BB4C8D"/>
    <w:rsid w:val="00BB752F"/>
    <w:rsid w:val="00BB7795"/>
    <w:rsid w:val="00BB788C"/>
    <w:rsid w:val="00BB7BEC"/>
    <w:rsid w:val="00BC107C"/>
    <w:rsid w:val="00BC1D0A"/>
    <w:rsid w:val="00BC2AA5"/>
    <w:rsid w:val="00BC3738"/>
    <w:rsid w:val="00BC3BD4"/>
    <w:rsid w:val="00BC46E2"/>
    <w:rsid w:val="00BC49FD"/>
    <w:rsid w:val="00BC4A97"/>
    <w:rsid w:val="00BC50E4"/>
    <w:rsid w:val="00BC5100"/>
    <w:rsid w:val="00BC6C0D"/>
    <w:rsid w:val="00BC6DD9"/>
    <w:rsid w:val="00BD0470"/>
    <w:rsid w:val="00BD1A49"/>
    <w:rsid w:val="00BD1A83"/>
    <w:rsid w:val="00BD1E37"/>
    <w:rsid w:val="00BD2A9C"/>
    <w:rsid w:val="00BD45D5"/>
    <w:rsid w:val="00BD54CE"/>
    <w:rsid w:val="00BE137B"/>
    <w:rsid w:val="00BE2329"/>
    <w:rsid w:val="00BE3489"/>
    <w:rsid w:val="00BE38C0"/>
    <w:rsid w:val="00BE4B6F"/>
    <w:rsid w:val="00BE4F12"/>
    <w:rsid w:val="00BE5FEA"/>
    <w:rsid w:val="00BE659F"/>
    <w:rsid w:val="00BE74AC"/>
    <w:rsid w:val="00BE759A"/>
    <w:rsid w:val="00BE7B4B"/>
    <w:rsid w:val="00BF0097"/>
    <w:rsid w:val="00BF06C6"/>
    <w:rsid w:val="00BF0C99"/>
    <w:rsid w:val="00BF0E8F"/>
    <w:rsid w:val="00BF2FAA"/>
    <w:rsid w:val="00BF30DE"/>
    <w:rsid w:val="00BF4130"/>
    <w:rsid w:val="00BF414F"/>
    <w:rsid w:val="00BF622F"/>
    <w:rsid w:val="00BF67DA"/>
    <w:rsid w:val="00BF6F33"/>
    <w:rsid w:val="00C0025F"/>
    <w:rsid w:val="00C00D6B"/>
    <w:rsid w:val="00C0101C"/>
    <w:rsid w:val="00C01ABB"/>
    <w:rsid w:val="00C02999"/>
    <w:rsid w:val="00C033E3"/>
    <w:rsid w:val="00C057BE"/>
    <w:rsid w:val="00C0679B"/>
    <w:rsid w:val="00C06C15"/>
    <w:rsid w:val="00C10143"/>
    <w:rsid w:val="00C11981"/>
    <w:rsid w:val="00C119DD"/>
    <w:rsid w:val="00C13AB1"/>
    <w:rsid w:val="00C14483"/>
    <w:rsid w:val="00C14A80"/>
    <w:rsid w:val="00C14AB1"/>
    <w:rsid w:val="00C162A7"/>
    <w:rsid w:val="00C16457"/>
    <w:rsid w:val="00C174F5"/>
    <w:rsid w:val="00C202EF"/>
    <w:rsid w:val="00C20402"/>
    <w:rsid w:val="00C213CB"/>
    <w:rsid w:val="00C213DA"/>
    <w:rsid w:val="00C21B90"/>
    <w:rsid w:val="00C21C34"/>
    <w:rsid w:val="00C21E2E"/>
    <w:rsid w:val="00C22183"/>
    <w:rsid w:val="00C237AC"/>
    <w:rsid w:val="00C2389B"/>
    <w:rsid w:val="00C238F8"/>
    <w:rsid w:val="00C242B6"/>
    <w:rsid w:val="00C24C72"/>
    <w:rsid w:val="00C24DE0"/>
    <w:rsid w:val="00C25931"/>
    <w:rsid w:val="00C26178"/>
    <w:rsid w:val="00C26521"/>
    <w:rsid w:val="00C26AD1"/>
    <w:rsid w:val="00C26BED"/>
    <w:rsid w:val="00C272B7"/>
    <w:rsid w:val="00C27FBF"/>
    <w:rsid w:val="00C30661"/>
    <w:rsid w:val="00C30668"/>
    <w:rsid w:val="00C31B04"/>
    <w:rsid w:val="00C32C3C"/>
    <w:rsid w:val="00C32EC5"/>
    <w:rsid w:val="00C33065"/>
    <w:rsid w:val="00C336A0"/>
    <w:rsid w:val="00C33F81"/>
    <w:rsid w:val="00C341B6"/>
    <w:rsid w:val="00C3598F"/>
    <w:rsid w:val="00C35A2E"/>
    <w:rsid w:val="00C35DD6"/>
    <w:rsid w:val="00C37014"/>
    <w:rsid w:val="00C37474"/>
    <w:rsid w:val="00C3792E"/>
    <w:rsid w:val="00C37984"/>
    <w:rsid w:val="00C401F1"/>
    <w:rsid w:val="00C40213"/>
    <w:rsid w:val="00C40439"/>
    <w:rsid w:val="00C408C9"/>
    <w:rsid w:val="00C413CA"/>
    <w:rsid w:val="00C43391"/>
    <w:rsid w:val="00C43B4F"/>
    <w:rsid w:val="00C453D7"/>
    <w:rsid w:val="00C45764"/>
    <w:rsid w:val="00C4692E"/>
    <w:rsid w:val="00C5006E"/>
    <w:rsid w:val="00C505ED"/>
    <w:rsid w:val="00C50B2B"/>
    <w:rsid w:val="00C51948"/>
    <w:rsid w:val="00C52398"/>
    <w:rsid w:val="00C52AA3"/>
    <w:rsid w:val="00C52EEE"/>
    <w:rsid w:val="00C5336B"/>
    <w:rsid w:val="00C539CD"/>
    <w:rsid w:val="00C54CE1"/>
    <w:rsid w:val="00C54DAC"/>
    <w:rsid w:val="00C54F17"/>
    <w:rsid w:val="00C54F35"/>
    <w:rsid w:val="00C555BA"/>
    <w:rsid w:val="00C55B2B"/>
    <w:rsid w:val="00C55DDC"/>
    <w:rsid w:val="00C561A4"/>
    <w:rsid w:val="00C56929"/>
    <w:rsid w:val="00C56A48"/>
    <w:rsid w:val="00C57E9E"/>
    <w:rsid w:val="00C60E69"/>
    <w:rsid w:val="00C61E86"/>
    <w:rsid w:val="00C623AE"/>
    <w:rsid w:val="00C62484"/>
    <w:rsid w:val="00C62817"/>
    <w:rsid w:val="00C644D2"/>
    <w:rsid w:val="00C646CA"/>
    <w:rsid w:val="00C65436"/>
    <w:rsid w:val="00C65BBA"/>
    <w:rsid w:val="00C65E4F"/>
    <w:rsid w:val="00C661C8"/>
    <w:rsid w:val="00C66AE9"/>
    <w:rsid w:val="00C66BF9"/>
    <w:rsid w:val="00C704EE"/>
    <w:rsid w:val="00C7072E"/>
    <w:rsid w:val="00C70CB5"/>
    <w:rsid w:val="00C70CC3"/>
    <w:rsid w:val="00C735DC"/>
    <w:rsid w:val="00C73EB5"/>
    <w:rsid w:val="00C7430A"/>
    <w:rsid w:val="00C74B16"/>
    <w:rsid w:val="00C75773"/>
    <w:rsid w:val="00C761D0"/>
    <w:rsid w:val="00C76D98"/>
    <w:rsid w:val="00C77A1D"/>
    <w:rsid w:val="00C80356"/>
    <w:rsid w:val="00C804B7"/>
    <w:rsid w:val="00C804FC"/>
    <w:rsid w:val="00C80601"/>
    <w:rsid w:val="00C806E5"/>
    <w:rsid w:val="00C8172B"/>
    <w:rsid w:val="00C81F3D"/>
    <w:rsid w:val="00C830CC"/>
    <w:rsid w:val="00C83E53"/>
    <w:rsid w:val="00C903C3"/>
    <w:rsid w:val="00C9047F"/>
    <w:rsid w:val="00C9076A"/>
    <w:rsid w:val="00C924D1"/>
    <w:rsid w:val="00C925CB"/>
    <w:rsid w:val="00C92B72"/>
    <w:rsid w:val="00C92B7C"/>
    <w:rsid w:val="00C93D80"/>
    <w:rsid w:val="00C940AB"/>
    <w:rsid w:val="00C94EED"/>
    <w:rsid w:val="00C95986"/>
    <w:rsid w:val="00C95CE3"/>
    <w:rsid w:val="00C96F2F"/>
    <w:rsid w:val="00C97689"/>
    <w:rsid w:val="00C97952"/>
    <w:rsid w:val="00C97A33"/>
    <w:rsid w:val="00C97ECA"/>
    <w:rsid w:val="00C97FD2"/>
    <w:rsid w:val="00CA04D3"/>
    <w:rsid w:val="00CA15F8"/>
    <w:rsid w:val="00CA166E"/>
    <w:rsid w:val="00CA2C87"/>
    <w:rsid w:val="00CA3451"/>
    <w:rsid w:val="00CA4B04"/>
    <w:rsid w:val="00CA55EF"/>
    <w:rsid w:val="00CA7308"/>
    <w:rsid w:val="00CA7FB9"/>
    <w:rsid w:val="00CB1350"/>
    <w:rsid w:val="00CB1843"/>
    <w:rsid w:val="00CB2670"/>
    <w:rsid w:val="00CB2731"/>
    <w:rsid w:val="00CB2831"/>
    <w:rsid w:val="00CB3216"/>
    <w:rsid w:val="00CB3A4A"/>
    <w:rsid w:val="00CB536B"/>
    <w:rsid w:val="00CB575A"/>
    <w:rsid w:val="00CB5BF6"/>
    <w:rsid w:val="00CB62BD"/>
    <w:rsid w:val="00CB7091"/>
    <w:rsid w:val="00CC0F63"/>
    <w:rsid w:val="00CC1A17"/>
    <w:rsid w:val="00CC1AA1"/>
    <w:rsid w:val="00CC1DBA"/>
    <w:rsid w:val="00CC1F28"/>
    <w:rsid w:val="00CC3BBF"/>
    <w:rsid w:val="00CC3CA7"/>
    <w:rsid w:val="00CC4649"/>
    <w:rsid w:val="00CC4D7F"/>
    <w:rsid w:val="00CC5F92"/>
    <w:rsid w:val="00CC67E3"/>
    <w:rsid w:val="00CC6B6B"/>
    <w:rsid w:val="00CC7AD0"/>
    <w:rsid w:val="00CD075B"/>
    <w:rsid w:val="00CD0B00"/>
    <w:rsid w:val="00CD11AB"/>
    <w:rsid w:val="00CD138E"/>
    <w:rsid w:val="00CD1E28"/>
    <w:rsid w:val="00CD2568"/>
    <w:rsid w:val="00CD2C7E"/>
    <w:rsid w:val="00CD334B"/>
    <w:rsid w:val="00CD3C20"/>
    <w:rsid w:val="00CD403B"/>
    <w:rsid w:val="00CD4F10"/>
    <w:rsid w:val="00CD56F4"/>
    <w:rsid w:val="00CD58C0"/>
    <w:rsid w:val="00CD5EF8"/>
    <w:rsid w:val="00CD6044"/>
    <w:rsid w:val="00CD614E"/>
    <w:rsid w:val="00CD62A4"/>
    <w:rsid w:val="00CD63DC"/>
    <w:rsid w:val="00CD6990"/>
    <w:rsid w:val="00CD7087"/>
    <w:rsid w:val="00CD7C55"/>
    <w:rsid w:val="00CE035A"/>
    <w:rsid w:val="00CE0606"/>
    <w:rsid w:val="00CE0FC9"/>
    <w:rsid w:val="00CE1865"/>
    <w:rsid w:val="00CE2AD6"/>
    <w:rsid w:val="00CE368D"/>
    <w:rsid w:val="00CE3D18"/>
    <w:rsid w:val="00CE40A3"/>
    <w:rsid w:val="00CE42C1"/>
    <w:rsid w:val="00CE5423"/>
    <w:rsid w:val="00CE5662"/>
    <w:rsid w:val="00CE662E"/>
    <w:rsid w:val="00CE6FEC"/>
    <w:rsid w:val="00CE715C"/>
    <w:rsid w:val="00CE7F97"/>
    <w:rsid w:val="00CF00D2"/>
    <w:rsid w:val="00CF0A72"/>
    <w:rsid w:val="00CF164D"/>
    <w:rsid w:val="00CF17CF"/>
    <w:rsid w:val="00CF1AD7"/>
    <w:rsid w:val="00CF1E13"/>
    <w:rsid w:val="00CF2C17"/>
    <w:rsid w:val="00CF3492"/>
    <w:rsid w:val="00CF3991"/>
    <w:rsid w:val="00CF400E"/>
    <w:rsid w:val="00CF4D7E"/>
    <w:rsid w:val="00CF5028"/>
    <w:rsid w:val="00CF6B91"/>
    <w:rsid w:val="00CF7292"/>
    <w:rsid w:val="00D00775"/>
    <w:rsid w:val="00D00E57"/>
    <w:rsid w:val="00D02531"/>
    <w:rsid w:val="00D03244"/>
    <w:rsid w:val="00D03332"/>
    <w:rsid w:val="00D03338"/>
    <w:rsid w:val="00D03C28"/>
    <w:rsid w:val="00D03F18"/>
    <w:rsid w:val="00D04AF8"/>
    <w:rsid w:val="00D0594E"/>
    <w:rsid w:val="00D0664E"/>
    <w:rsid w:val="00D06701"/>
    <w:rsid w:val="00D075BD"/>
    <w:rsid w:val="00D108C5"/>
    <w:rsid w:val="00D11559"/>
    <w:rsid w:val="00D121FE"/>
    <w:rsid w:val="00D12905"/>
    <w:rsid w:val="00D13286"/>
    <w:rsid w:val="00D13805"/>
    <w:rsid w:val="00D13B4F"/>
    <w:rsid w:val="00D14485"/>
    <w:rsid w:val="00D144E5"/>
    <w:rsid w:val="00D15855"/>
    <w:rsid w:val="00D15E13"/>
    <w:rsid w:val="00D1632A"/>
    <w:rsid w:val="00D16C04"/>
    <w:rsid w:val="00D1718C"/>
    <w:rsid w:val="00D17380"/>
    <w:rsid w:val="00D202FC"/>
    <w:rsid w:val="00D20FE1"/>
    <w:rsid w:val="00D2149C"/>
    <w:rsid w:val="00D23D7B"/>
    <w:rsid w:val="00D23EBC"/>
    <w:rsid w:val="00D24B9D"/>
    <w:rsid w:val="00D24E9C"/>
    <w:rsid w:val="00D25450"/>
    <w:rsid w:val="00D254EC"/>
    <w:rsid w:val="00D256A5"/>
    <w:rsid w:val="00D25C8F"/>
    <w:rsid w:val="00D26B09"/>
    <w:rsid w:val="00D26CF8"/>
    <w:rsid w:val="00D275E1"/>
    <w:rsid w:val="00D31682"/>
    <w:rsid w:val="00D31AE0"/>
    <w:rsid w:val="00D32153"/>
    <w:rsid w:val="00D3238B"/>
    <w:rsid w:val="00D335EA"/>
    <w:rsid w:val="00D337CB"/>
    <w:rsid w:val="00D33C45"/>
    <w:rsid w:val="00D3528D"/>
    <w:rsid w:val="00D3598F"/>
    <w:rsid w:val="00D37126"/>
    <w:rsid w:val="00D37151"/>
    <w:rsid w:val="00D3779F"/>
    <w:rsid w:val="00D40C45"/>
    <w:rsid w:val="00D41F1A"/>
    <w:rsid w:val="00D42187"/>
    <w:rsid w:val="00D43671"/>
    <w:rsid w:val="00D43695"/>
    <w:rsid w:val="00D439A7"/>
    <w:rsid w:val="00D43A38"/>
    <w:rsid w:val="00D44A42"/>
    <w:rsid w:val="00D46447"/>
    <w:rsid w:val="00D472D9"/>
    <w:rsid w:val="00D50077"/>
    <w:rsid w:val="00D503B3"/>
    <w:rsid w:val="00D50AE4"/>
    <w:rsid w:val="00D50FA5"/>
    <w:rsid w:val="00D51E02"/>
    <w:rsid w:val="00D53BFC"/>
    <w:rsid w:val="00D56062"/>
    <w:rsid w:val="00D560F8"/>
    <w:rsid w:val="00D56BAF"/>
    <w:rsid w:val="00D5794A"/>
    <w:rsid w:val="00D60264"/>
    <w:rsid w:val="00D61376"/>
    <w:rsid w:val="00D62070"/>
    <w:rsid w:val="00D6233E"/>
    <w:rsid w:val="00D63C9A"/>
    <w:rsid w:val="00D6416A"/>
    <w:rsid w:val="00D64D03"/>
    <w:rsid w:val="00D66498"/>
    <w:rsid w:val="00D66A25"/>
    <w:rsid w:val="00D66B04"/>
    <w:rsid w:val="00D705B4"/>
    <w:rsid w:val="00D705D4"/>
    <w:rsid w:val="00D70D39"/>
    <w:rsid w:val="00D71261"/>
    <w:rsid w:val="00D71EC6"/>
    <w:rsid w:val="00D72C7A"/>
    <w:rsid w:val="00D7443A"/>
    <w:rsid w:val="00D7528E"/>
    <w:rsid w:val="00D756D6"/>
    <w:rsid w:val="00D75F79"/>
    <w:rsid w:val="00D76080"/>
    <w:rsid w:val="00D761C5"/>
    <w:rsid w:val="00D774C0"/>
    <w:rsid w:val="00D77B67"/>
    <w:rsid w:val="00D80C04"/>
    <w:rsid w:val="00D81B0B"/>
    <w:rsid w:val="00D8278C"/>
    <w:rsid w:val="00D837B0"/>
    <w:rsid w:val="00D84FE7"/>
    <w:rsid w:val="00D850C2"/>
    <w:rsid w:val="00D86071"/>
    <w:rsid w:val="00D86C92"/>
    <w:rsid w:val="00D86E0C"/>
    <w:rsid w:val="00D8708C"/>
    <w:rsid w:val="00D875E5"/>
    <w:rsid w:val="00D87A9C"/>
    <w:rsid w:val="00D87EA9"/>
    <w:rsid w:val="00D901B5"/>
    <w:rsid w:val="00D90815"/>
    <w:rsid w:val="00D90A9A"/>
    <w:rsid w:val="00D90B9C"/>
    <w:rsid w:val="00D91167"/>
    <w:rsid w:val="00D92D36"/>
    <w:rsid w:val="00D94082"/>
    <w:rsid w:val="00D9472B"/>
    <w:rsid w:val="00D9683D"/>
    <w:rsid w:val="00DA04C0"/>
    <w:rsid w:val="00DA0982"/>
    <w:rsid w:val="00DA23A0"/>
    <w:rsid w:val="00DA2BDC"/>
    <w:rsid w:val="00DA3078"/>
    <w:rsid w:val="00DA38A6"/>
    <w:rsid w:val="00DA50D3"/>
    <w:rsid w:val="00DA5452"/>
    <w:rsid w:val="00DA6D64"/>
    <w:rsid w:val="00DA7FB0"/>
    <w:rsid w:val="00DB0248"/>
    <w:rsid w:val="00DB0A3E"/>
    <w:rsid w:val="00DB0ABB"/>
    <w:rsid w:val="00DB1FD2"/>
    <w:rsid w:val="00DB36E9"/>
    <w:rsid w:val="00DB3F06"/>
    <w:rsid w:val="00DB4249"/>
    <w:rsid w:val="00DB475C"/>
    <w:rsid w:val="00DB5623"/>
    <w:rsid w:val="00DB58C1"/>
    <w:rsid w:val="00DB5D6F"/>
    <w:rsid w:val="00DB651B"/>
    <w:rsid w:val="00DB7298"/>
    <w:rsid w:val="00DC10B4"/>
    <w:rsid w:val="00DC132D"/>
    <w:rsid w:val="00DC24C4"/>
    <w:rsid w:val="00DC32CE"/>
    <w:rsid w:val="00DC4439"/>
    <w:rsid w:val="00DC52D6"/>
    <w:rsid w:val="00DC5453"/>
    <w:rsid w:val="00DC6A86"/>
    <w:rsid w:val="00DC7D1D"/>
    <w:rsid w:val="00DD02D2"/>
    <w:rsid w:val="00DD0A3C"/>
    <w:rsid w:val="00DD0DCF"/>
    <w:rsid w:val="00DD1BC8"/>
    <w:rsid w:val="00DD21AD"/>
    <w:rsid w:val="00DD3155"/>
    <w:rsid w:val="00DD3D71"/>
    <w:rsid w:val="00DD3EA5"/>
    <w:rsid w:val="00DD4DCC"/>
    <w:rsid w:val="00DD4F7A"/>
    <w:rsid w:val="00DD5011"/>
    <w:rsid w:val="00DD5D85"/>
    <w:rsid w:val="00DD6397"/>
    <w:rsid w:val="00DE1191"/>
    <w:rsid w:val="00DE1EBD"/>
    <w:rsid w:val="00DE2EFC"/>
    <w:rsid w:val="00DE3774"/>
    <w:rsid w:val="00DE40C1"/>
    <w:rsid w:val="00DE5A90"/>
    <w:rsid w:val="00DE7B8C"/>
    <w:rsid w:val="00DE7E92"/>
    <w:rsid w:val="00DF2F74"/>
    <w:rsid w:val="00DF4A5D"/>
    <w:rsid w:val="00DF4C17"/>
    <w:rsid w:val="00DF5656"/>
    <w:rsid w:val="00DF5962"/>
    <w:rsid w:val="00DF59B3"/>
    <w:rsid w:val="00DF5A73"/>
    <w:rsid w:val="00DF6B1E"/>
    <w:rsid w:val="00DF708A"/>
    <w:rsid w:val="00DF721F"/>
    <w:rsid w:val="00E00554"/>
    <w:rsid w:val="00E006B5"/>
    <w:rsid w:val="00E007D1"/>
    <w:rsid w:val="00E02134"/>
    <w:rsid w:val="00E0332F"/>
    <w:rsid w:val="00E044EC"/>
    <w:rsid w:val="00E053FC"/>
    <w:rsid w:val="00E07296"/>
    <w:rsid w:val="00E07640"/>
    <w:rsid w:val="00E1044B"/>
    <w:rsid w:val="00E10B6B"/>
    <w:rsid w:val="00E12295"/>
    <w:rsid w:val="00E1332B"/>
    <w:rsid w:val="00E13381"/>
    <w:rsid w:val="00E1362F"/>
    <w:rsid w:val="00E13AE7"/>
    <w:rsid w:val="00E140B3"/>
    <w:rsid w:val="00E1463F"/>
    <w:rsid w:val="00E15634"/>
    <w:rsid w:val="00E15710"/>
    <w:rsid w:val="00E15BDF"/>
    <w:rsid w:val="00E16C53"/>
    <w:rsid w:val="00E1765C"/>
    <w:rsid w:val="00E20348"/>
    <w:rsid w:val="00E20510"/>
    <w:rsid w:val="00E2056D"/>
    <w:rsid w:val="00E20631"/>
    <w:rsid w:val="00E21D04"/>
    <w:rsid w:val="00E220BD"/>
    <w:rsid w:val="00E22DE2"/>
    <w:rsid w:val="00E23807"/>
    <w:rsid w:val="00E243ED"/>
    <w:rsid w:val="00E252E5"/>
    <w:rsid w:val="00E26510"/>
    <w:rsid w:val="00E2667D"/>
    <w:rsid w:val="00E276CF"/>
    <w:rsid w:val="00E31661"/>
    <w:rsid w:val="00E32785"/>
    <w:rsid w:val="00E32853"/>
    <w:rsid w:val="00E33043"/>
    <w:rsid w:val="00E33228"/>
    <w:rsid w:val="00E3331B"/>
    <w:rsid w:val="00E3337A"/>
    <w:rsid w:val="00E33740"/>
    <w:rsid w:val="00E34C56"/>
    <w:rsid w:val="00E35075"/>
    <w:rsid w:val="00E359C0"/>
    <w:rsid w:val="00E365D4"/>
    <w:rsid w:val="00E36AF2"/>
    <w:rsid w:val="00E37655"/>
    <w:rsid w:val="00E40E5D"/>
    <w:rsid w:val="00E420A7"/>
    <w:rsid w:val="00E431F5"/>
    <w:rsid w:val="00E44355"/>
    <w:rsid w:val="00E443AD"/>
    <w:rsid w:val="00E443C4"/>
    <w:rsid w:val="00E44759"/>
    <w:rsid w:val="00E4559B"/>
    <w:rsid w:val="00E46495"/>
    <w:rsid w:val="00E47256"/>
    <w:rsid w:val="00E47366"/>
    <w:rsid w:val="00E4781E"/>
    <w:rsid w:val="00E50534"/>
    <w:rsid w:val="00E50A9F"/>
    <w:rsid w:val="00E52847"/>
    <w:rsid w:val="00E5300A"/>
    <w:rsid w:val="00E559F4"/>
    <w:rsid w:val="00E5665E"/>
    <w:rsid w:val="00E56DAB"/>
    <w:rsid w:val="00E56F54"/>
    <w:rsid w:val="00E579CE"/>
    <w:rsid w:val="00E57F51"/>
    <w:rsid w:val="00E60111"/>
    <w:rsid w:val="00E60374"/>
    <w:rsid w:val="00E610A2"/>
    <w:rsid w:val="00E6152E"/>
    <w:rsid w:val="00E61E9A"/>
    <w:rsid w:val="00E62283"/>
    <w:rsid w:val="00E62D9A"/>
    <w:rsid w:val="00E62EDC"/>
    <w:rsid w:val="00E634F5"/>
    <w:rsid w:val="00E63EED"/>
    <w:rsid w:val="00E655FB"/>
    <w:rsid w:val="00E660BA"/>
    <w:rsid w:val="00E66B48"/>
    <w:rsid w:val="00E66BA5"/>
    <w:rsid w:val="00E675D4"/>
    <w:rsid w:val="00E677C8"/>
    <w:rsid w:val="00E70EDD"/>
    <w:rsid w:val="00E7165A"/>
    <w:rsid w:val="00E71F83"/>
    <w:rsid w:val="00E721E2"/>
    <w:rsid w:val="00E7330F"/>
    <w:rsid w:val="00E741FA"/>
    <w:rsid w:val="00E74333"/>
    <w:rsid w:val="00E755CA"/>
    <w:rsid w:val="00E758BD"/>
    <w:rsid w:val="00E764D4"/>
    <w:rsid w:val="00E771EB"/>
    <w:rsid w:val="00E80228"/>
    <w:rsid w:val="00E80F50"/>
    <w:rsid w:val="00E82943"/>
    <w:rsid w:val="00E82C02"/>
    <w:rsid w:val="00E82E9B"/>
    <w:rsid w:val="00E82FDD"/>
    <w:rsid w:val="00E839FA"/>
    <w:rsid w:val="00E8461A"/>
    <w:rsid w:val="00E85B91"/>
    <w:rsid w:val="00E864A1"/>
    <w:rsid w:val="00E878FE"/>
    <w:rsid w:val="00E9296E"/>
    <w:rsid w:val="00E929B1"/>
    <w:rsid w:val="00E939D6"/>
    <w:rsid w:val="00E93D5D"/>
    <w:rsid w:val="00E94114"/>
    <w:rsid w:val="00E955B4"/>
    <w:rsid w:val="00E95644"/>
    <w:rsid w:val="00E95AEB"/>
    <w:rsid w:val="00E96497"/>
    <w:rsid w:val="00E96F51"/>
    <w:rsid w:val="00E97053"/>
    <w:rsid w:val="00E97C51"/>
    <w:rsid w:val="00E97DEF"/>
    <w:rsid w:val="00EA070A"/>
    <w:rsid w:val="00EA070F"/>
    <w:rsid w:val="00EA0AA0"/>
    <w:rsid w:val="00EA0DB2"/>
    <w:rsid w:val="00EA14C9"/>
    <w:rsid w:val="00EA18B1"/>
    <w:rsid w:val="00EA2474"/>
    <w:rsid w:val="00EA27AA"/>
    <w:rsid w:val="00EA4735"/>
    <w:rsid w:val="00EA5524"/>
    <w:rsid w:val="00EA57BA"/>
    <w:rsid w:val="00EA6917"/>
    <w:rsid w:val="00EA728B"/>
    <w:rsid w:val="00EA7480"/>
    <w:rsid w:val="00EA7819"/>
    <w:rsid w:val="00EB01E2"/>
    <w:rsid w:val="00EB167F"/>
    <w:rsid w:val="00EB188A"/>
    <w:rsid w:val="00EB2132"/>
    <w:rsid w:val="00EB487A"/>
    <w:rsid w:val="00EB544C"/>
    <w:rsid w:val="00EB5D6C"/>
    <w:rsid w:val="00EB7000"/>
    <w:rsid w:val="00EB798A"/>
    <w:rsid w:val="00EC00D2"/>
    <w:rsid w:val="00EC081E"/>
    <w:rsid w:val="00EC1480"/>
    <w:rsid w:val="00EC1EF0"/>
    <w:rsid w:val="00EC4DE1"/>
    <w:rsid w:val="00EC57BC"/>
    <w:rsid w:val="00ED05F6"/>
    <w:rsid w:val="00ED14A6"/>
    <w:rsid w:val="00ED18C7"/>
    <w:rsid w:val="00ED199F"/>
    <w:rsid w:val="00ED1A15"/>
    <w:rsid w:val="00ED324B"/>
    <w:rsid w:val="00ED3E5F"/>
    <w:rsid w:val="00ED48D3"/>
    <w:rsid w:val="00ED5CB8"/>
    <w:rsid w:val="00ED5FC4"/>
    <w:rsid w:val="00ED6243"/>
    <w:rsid w:val="00ED6F71"/>
    <w:rsid w:val="00ED7355"/>
    <w:rsid w:val="00ED78C2"/>
    <w:rsid w:val="00ED7A1C"/>
    <w:rsid w:val="00EE1DAD"/>
    <w:rsid w:val="00EE330B"/>
    <w:rsid w:val="00EE34B1"/>
    <w:rsid w:val="00EE3675"/>
    <w:rsid w:val="00EE36E3"/>
    <w:rsid w:val="00EE385E"/>
    <w:rsid w:val="00EE518C"/>
    <w:rsid w:val="00EE61F1"/>
    <w:rsid w:val="00EE68DA"/>
    <w:rsid w:val="00EE76A0"/>
    <w:rsid w:val="00EE7B81"/>
    <w:rsid w:val="00EE7B8D"/>
    <w:rsid w:val="00EE7CDF"/>
    <w:rsid w:val="00EF013B"/>
    <w:rsid w:val="00EF0242"/>
    <w:rsid w:val="00EF0924"/>
    <w:rsid w:val="00EF0D54"/>
    <w:rsid w:val="00EF2A21"/>
    <w:rsid w:val="00EF2DFC"/>
    <w:rsid w:val="00EF360B"/>
    <w:rsid w:val="00EF3C55"/>
    <w:rsid w:val="00EF449A"/>
    <w:rsid w:val="00EF4745"/>
    <w:rsid w:val="00EF4FCB"/>
    <w:rsid w:val="00EF5D42"/>
    <w:rsid w:val="00EF5D7F"/>
    <w:rsid w:val="00EF67E6"/>
    <w:rsid w:val="00EF6C61"/>
    <w:rsid w:val="00EF711E"/>
    <w:rsid w:val="00EF779F"/>
    <w:rsid w:val="00EF7D0B"/>
    <w:rsid w:val="00F002C1"/>
    <w:rsid w:val="00F0096F"/>
    <w:rsid w:val="00F009DB"/>
    <w:rsid w:val="00F01499"/>
    <w:rsid w:val="00F01F11"/>
    <w:rsid w:val="00F028EB"/>
    <w:rsid w:val="00F02AFA"/>
    <w:rsid w:val="00F02D20"/>
    <w:rsid w:val="00F0347C"/>
    <w:rsid w:val="00F036A8"/>
    <w:rsid w:val="00F038C7"/>
    <w:rsid w:val="00F0500F"/>
    <w:rsid w:val="00F0534E"/>
    <w:rsid w:val="00F0549A"/>
    <w:rsid w:val="00F06F2B"/>
    <w:rsid w:val="00F07764"/>
    <w:rsid w:val="00F077BE"/>
    <w:rsid w:val="00F103B7"/>
    <w:rsid w:val="00F1075B"/>
    <w:rsid w:val="00F1095A"/>
    <w:rsid w:val="00F113E1"/>
    <w:rsid w:val="00F11B45"/>
    <w:rsid w:val="00F157F4"/>
    <w:rsid w:val="00F15809"/>
    <w:rsid w:val="00F15B14"/>
    <w:rsid w:val="00F169B8"/>
    <w:rsid w:val="00F17532"/>
    <w:rsid w:val="00F1791D"/>
    <w:rsid w:val="00F1795D"/>
    <w:rsid w:val="00F17A42"/>
    <w:rsid w:val="00F17F26"/>
    <w:rsid w:val="00F204FB"/>
    <w:rsid w:val="00F21C18"/>
    <w:rsid w:val="00F2366A"/>
    <w:rsid w:val="00F2395B"/>
    <w:rsid w:val="00F242FA"/>
    <w:rsid w:val="00F30417"/>
    <w:rsid w:val="00F30A74"/>
    <w:rsid w:val="00F316AA"/>
    <w:rsid w:val="00F32FD8"/>
    <w:rsid w:val="00F331ED"/>
    <w:rsid w:val="00F33530"/>
    <w:rsid w:val="00F33D97"/>
    <w:rsid w:val="00F34515"/>
    <w:rsid w:val="00F34F8F"/>
    <w:rsid w:val="00F35997"/>
    <w:rsid w:val="00F36364"/>
    <w:rsid w:val="00F36BF0"/>
    <w:rsid w:val="00F3721B"/>
    <w:rsid w:val="00F402CC"/>
    <w:rsid w:val="00F405A0"/>
    <w:rsid w:val="00F407AE"/>
    <w:rsid w:val="00F40989"/>
    <w:rsid w:val="00F413C8"/>
    <w:rsid w:val="00F41930"/>
    <w:rsid w:val="00F41D07"/>
    <w:rsid w:val="00F42223"/>
    <w:rsid w:val="00F424C0"/>
    <w:rsid w:val="00F42785"/>
    <w:rsid w:val="00F4394A"/>
    <w:rsid w:val="00F43C49"/>
    <w:rsid w:val="00F449BC"/>
    <w:rsid w:val="00F453B9"/>
    <w:rsid w:val="00F456ED"/>
    <w:rsid w:val="00F46662"/>
    <w:rsid w:val="00F46D42"/>
    <w:rsid w:val="00F47FDF"/>
    <w:rsid w:val="00F507CD"/>
    <w:rsid w:val="00F5102C"/>
    <w:rsid w:val="00F515AF"/>
    <w:rsid w:val="00F51C08"/>
    <w:rsid w:val="00F51C43"/>
    <w:rsid w:val="00F5220E"/>
    <w:rsid w:val="00F556EF"/>
    <w:rsid w:val="00F56474"/>
    <w:rsid w:val="00F564A1"/>
    <w:rsid w:val="00F5653B"/>
    <w:rsid w:val="00F56D4C"/>
    <w:rsid w:val="00F57063"/>
    <w:rsid w:val="00F5717F"/>
    <w:rsid w:val="00F5723E"/>
    <w:rsid w:val="00F578EF"/>
    <w:rsid w:val="00F600A7"/>
    <w:rsid w:val="00F60145"/>
    <w:rsid w:val="00F612E4"/>
    <w:rsid w:val="00F61895"/>
    <w:rsid w:val="00F61A1E"/>
    <w:rsid w:val="00F644ED"/>
    <w:rsid w:val="00F67DB1"/>
    <w:rsid w:val="00F7150E"/>
    <w:rsid w:val="00F722FD"/>
    <w:rsid w:val="00F72CA3"/>
    <w:rsid w:val="00F72CED"/>
    <w:rsid w:val="00F74CB0"/>
    <w:rsid w:val="00F75C06"/>
    <w:rsid w:val="00F7675C"/>
    <w:rsid w:val="00F76F98"/>
    <w:rsid w:val="00F77F33"/>
    <w:rsid w:val="00F80E41"/>
    <w:rsid w:val="00F812C9"/>
    <w:rsid w:val="00F81843"/>
    <w:rsid w:val="00F81A60"/>
    <w:rsid w:val="00F81AE6"/>
    <w:rsid w:val="00F82320"/>
    <w:rsid w:val="00F82487"/>
    <w:rsid w:val="00F8275D"/>
    <w:rsid w:val="00F83649"/>
    <w:rsid w:val="00F838CE"/>
    <w:rsid w:val="00F83BDC"/>
    <w:rsid w:val="00F84A8C"/>
    <w:rsid w:val="00F850DE"/>
    <w:rsid w:val="00F8543E"/>
    <w:rsid w:val="00F86188"/>
    <w:rsid w:val="00F8691D"/>
    <w:rsid w:val="00F86BB2"/>
    <w:rsid w:val="00F872FC"/>
    <w:rsid w:val="00F87715"/>
    <w:rsid w:val="00F87BE8"/>
    <w:rsid w:val="00F87E57"/>
    <w:rsid w:val="00F90680"/>
    <w:rsid w:val="00F90EEF"/>
    <w:rsid w:val="00F92B50"/>
    <w:rsid w:val="00F92D7C"/>
    <w:rsid w:val="00F92FE6"/>
    <w:rsid w:val="00F94E12"/>
    <w:rsid w:val="00F95A48"/>
    <w:rsid w:val="00F96217"/>
    <w:rsid w:val="00F96811"/>
    <w:rsid w:val="00F976CC"/>
    <w:rsid w:val="00F97E42"/>
    <w:rsid w:val="00FA058C"/>
    <w:rsid w:val="00FA0B6B"/>
    <w:rsid w:val="00FA117F"/>
    <w:rsid w:val="00FA1255"/>
    <w:rsid w:val="00FA23D5"/>
    <w:rsid w:val="00FA3823"/>
    <w:rsid w:val="00FA4601"/>
    <w:rsid w:val="00FA4DB5"/>
    <w:rsid w:val="00FA5B92"/>
    <w:rsid w:val="00FA5F49"/>
    <w:rsid w:val="00FA6D51"/>
    <w:rsid w:val="00FA7476"/>
    <w:rsid w:val="00FB0140"/>
    <w:rsid w:val="00FB06D2"/>
    <w:rsid w:val="00FB0EB9"/>
    <w:rsid w:val="00FB19FB"/>
    <w:rsid w:val="00FB2880"/>
    <w:rsid w:val="00FB2E1C"/>
    <w:rsid w:val="00FB3368"/>
    <w:rsid w:val="00FB3AE0"/>
    <w:rsid w:val="00FB3FFA"/>
    <w:rsid w:val="00FB4B39"/>
    <w:rsid w:val="00FB54E1"/>
    <w:rsid w:val="00FB5F2A"/>
    <w:rsid w:val="00FB7525"/>
    <w:rsid w:val="00FB75BF"/>
    <w:rsid w:val="00FB7A09"/>
    <w:rsid w:val="00FC13E9"/>
    <w:rsid w:val="00FC17D4"/>
    <w:rsid w:val="00FC28B8"/>
    <w:rsid w:val="00FC2D38"/>
    <w:rsid w:val="00FC3628"/>
    <w:rsid w:val="00FC38FE"/>
    <w:rsid w:val="00FC5B64"/>
    <w:rsid w:val="00FC7073"/>
    <w:rsid w:val="00FC72E2"/>
    <w:rsid w:val="00FC7D57"/>
    <w:rsid w:val="00FD0581"/>
    <w:rsid w:val="00FD0D89"/>
    <w:rsid w:val="00FD3548"/>
    <w:rsid w:val="00FD3BD6"/>
    <w:rsid w:val="00FD4E22"/>
    <w:rsid w:val="00FD5A79"/>
    <w:rsid w:val="00FD5FC3"/>
    <w:rsid w:val="00FD7BA4"/>
    <w:rsid w:val="00FE01BD"/>
    <w:rsid w:val="00FE06F3"/>
    <w:rsid w:val="00FE22B0"/>
    <w:rsid w:val="00FE27EC"/>
    <w:rsid w:val="00FE28F0"/>
    <w:rsid w:val="00FE2F48"/>
    <w:rsid w:val="00FE3035"/>
    <w:rsid w:val="00FE477D"/>
    <w:rsid w:val="00FE5502"/>
    <w:rsid w:val="00FE6CAE"/>
    <w:rsid w:val="00FE7066"/>
    <w:rsid w:val="00FE7561"/>
    <w:rsid w:val="00FE7AFB"/>
    <w:rsid w:val="00FF0467"/>
    <w:rsid w:val="00FF095E"/>
    <w:rsid w:val="00FF1F98"/>
    <w:rsid w:val="00FF298C"/>
    <w:rsid w:val="00FF3515"/>
    <w:rsid w:val="00FF395A"/>
    <w:rsid w:val="00FF40C7"/>
    <w:rsid w:val="00FF42D4"/>
    <w:rsid w:val="00FF476B"/>
    <w:rsid w:val="00FF55D5"/>
    <w:rsid w:val="00FF7AA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E5F2C9-E734-4BBD-8D25-3B7BF215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F6"/>
  </w:style>
  <w:style w:type="paragraph" w:styleId="Heading1">
    <w:name w:val="heading 1"/>
    <w:basedOn w:val="Normal"/>
    <w:next w:val="Normal"/>
    <w:link w:val="Heading1Char"/>
    <w:uiPriority w:val="9"/>
    <w:qFormat/>
    <w:pPr>
      <w:keepNext/>
      <w:keepLines/>
      <w:numPr>
        <w:numId w:val="1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F07764"/>
    <w:pPr>
      <w:keepNext/>
      <w:keepLines/>
      <w:numPr>
        <w:ilvl w:val="1"/>
        <w:numId w:val="1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13"/>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unhideWhenUsed/>
    <w:qFormat/>
    <w:rsid w:val="0072573C"/>
    <w:pPr>
      <w:keepNext/>
      <w:keepLines/>
      <w:numPr>
        <w:ilvl w:val="3"/>
        <w:numId w:val="113"/>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13"/>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unhideWhenUsed/>
    <w:qFormat/>
    <w:pPr>
      <w:keepNext/>
      <w:keepLines/>
      <w:numPr>
        <w:ilvl w:val="5"/>
        <w:numId w:val="113"/>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unhideWhenUsed/>
    <w:qFormat/>
    <w:pPr>
      <w:keepNext/>
      <w:keepLines/>
      <w:numPr>
        <w:ilvl w:val="6"/>
        <w:numId w:val="113"/>
      </w:numPr>
      <w:spacing w:before="200" w:after="0"/>
      <w:ind w:left="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77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257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BodyText1">
    <w:name w:val="Body Text 1"/>
    <w:basedOn w:val="Normal"/>
    <w:rsid w:val="00BE5FEA"/>
    <w:pPr>
      <w:spacing w:before="60" w:after="120" w:line="240" w:lineRule="auto"/>
      <w:jc w:val="both"/>
    </w:pPr>
    <w:rPr>
      <w:rFonts w:ascii="Times New Roman" w:eastAsia="MS Mincho" w:hAnsi="Times New Roman" w:cs="Times New Roman"/>
      <w:szCs w:val="24"/>
      <w:lang w:eastAsia="en-US"/>
    </w:rPr>
  </w:style>
  <w:style w:type="character" w:styleId="Hyperlink">
    <w:name w:val="Hyperlink"/>
    <w:basedOn w:val="DefaultParagraphFont"/>
    <w:uiPriority w:val="99"/>
    <w:unhideWhenUsed/>
    <w:rsid w:val="005D4EB6"/>
    <w:rPr>
      <w:color w:val="6B9F25" w:themeColor="hyperlink"/>
      <w:u w:val="single"/>
    </w:rPr>
  </w:style>
  <w:style w:type="paragraph" w:styleId="Header">
    <w:name w:val="header"/>
    <w:basedOn w:val="Normal"/>
    <w:link w:val="HeaderChar"/>
    <w:uiPriority w:val="99"/>
    <w:unhideWhenUsed/>
    <w:rsid w:val="00180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A7F"/>
  </w:style>
  <w:style w:type="paragraph" w:styleId="Footer">
    <w:name w:val="footer"/>
    <w:basedOn w:val="Normal"/>
    <w:link w:val="FooterChar"/>
    <w:uiPriority w:val="99"/>
    <w:unhideWhenUsed/>
    <w:rsid w:val="00180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7F"/>
  </w:style>
  <w:style w:type="paragraph" w:customStyle="1" w:styleId="TOC">
    <w:name w:val="TOC"/>
    <w:basedOn w:val="Heading1"/>
    <w:next w:val="Normal"/>
    <w:link w:val="TOCChar"/>
    <w:rsid w:val="002745A1"/>
    <w:rPr>
      <w:rFonts w:ascii="Tahoma" w:eastAsia="Times New Roman" w:hAnsi="Tahoma" w:cs="Tahoma"/>
      <w:sz w:val="28"/>
      <w:szCs w:val="24"/>
    </w:rPr>
  </w:style>
  <w:style w:type="character" w:styleId="PlaceholderText">
    <w:name w:val="Placeholder Text"/>
    <w:basedOn w:val="DefaultParagraphFont"/>
    <w:uiPriority w:val="99"/>
    <w:semiHidden/>
    <w:rsid w:val="004D4BC7"/>
    <w:rPr>
      <w:color w:val="808080"/>
    </w:rPr>
  </w:style>
  <w:style w:type="paragraph" w:styleId="TOC1">
    <w:name w:val="toc 1"/>
    <w:basedOn w:val="Normal"/>
    <w:next w:val="Normal"/>
    <w:link w:val="TOC1Char"/>
    <w:autoRedefine/>
    <w:uiPriority w:val="39"/>
    <w:unhideWhenUsed/>
    <w:rsid w:val="002745A1"/>
    <w:pPr>
      <w:spacing w:after="100"/>
    </w:pPr>
  </w:style>
  <w:style w:type="character" w:customStyle="1" w:styleId="TOC1Char">
    <w:name w:val="TOC 1 Char"/>
    <w:basedOn w:val="DefaultParagraphFont"/>
    <w:link w:val="TOC1"/>
    <w:uiPriority w:val="39"/>
    <w:semiHidden/>
    <w:rsid w:val="002745A1"/>
  </w:style>
  <w:style w:type="character" w:customStyle="1" w:styleId="TOCChar">
    <w:name w:val="TOC Char"/>
    <w:basedOn w:val="TOC1Char"/>
    <w:link w:val="TOC"/>
    <w:rsid w:val="002745A1"/>
    <w:rPr>
      <w:rFonts w:ascii="Tahoma" w:eastAsia="Times New Roman" w:hAnsi="Tahoma" w:cs="Tahoma"/>
      <w:b/>
      <w:bCs/>
      <w:smallCaps/>
      <w:color w:val="000000" w:themeColor="text1"/>
      <w:sz w:val="28"/>
      <w:szCs w:val="24"/>
    </w:rPr>
  </w:style>
  <w:style w:type="paragraph" w:customStyle="1" w:styleId="TOCHeader">
    <w:name w:val="TOC Header"/>
    <w:basedOn w:val="Heading1"/>
    <w:next w:val="Normal"/>
    <w:rsid w:val="00D23D7B"/>
    <w:rPr>
      <w:rFonts w:ascii="Tahoma" w:eastAsia="Times New Roman" w:hAnsi="Tahoma" w:cs="Tahoma"/>
      <w:color w:val="0000FF"/>
      <w:sz w:val="28"/>
      <w:szCs w:val="24"/>
    </w:rPr>
  </w:style>
  <w:style w:type="table" w:styleId="TableGrid">
    <w:name w:val="Table Grid"/>
    <w:basedOn w:val="TableNormal"/>
    <w:uiPriority w:val="39"/>
    <w:rsid w:val="00A8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C579A"/>
    <w:pPr>
      <w:spacing w:after="100"/>
      <w:ind w:left="220"/>
    </w:pPr>
  </w:style>
  <w:style w:type="paragraph" w:styleId="TOC3">
    <w:name w:val="toc 3"/>
    <w:basedOn w:val="Normal"/>
    <w:next w:val="Normal"/>
    <w:autoRedefine/>
    <w:uiPriority w:val="39"/>
    <w:unhideWhenUsed/>
    <w:rsid w:val="003C579A"/>
    <w:pPr>
      <w:spacing w:after="100"/>
      <w:ind w:left="440"/>
    </w:pPr>
  </w:style>
  <w:style w:type="character" w:customStyle="1" w:styleId="Style1">
    <w:name w:val="Style1"/>
    <w:basedOn w:val="Hyperlink"/>
    <w:uiPriority w:val="1"/>
    <w:qFormat/>
    <w:rsid w:val="00C02999"/>
    <w:rPr>
      <w:color w:val="0070C0"/>
      <w:u w:val="single"/>
    </w:rPr>
  </w:style>
  <w:style w:type="paragraph" w:styleId="NormalWeb">
    <w:name w:val="Normal (Web)"/>
    <w:basedOn w:val="Normal"/>
    <w:uiPriority w:val="99"/>
    <w:semiHidden/>
    <w:unhideWhenUsed/>
    <w:rsid w:val="002C2055"/>
    <w:pPr>
      <w:spacing w:before="100" w:beforeAutospacing="1" w:after="100" w:afterAutospacing="1" w:line="240" w:lineRule="auto"/>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BD1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9"/>
    <w:rPr>
      <w:rFonts w:ascii="Segoe UI" w:hAnsi="Segoe UI" w:cs="Segoe UI"/>
      <w:sz w:val="18"/>
      <w:szCs w:val="18"/>
    </w:rPr>
  </w:style>
  <w:style w:type="paragraph" w:styleId="TOC4">
    <w:name w:val="toc 4"/>
    <w:basedOn w:val="Normal"/>
    <w:next w:val="Normal"/>
    <w:autoRedefine/>
    <w:uiPriority w:val="39"/>
    <w:unhideWhenUsed/>
    <w:rsid w:val="001367D1"/>
    <w:pPr>
      <w:spacing w:after="100"/>
      <w:ind w:left="660"/>
    </w:pPr>
  </w:style>
  <w:style w:type="paragraph" w:styleId="TOC5">
    <w:name w:val="toc 5"/>
    <w:basedOn w:val="Normal"/>
    <w:next w:val="Normal"/>
    <w:autoRedefine/>
    <w:uiPriority w:val="39"/>
    <w:unhideWhenUsed/>
    <w:rsid w:val="001367D1"/>
    <w:pPr>
      <w:spacing w:after="100"/>
      <w:ind w:left="880"/>
    </w:pPr>
  </w:style>
  <w:style w:type="paragraph" w:styleId="TOC6">
    <w:name w:val="toc 6"/>
    <w:basedOn w:val="Normal"/>
    <w:next w:val="Normal"/>
    <w:autoRedefine/>
    <w:uiPriority w:val="39"/>
    <w:unhideWhenUsed/>
    <w:rsid w:val="001367D1"/>
    <w:pPr>
      <w:spacing w:after="100"/>
      <w:ind w:left="1100"/>
    </w:pPr>
  </w:style>
  <w:style w:type="paragraph" w:styleId="PlainText">
    <w:name w:val="Plain Text"/>
    <w:basedOn w:val="Normal"/>
    <w:link w:val="PlainTextChar"/>
    <w:uiPriority w:val="99"/>
    <w:unhideWhenUsed/>
    <w:rsid w:val="00270245"/>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270245"/>
    <w:rPr>
      <w:rFonts w:ascii="Consolas" w:eastAsiaTheme="minorHAnsi" w:hAnsi="Consolas"/>
      <w:sz w:val="21"/>
      <w:szCs w:val="21"/>
      <w:lang w:eastAsia="en-US"/>
    </w:rPr>
  </w:style>
  <w:style w:type="character" w:styleId="FollowedHyperlink">
    <w:name w:val="FollowedHyperlink"/>
    <w:basedOn w:val="DefaultParagraphFont"/>
    <w:uiPriority w:val="99"/>
    <w:semiHidden/>
    <w:unhideWhenUsed/>
    <w:rsid w:val="00CE40A3"/>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5585">
      <w:bodyDiv w:val="1"/>
      <w:marLeft w:val="0"/>
      <w:marRight w:val="0"/>
      <w:marTop w:val="0"/>
      <w:marBottom w:val="0"/>
      <w:divBdr>
        <w:top w:val="none" w:sz="0" w:space="0" w:color="auto"/>
        <w:left w:val="none" w:sz="0" w:space="0" w:color="auto"/>
        <w:bottom w:val="none" w:sz="0" w:space="0" w:color="auto"/>
        <w:right w:val="none" w:sz="0" w:space="0" w:color="auto"/>
      </w:divBdr>
    </w:div>
    <w:div w:id="170220372">
      <w:bodyDiv w:val="1"/>
      <w:marLeft w:val="0"/>
      <w:marRight w:val="0"/>
      <w:marTop w:val="0"/>
      <w:marBottom w:val="0"/>
      <w:divBdr>
        <w:top w:val="none" w:sz="0" w:space="0" w:color="auto"/>
        <w:left w:val="none" w:sz="0" w:space="0" w:color="auto"/>
        <w:bottom w:val="none" w:sz="0" w:space="0" w:color="auto"/>
        <w:right w:val="none" w:sz="0" w:space="0" w:color="auto"/>
      </w:divBdr>
    </w:div>
    <w:div w:id="317731341">
      <w:bodyDiv w:val="1"/>
      <w:marLeft w:val="0"/>
      <w:marRight w:val="0"/>
      <w:marTop w:val="0"/>
      <w:marBottom w:val="0"/>
      <w:divBdr>
        <w:top w:val="none" w:sz="0" w:space="0" w:color="auto"/>
        <w:left w:val="none" w:sz="0" w:space="0" w:color="auto"/>
        <w:bottom w:val="none" w:sz="0" w:space="0" w:color="auto"/>
        <w:right w:val="none" w:sz="0" w:space="0" w:color="auto"/>
      </w:divBdr>
    </w:div>
    <w:div w:id="577792255">
      <w:bodyDiv w:val="1"/>
      <w:marLeft w:val="0"/>
      <w:marRight w:val="0"/>
      <w:marTop w:val="0"/>
      <w:marBottom w:val="0"/>
      <w:divBdr>
        <w:top w:val="none" w:sz="0" w:space="0" w:color="auto"/>
        <w:left w:val="none" w:sz="0" w:space="0" w:color="auto"/>
        <w:bottom w:val="none" w:sz="0" w:space="0" w:color="auto"/>
        <w:right w:val="none" w:sz="0" w:space="0" w:color="auto"/>
      </w:divBdr>
    </w:div>
    <w:div w:id="840393352">
      <w:bodyDiv w:val="1"/>
      <w:marLeft w:val="0"/>
      <w:marRight w:val="0"/>
      <w:marTop w:val="0"/>
      <w:marBottom w:val="0"/>
      <w:divBdr>
        <w:top w:val="none" w:sz="0" w:space="0" w:color="auto"/>
        <w:left w:val="none" w:sz="0" w:space="0" w:color="auto"/>
        <w:bottom w:val="none" w:sz="0" w:space="0" w:color="auto"/>
        <w:right w:val="none" w:sz="0" w:space="0" w:color="auto"/>
      </w:divBdr>
    </w:div>
    <w:div w:id="842086927">
      <w:bodyDiv w:val="1"/>
      <w:marLeft w:val="0"/>
      <w:marRight w:val="0"/>
      <w:marTop w:val="0"/>
      <w:marBottom w:val="0"/>
      <w:divBdr>
        <w:top w:val="none" w:sz="0" w:space="0" w:color="auto"/>
        <w:left w:val="none" w:sz="0" w:space="0" w:color="auto"/>
        <w:bottom w:val="none" w:sz="0" w:space="0" w:color="auto"/>
        <w:right w:val="none" w:sz="0" w:space="0" w:color="auto"/>
      </w:divBdr>
    </w:div>
    <w:div w:id="884222002">
      <w:bodyDiv w:val="1"/>
      <w:marLeft w:val="0"/>
      <w:marRight w:val="0"/>
      <w:marTop w:val="0"/>
      <w:marBottom w:val="0"/>
      <w:divBdr>
        <w:top w:val="none" w:sz="0" w:space="0" w:color="auto"/>
        <w:left w:val="none" w:sz="0" w:space="0" w:color="auto"/>
        <w:bottom w:val="none" w:sz="0" w:space="0" w:color="auto"/>
        <w:right w:val="none" w:sz="0" w:space="0" w:color="auto"/>
      </w:divBdr>
    </w:div>
    <w:div w:id="1095588173">
      <w:bodyDiv w:val="1"/>
      <w:marLeft w:val="0"/>
      <w:marRight w:val="0"/>
      <w:marTop w:val="0"/>
      <w:marBottom w:val="0"/>
      <w:divBdr>
        <w:top w:val="none" w:sz="0" w:space="0" w:color="auto"/>
        <w:left w:val="none" w:sz="0" w:space="0" w:color="auto"/>
        <w:bottom w:val="none" w:sz="0" w:space="0" w:color="auto"/>
        <w:right w:val="none" w:sz="0" w:space="0" w:color="auto"/>
      </w:divBdr>
    </w:div>
    <w:div w:id="1114903856">
      <w:bodyDiv w:val="1"/>
      <w:marLeft w:val="0"/>
      <w:marRight w:val="0"/>
      <w:marTop w:val="0"/>
      <w:marBottom w:val="0"/>
      <w:divBdr>
        <w:top w:val="none" w:sz="0" w:space="0" w:color="auto"/>
        <w:left w:val="none" w:sz="0" w:space="0" w:color="auto"/>
        <w:bottom w:val="none" w:sz="0" w:space="0" w:color="auto"/>
        <w:right w:val="none" w:sz="0" w:space="0" w:color="auto"/>
      </w:divBdr>
    </w:div>
    <w:div w:id="1116950912">
      <w:bodyDiv w:val="1"/>
      <w:marLeft w:val="0"/>
      <w:marRight w:val="0"/>
      <w:marTop w:val="0"/>
      <w:marBottom w:val="0"/>
      <w:divBdr>
        <w:top w:val="none" w:sz="0" w:space="0" w:color="auto"/>
        <w:left w:val="none" w:sz="0" w:space="0" w:color="auto"/>
        <w:bottom w:val="none" w:sz="0" w:space="0" w:color="auto"/>
        <w:right w:val="none" w:sz="0" w:space="0" w:color="auto"/>
      </w:divBdr>
    </w:div>
    <w:div w:id="1290404858">
      <w:bodyDiv w:val="1"/>
      <w:marLeft w:val="0"/>
      <w:marRight w:val="0"/>
      <w:marTop w:val="0"/>
      <w:marBottom w:val="0"/>
      <w:divBdr>
        <w:top w:val="none" w:sz="0" w:space="0" w:color="auto"/>
        <w:left w:val="none" w:sz="0" w:space="0" w:color="auto"/>
        <w:bottom w:val="none" w:sz="0" w:space="0" w:color="auto"/>
        <w:right w:val="none" w:sz="0" w:space="0" w:color="auto"/>
      </w:divBdr>
    </w:div>
    <w:div w:id="1730305820">
      <w:bodyDiv w:val="1"/>
      <w:marLeft w:val="0"/>
      <w:marRight w:val="0"/>
      <w:marTop w:val="0"/>
      <w:marBottom w:val="0"/>
      <w:divBdr>
        <w:top w:val="none" w:sz="0" w:space="0" w:color="auto"/>
        <w:left w:val="none" w:sz="0" w:space="0" w:color="auto"/>
        <w:bottom w:val="none" w:sz="0" w:space="0" w:color="auto"/>
        <w:right w:val="none" w:sz="0" w:space="0" w:color="auto"/>
      </w:divBdr>
    </w:div>
    <w:div w:id="1822036544">
      <w:bodyDiv w:val="1"/>
      <w:marLeft w:val="0"/>
      <w:marRight w:val="0"/>
      <w:marTop w:val="0"/>
      <w:marBottom w:val="0"/>
      <w:divBdr>
        <w:top w:val="none" w:sz="0" w:space="0" w:color="auto"/>
        <w:left w:val="none" w:sz="0" w:space="0" w:color="auto"/>
        <w:bottom w:val="none" w:sz="0" w:space="0" w:color="auto"/>
        <w:right w:val="none" w:sz="0" w:space="0" w:color="auto"/>
      </w:divBdr>
    </w:div>
    <w:div w:id="2029600527">
      <w:bodyDiv w:val="1"/>
      <w:marLeft w:val="0"/>
      <w:marRight w:val="0"/>
      <w:marTop w:val="0"/>
      <w:marBottom w:val="0"/>
      <w:divBdr>
        <w:top w:val="none" w:sz="0" w:space="0" w:color="auto"/>
        <w:left w:val="none" w:sz="0" w:space="0" w:color="auto"/>
        <w:bottom w:val="none" w:sz="0" w:space="0" w:color="auto"/>
        <w:right w:val="none" w:sz="0" w:space="0" w:color="auto"/>
      </w:divBdr>
    </w:div>
    <w:div w:id="21198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nia.org/sites/default/files/NVMProgrammingModel_v1.pdf" TargetMode="External"/><Relationship Id="rId18" Type="http://schemas.openxmlformats.org/officeDocument/2006/relationships/image" Target="media/image4.PNG"/><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refspecs.linuxfoundation.org/elf/x86-64-abi-0.99.pdf" TargetMode="Externa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yperlink" Target="https://raw.githubusercontent.com/sarahjelinek/pmemfile/mpage/doc/generated/libpmemfile-posix.3.txt"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raw.githubusercontent.com/sarahjelinek/pmemfile/mpage/doc/generated/libpmemfile.1.txt"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github.com/pme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elinek\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0B4E2AA785084998C76812073D7CCB" ma:contentTypeVersion="0" ma:contentTypeDescription="Create a new document." ma:contentTypeScope="" ma:versionID="95168f5024a4446ee55ab3d01a8bf06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0348F-B70E-4A21-A562-5901949EC4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CDF1D-9B28-4DE7-902C-9D94AA535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B4B2D7-2173-4F44-8D06-CD6546496107}">
  <ds:schemaRefs>
    <ds:schemaRef ds:uri="http://schemas.microsoft.com/sharepoint/v3/contenttype/forms"/>
  </ds:schemaRefs>
</ds:datastoreItem>
</file>

<file path=customXml/itemProps4.xml><?xml version="1.0" encoding="utf-8"?>
<ds:datastoreItem xmlns:ds="http://schemas.openxmlformats.org/officeDocument/2006/customXml" ds:itemID="{6085B04C-A1A6-44C7-A651-82CAD572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59</TotalTime>
  <Pages>30</Pages>
  <Words>6467</Words>
  <Characters>34957</Characters>
  <Application>Microsoft Office Word</Application>
  <DocSecurity>0</DocSecurity>
  <Lines>1266</Lines>
  <Paragraphs>887</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vt:lpstr>Document Revision History</vt:lpstr>
      <vt:lpstr>Document Overview</vt:lpstr>
      <vt:lpstr>Terminology</vt:lpstr>
      <vt:lpstr>What is Pmemfile?</vt:lpstr>
      <vt:lpstr>Linux High Level Architectural Components</vt:lpstr>
      <vt:lpstr>    High Level Linux File Interface</vt:lpstr>
      <vt:lpstr>Pmemfile SW Architecture</vt:lpstr>
      <vt:lpstr>    Pmemfile Architectural Components</vt:lpstr>
      <vt:lpstr>        Pmemfile Preload Library (libpmemfile.so)</vt:lpstr>
      <vt:lpstr>        System Call Interception (libsyscall_intercept.so)</vt:lpstr>
      <vt:lpstr>        Pmemfile POSIX Library (libpmemfile-posix.so)</vt:lpstr>
      <vt:lpstr>Supported System Call Interfaces</vt:lpstr>
      <vt:lpstr>libpmemfile-posix Interface And System Call Support</vt:lpstr>
      <vt:lpstr>Volatile and Persistent Data Structures	</vt:lpstr>
      <vt:lpstr>    Pmemfile Data Structure Considerations</vt:lpstr>
      <vt:lpstr>    Pmemfile Volatile Data Structures</vt:lpstr>
      <vt:lpstr>        PMEMfilepool</vt:lpstr>
      <vt:lpstr>        pmemfile_vinode</vt:lpstr>
      <vt:lpstr>        pmemfile_file</vt:lpstr>
      <vt:lpstr>    Persistent Data Structures</vt:lpstr>
      <vt:lpstr>        pmemfile_super</vt:lpstr>
      <vt:lpstr>        pmemfile_block</vt:lpstr>
      <vt:lpstr>        pmemfile_block_array</vt:lpstr>
      <vt:lpstr>        pmemfile_dirent</vt:lpstr>
      <vt:lpstr>        pmemfile_dir</vt:lpstr>
      <vt:lpstr>        pmemfile_time</vt:lpstr>
      <vt:lpstr>        pmemfile_inode</vt:lpstr>
      <vt:lpstr>        pmemfile_inode_array	</vt:lpstr>
      <vt:lpstr>    Model for checking consistency of metadata on media</vt:lpstr>
      <vt:lpstr>        Consistency Checking</vt:lpstr>
      <vt:lpstr>Error Handling</vt:lpstr>
      <vt:lpstr>    Error Handling</vt:lpstr>
      <vt:lpstr>Appendix A</vt:lpstr>
      <vt:lpstr>    libpmemfile.1 manpage</vt:lpstr>
      <vt:lpstr>    libpmemfile-posix.3 manpage</vt:lpstr>
    </vt:vector>
  </TitlesOfParts>
  <Company/>
  <LinksUpToDate>false</LinksUpToDate>
  <CharactersWithSpaces>41997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Jelinek, Sarah</dc:creator>
  <cp:keywords>CTPClassification=CTP_IC:VisualMarkings=</cp:keywords>
  <cp:lastModifiedBy>Jelinek, Sarah</cp:lastModifiedBy>
  <cp:revision>25</cp:revision>
  <cp:lastPrinted>2017-04-19T23:40:00Z</cp:lastPrinted>
  <dcterms:created xsi:type="dcterms:W3CDTF">2017-04-18T20:53:00Z</dcterms:created>
  <dcterms:modified xsi:type="dcterms:W3CDTF">2017-04-19T23:44:00Z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TitusGUID">
    <vt:lpwstr>7758525f-db0d-444f-8e0b-29900a618a75</vt:lpwstr>
  </property>
  <property fmtid="{D5CDD505-2E9C-101B-9397-08002B2CF9AE}" pid="4" name="CTP_BU">
    <vt:lpwstr>DATACENTER SOLUTIONS GROUP</vt:lpwstr>
  </property>
  <property fmtid="{D5CDD505-2E9C-101B-9397-08002B2CF9AE}" pid="5" name="CTP_TimeStamp">
    <vt:lpwstr>2017-04-19 23:44:06Z</vt:lpwstr>
  </property>
  <property fmtid="{D5CDD505-2E9C-101B-9397-08002B2CF9AE}" pid="6" name="ContentTypeId">
    <vt:lpwstr>0x010100700B4E2AA785084998C76812073D7CCB</vt:lpwstr>
  </property>
  <property fmtid="{D5CDD505-2E9C-101B-9397-08002B2CF9AE}" pid="7" name="CTPClassification">
    <vt:lpwstr>CTP_IC</vt:lpwstr>
  </property>
</Properties>
</file>